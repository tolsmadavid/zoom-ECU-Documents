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675"/>
        <w:gridCol w:w="4675"/>
      </w:tblGrid>
      <w:tr w:rsidR="001E489F" w:rsidRPr="00D7574A" w14:paraId="2227AE8E" w14:textId="77777777" w:rsidTr="00A36FBA">
        <w:tc>
          <w:tcPr>
            <w:tcW w:w="9350" w:type="dxa"/>
            <w:gridSpan w:val="2"/>
          </w:tcPr>
          <w:p w14:paraId="7860519B" w14:textId="189F8C1C" w:rsidR="001E489F" w:rsidRPr="00D7574A" w:rsidRDefault="001E489F" w:rsidP="00827F37">
            <w:pPr>
              <w:pStyle w:val="Heading2"/>
              <w:numPr>
                <w:ilvl w:val="0"/>
                <w:numId w:val="0"/>
              </w:numPr>
              <w:spacing w:before="0" w:after="120" w:line="240" w:lineRule="auto"/>
              <w:rPr>
                <w:sz w:val="22"/>
                <w:szCs w:val="22"/>
              </w:rPr>
            </w:pPr>
            <w:r w:rsidRPr="00D7574A">
              <w:rPr>
                <w:sz w:val="22"/>
                <w:szCs w:val="22"/>
              </w:rPr>
              <w:t>Project Name:</w:t>
            </w:r>
            <w:r w:rsidR="00FF0694" w:rsidRPr="00D7574A">
              <w:rPr>
                <w:sz w:val="22"/>
                <w:szCs w:val="22"/>
              </w:rPr>
              <w:t xml:space="preserve"> Engine Control Unit</w:t>
            </w:r>
          </w:p>
        </w:tc>
      </w:tr>
      <w:tr w:rsidR="00556DE1" w:rsidRPr="00D7574A" w14:paraId="5516B61C" w14:textId="77777777" w:rsidTr="00556DE1">
        <w:tc>
          <w:tcPr>
            <w:tcW w:w="4675" w:type="dxa"/>
          </w:tcPr>
          <w:p w14:paraId="6760522E" w14:textId="36A753C6" w:rsidR="00556DE1" w:rsidRPr="00D7574A" w:rsidRDefault="00FA1643" w:rsidP="001E489F">
            <w:pPr>
              <w:pStyle w:val="Heading2"/>
              <w:numPr>
                <w:ilvl w:val="0"/>
                <w:numId w:val="0"/>
              </w:numPr>
              <w:spacing w:before="0" w:after="120" w:line="240" w:lineRule="auto"/>
              <w:rPr>
                <w:sz w:val="22"/>
                <w:szCs w:val="22"/>
              </w:rPr>
            </w:pPr>
            <w:r w:rsidRPr="00D7574A">
              <w:rPr>
                <w:sz w:val="22"/>
                <w:szCs w:val="22"/>
              </w:rPr>
              <w:t xml:space="preserve">User </w:t>
            </w:r>
            <w:r w:rsidR="00556DE1" w:rsidRPr="00D7574A">
              <w:rPr>
                <w:sz w:val="22"/>
                <w:szCs w:val="22"/>
              </w:rPr>
              <w:t xml:space="preserve">Requirement Number: </w:t>
            </w:r>
            <w:r w:rsidR="00FF0694" w:rsidRPr="00D7574A">
              <w:rPr>
                <w:sz w:val="22"/>
                <w:szCs w:val="22"/>
              </w:rPr>
              <w:t>1</w:t>
            </w:r>
          </w:p>
        </w:tc>
        <w:tc>
          <w:tcPr>
            <w:tcW w:w="4675" w:type="dxa"/>
          </w:tcPr>
          <w:p w14:paraId="753D8B52" w14:textId="248C7B13" w:rsidR="00556DE1" w:rsidRPr="00D7574A" w:rsidRDefault="00556DE1" w:rsidP="00827F37">
            <w:pPr>
              <w:pStyle w:val="Heading2"/>
              <w:numPr>
                <w:ilvl w:val="0"/>
                <w:numId w:val="0"/>
              </w:numPr>
              <w:spacing w:before="0" w:after="120" w:line="240" w:lineRule="auto"/>
              <w:rPr>
                <w:sz w:val="22"/>
                <w:szCs w:val="22"/>
              </w:rPr>
            </w:pPr>
            <w:r w:rsidRPr="00D7574A">
              <w:rPr>
                <w:sz w:val="22"/>
                <w:szCs w:val="22"/>
              </w:rPr>
              <w:t>Version:</w:t>
            </w:r>
            <w:r w:rsidR="00FF0694" w:rsidRPr="00D7574A">
              <w:rPr>
                <w:sz w:val="22"/>
                <w:szCs w:val="22"/>
              </w:rPr>
              <w:t xml:space="preserve"> 0</w:t>
            </w:r>
          </w:p>
        </w:tc>
      </w:tr>
      <w:tr w:rsidR="001E489F" w:rsidRPr="00D7574A" w14:paraId="0D270F5C" w14:textId="77777777" w:rsidTr="00556DE1">
        <w:tc>
          <w:tcPr>
            <w:tcW w:w="4675" w:type="dxa"/>
          </w:tcPr>
          <w:p w14:paraId="63552A9C" w14:textId="1DA9E4E8" w:rsidR="001E489F" w:rsidRPr="00D7574A" w:rsidRDefault="001E489F" w:rsidP="00556DE1">
            <w:pPr>
              <w:pStyle w:val="Heading2"/>
              <w:numPr>
                <w:ilvl w:val="0"/>
                <w:numId w:val="0"/>
              </w:numPr>
              <w:spacing w:before="0" w:after="120" w:line="240" w:lineRule="auto"/>
              <w:rPr>
                <w:sz w:val="22"/>
                <w:szCs w:val="22"/>
              </w:rPr>
            </w:pPr>
            <w:r w:rsidRPr="00D7574A">
              <w:rPr>
                <w:sz w:val="22"/>
                <w:szCs w:val="22"/>
              </w:rPr>
              <w:t>Originator:</w:t>
            </w:r>
            <w:r w:rsidR="00FF0694" w:rsidRPr="00D7574A">
              <w:rPr>
                <w:sz w:val="22"/>
                <w:szCs w:val="22"/>
              </w:rPr>
              <w:t xml:space="preserve"> David Tolsma</w:t>
            </w:r>
          </w:p>
        </w:tc>
        <w:tc>
          <w:tcPr>
            <w:tcW w:w="4675" w:type="dxa"/>
          </w:tcPr>
          <w:p w14:paraId="555085BA" w14:textId="77777777" w:rsidR="001E489F" w:rsidRPr="00D7574A" w:rsidRDefault="001E489F" w:rsidP="00827F37">
            <w:pPr>
              <w:pStyle w:val="Heading2"/>
              <w:numPr>
                <w:ilvl w:val="0"/>
                <w:numId w:val="0"/>
              </w:numPr>
              <w:spacing w:before="0" w:after="120" w:line="240" w:lineRule="auto"/>
              <w:rPr>
                <w:sz w:val="22"/>
                <w:szCs w:val="22"/>
              </w:rPr>
            </w:pPr>
            <w:r w:rsidRPr="00D7574A">
              <w:rPr>
                <w:sz w:val="22"/>
                <w:szCs w:val="22"/>
              </w:rPr>
              <w:t>Approval:</w:t>
            </w:r>
          </w:p>
        </w:tc>
      </w:tr>
      <w:tr w:rsidR="001E489F" w:rsidRPr="00D7574A" w14:paraId="3BA98B19" w14:textId="77777777" w:rsidTr="00A36FBA">
        <w:tc>
          <w:tcPr>
            <w:tcW w:w="9350" w:type="dxa"/>
            <w:gridSpan w:val="2"/>
          </w:tcPr>
          <w:p w14:paraId="50E95715" w14:textId="77777777" w:rsidR="00FF0694" w:rsidRPr="00D7574A" w:rsidRDefault="001E489F" w:rsidP="00827F37">
            <w:pPr>
              <w:pStyle w:val="Heading2"/>
              <w:numPr>
                <w:ilvl w:val="0"/>
                <w:numId w:val="0"/>
              </w:numPr>
              <w:spacing w:before="0" w:after="120" w:line="240" w:lineRule="auto"/>
              <w:rPr>
                <w:sz w:val="22"/>
                <w:szCs w:val="22"/>
              </w:rPr>
            </w:pPr>
            <w:r w:rsidRPr="00D7574A">
              <w:rPr>
                <w:sz w:val="22"/>
                <w:szCs w:val="22"/>
              </w:rPr>
              <w:t>Requirement:</w:t>
            </w:r>
            <w:r w:rsidR="00FF0694" w:rsidRPr="00D7574A">
              <w:rPr>
                <w:sz w:val="22"/>
                <w:szCs w:val="22"/>
              </w:rPr>
              <w:t xml:space="preserve"> </w:t>
            </w:r>
          </w:p>
          <w:p w14:paraId="6866D069" w14:textId="35D6054D" w:rsidR="00FF0694" w:rsidRPr="00D7574A" w:rsidRDefault="00FF0694" w:rsidP="00FF0694">
            <w:pPr>
              <w:keepNext w:val="0"/>
              <w:spacing w:line="240" w:lineRule="auto"/>
              <w:rPr>
                <w:rFonts w:ascii="Calibri" w:hAnsi="Calibri" w:cs="Calibri"/>
                <w:color w:val="000000"/>
                <w:sz w:val="22"/>
                <w:szCs w:val="22"/>
              </w:rPr>
            </w:pPr>
            <w:r w:rsidRPr="00D7574A">
              <w:rPr>
                <w:rFonts w:ascii="Calibri" w:hAnsi="Calibri" w:cs="Calibri"/>
                <w:color w:val="000000"/>
                <w:sz w:val="22"/>
                <w:szCs w:val="22"/>
              </w:rPr>
              <w:t>Shall be powered by an automotive electrical system.</w:t>
            </w:r>
          </w:p>
          <w:p w14:paraId="2E84E748" w14:textId="2C338E5D" w:rsidR="001E489F" w:rsidRPr="00D7574A" w:rsidRDefault="001E489F" w:rsidP="00827F37">
            <w:pPr>
              <w:pStyle w:val="Heading2"/>
              <w:numPr>
                <w:ilvl w:val="0"/>
                <w:numId w:val="0"/>
              </w:numPr>
              <w:spacing w:before="0" w:after="120" w:line="240" w:lineRule="auto"/>
              <w:rPr>
                <w:sz w:val="22"/>
                <w:szCs w:val="22"/>
              </w:rPr>
            </w:pPr>
          </w:p>
        </w:tc>
      </w:tr>
      <w:tr w:rsidR="001E489F" w:rsidRPr="00D7574A" w14:paraId="482B6DD6" w14:textId="77777777" w:rsidTr="00A36FBA">
        <w:tc>
          <w:tcPr>
            <w:tcW w:w="9350" w:type="dxa"/>
            <w:gridSpan w:val="2"/>
          </w:tcPr>
          <w:p w14:paraId="724A2508" w14:textId="77777777" w:rsidR="001E489F" w:rsidRPr="00D7574A" w:rsidRDefault="001E489F" w:rsidP="00827F37">
            <w:pPr>
              <w:pStyle w:val="Heading2"/>
              <w:numPr>
                <w:ilvl w:val="0"/>
                <w:numId w:val="0"/>
              </w:numPr>
              <w:spacing w:before="0" w:after="120" w:line="240" w:lineRule="auto"/>
              <w:rPr>
                <w:sz w:val="22"/>
                <w:szCs w:val="22"/>
              </w:rPr>
            </w:pPr>
            <w:r w:rsidRPr="00D7574A">
              <w:rPr>
                <w:sz w:val="22"/>
                <w:szCs w:val="22"/>
              </w:rPr>
              <w:t>Rationale:</w:t>
            </w:r>
          </w:p>
          <w:p w14:paraId="217B93C7" w14:textId="5E478D8A" w:rsidR="001E489F" w:rsidRPr="00D7574A" w:rsidRDefault="00FF0694" w:rsidP="001E489F">
            <w:pPr>
              <w:pStyle w:val="BodyText"/>
              <w:rPr>
                <w:sz w:val="22"/>
                <w:szCs w:val="22"/>
              </w:rPr>
            </w:pPr>
            <w:r w:rsidRPr="00D7574A">
              <w:rPr>
                <w:sz w:val="22"/>
                <w:szCs w:val="22"/>
              </w:rPr>
              <w:t>The project needs to run an automotive engine, and therefore needs to be run on an automotive electrical system.</w:t>
            </w:r>
          </w:p>
          <w:p w14:paraId="1CE0F41D" w14:textId="77777777" w:rsidR="001E489F" w:rsidRPr="00D7574A" w:rsidRDefault="001E489F" w:rsidP="001E489F">
            <w:pPr>
              <w:pStyle w:val="BodyText"/>
              <w:rPr>
                <w:sz w:val="22"/>
                <w:szCs w:val="22"/>
              </w:rPr>
            </w:pPr>
          </w:p>
          <w:p w14:paraId="7D01C690" w14:textId="77777777" w:rsidR="001E489F" w:rsidRPr="00D7574A" w:rsidRDefault="001E489F" w:rsidP="001E489F">
            <w:pPr>
              <w:pStyle w:val="BodyText"/>
              <w:rPr>
                <w:sz w:val="22"/>
                <w:szCs w:val="22"/>
              </w:rPr>
            </w:pPr>
          </w:p>
        </w:tc>
      </w:tr>
    </w:tbl>
    <w:p w14:paraId="45217765" w14:textId="77777777" w:rsidR="00556DE1" w:rsidRPr="00D7574A" w:rsidRDefault="00556DE1" w:rsidP="00556DE1">
      <w:pPr>
        <w:pStyle w:val="BodyText"/>
        <w:rPr>
          <w:sz w:val="22"/>
          <w:szCs w:val="22"/>
        </w:rPr>
      </w:pPr>
    </w:p>
    <w:p w14:paraId="2FEE3090" w14:textId="77777777" w:rsidR="00FA1643" w:rsidRPr="00D7574A" w:rsidRDefault="00FA1643">
      <w:pPr>
        <w:keepNext w:val="0"/>
        <w:spacing w:line="240" w:lineRule="auto"/>
        <w:rPr>
          <w:sz w:val="22"/>
          <w:szCs w:val="22"/>
        </w:rPr>
      </w:pPr>
      <w:r w:rsidRPr="00D7574A">
        <w:rPr>
          <w:sz w:val="22"/>
          <w:szCs w:val="22"/>
        </w:rPr>
        <w:br w:type="page"/>
      </w:r>
    </w:p>
    <w:tbl>
      <w:tblPr>
        <w:tblStyle w:val="TableGrid"/>
        <w:tblW w:w="0" w:type="auto"/>
        <w:tblLook w:val="04A0" w:firstRow="1" w:lastRow="0" w:firstColumn="1" w:lastColumn="0" w:noHBand="0" w:noVBand="1"/>
      </w:tblPr>
      <w:tblGrid>
        <w:gridCol w:w="4675"/>
        <w:gridCol w:w="4675"/>
      </w:tblGrid>
      <w:tr w:rsidR="00FA1643" w:rsidRPr="00D7574A" w14:paraId="5DC116D2" w14:textId="77777777" w:rsidTr="00A36FBA">
        <w:tc>
          <w:tcPr>
            <w:tcW w:w="9350" w:type="dxa"/>
            <w:gridSpan w:val="2"/>
          </w:tcPr>
          <w:p w14:paraId="5FC9DA1B" w14:textId="21ED2869" w:rsidR="00FA1643" w:rsidRPr="00D7574A" w:rsidRDefault="00FA1643" w:rsidP="00A36FBA">
            <w:pPr>
              <w:pStyle w:val="Heading2"/>
              <w:numPr>
                <w:ilvl w:val="0"/>
                <w:numId w:val="0"/>
              </w:numPr>
              <w:spacing w:before="0" w:after="120" w:line="240" w:lineRule="auto"/>
              <w:rPr>
                <w:sz w:val="22"/>
                <w:szCs w:val="22"/>
              </w:rPr>
            </w:pPr>
            <w:r w:rsidRPr="00D7574A">
              <w:rPr>
                <w:sz w:val="22"/>
                <w:szCs w:val="22"/>
              </w:rPr>
              <w:lastRenderedPageBreak/>
              <w:t>Project Name:</w:t>
            </w:r>
            <w:r w:rsidR="00FF0694" w:rsidRPr="00D7574A">
              <w:rPr>
                <w:sz w:val="22"/>
                <w:szCs w:val="22"/>
              </w:rPr>
              <w:t xml:space="preserve"> Engine Control Unit</w:t>
            </w:r>
          </w:p>
        </w:tc>
      </w:tr>
      <w:tr w:rsidR="00FA1643" w:rsidRPr="00D7574A" w14:paraId="26F6EF9D" w14:textId="77777777" w:rsidTr="00A36FBA">
        <w:tc>
          <w:tcPr>
            <w:tcW w:w="4675" w:type="dxa"/>
          </w:tcPr>
          <w:p w14:paraId="53956E66" w14:textId="4729BC3D" w:rsidR="00FA1643" w:rsidRPr="00D7574A" w:rsidRDefault="00FA1643" w:rsidP="00A36FBA">
            <w:pPr>
              <w:pStyle w:val="Heading2"/>
              <w:numPr>
                <w:ilvl w:val="0"/>
                <w:numId w:val="0"/>
              </w:numPr>
              <w:spacing w:before="0" w:after="120" w:line="240" w:lineRule="auto"/>
              <w:rPr>
                <w:sz w:val="22"/>
                <w:szCs w:val="22"/>
              </w:rPr>
            </w:pPr>
            <w:r w:rsidRPr="00D7574A">
              <w:rPr>
                <w:sz w:val="22"/>
                <w:szCs w:val="22"/>
              </w:rPr>
              <w:t xml:space="preserve">System Requirement Number: </w:t>
            </w:r>
            <w:r w:rsidR="00FF0694" w:rsidRPr="00D7574A">
              <w:rPr>
                <w:sz w:val="22"/>
                <w:szCs w:val="22"/>
              </w:rPr>
              <w:t>1.1</w:t>
            </w:r>
          </w:p>
        </w:tc>
        <w:tc>
          <w:tcPr>
            <w:tcW w:w="4675" w:type="dxa"/>
          </w:tcPr>
          <w:p w14:paraId="26B91F6A" w14:textId="354C0C66" w:rsidR="00FA1643" w:rsidRPr="00D7574A" w:rsidRDefault="00FA1643" w:rsidP="00A36FBA">
            <w:pPr>
              <w:pStyle w:val="Heading2"/>
              <w:numPr>
                <w:ilvl w:val="0"/>
                <w:numId w:val="0"/>
              </w:numPr>
              <w:spacing w:before="0" w:after="120" w:line="240" w:lineRule="auto"/>
              <w:rPr>
                <w:sz w:val="22"/>
                <w:szCs w:val="22"/>
              </w:rPr>
            </w:pPr>
            <w:r w:rsidRPr="00D7574A">
              <w:rPr>
                <w:sz w:val="22"/>
                <w:szCs w:val="22"/>
              </w:rPr>
              <w:t>Version:</w:t>
            </w:r>
            <w:r w:rsidR="00FF0694" w:rsidRPr="00D7574A">
              <w:rPr>
                <w:sz w:val="22"/>
                <w:szCs w:val="22"/>
              </w:rPr>
              <w:t xml:space="preserve"> 0</w:t>
            </w:r>
          </w:p>
        </w:tc>
      </w:tr>
      <w:tr w:rsidR="00FA1643" w:rsidRPr="00D7574A" w14:paraId="7E3EF5C1" w14:textId="77777777" w:rsidTr="00A36FBA">
        <w:tc>
          <w:tcPr>
            <w:tcW w:w="4675" w:type="dxa"/>
          </w:tcPr>
          <w:p w14:paraId="6A532629" w14:textId="63AA1D3D" w:rsidR="00FA1643" w:rsidRPr="00D7574A" w:rsidRDefault="00FA1643" w:rsidP="00A36FBA">
            <w:pPr>
              <w:pStyle w:val="Heading2"/>
              <w:numPr>
                <w:ilvl w:val="0"/>
                <w:numId w:val="0"/>
              </w:numPr>
              <w:spacing w:before="0" w:after="120" w:line="240" w:lineRule="auto"/>
              <w:rPr>
                <w:sz w:val="22"/>
                <w:szCs w:val="22"/>
              </w:rPr>
            </w:pPr>
            <w:r w:rsidRPr="00D7574A">
              <w:rPr>
                <w:sz w:val="22"/>
                <w:szCs w:val="22"/>
              </w:rPr>
              <w:t>Originator:</w:t>
            </w:r>
            <w:r w:rsidR="00FF0694" w:rsidRPr="00D7574A">
              <w:rPr>
                <w:sz w:val="22"/>
                <w:szCs w:val="22"/>
              </w:rPr>
              <w:t xml:space="preserve"> David Tolsma</w:t>
            </w:r>
          </w:p>
        </w:tc>
        <w:tc>
          <w:tcPr>
            <w:tcW w:w="4675" w:type="dxa"/>
          </w:tcPr>
          <w:p w14:paraId="12EBE1B7" w14:textId="77777777" w:rsidR="00FA1643" w:rsidRPr="00D7574A" w:rsidRDefault="00FA1643" w:rsidP="00A36FBA">
            <w:pPr>
              <w:pStyle w:val="Heading2"/>
              <w:numPr>
                <w:ilvl w:val="0"/>
                <w:numId w:val="0"/>
              </w:numPr>
              <w:spacing w:before="0" w:after="120" w:line="240" w:lineRule="auto"/>
              <w:rPr>
                <w:sz w:val="22"/>
                <w:szCs w:val="22"/>
              </w:rPr>
            </w:pPr>
            <w:r w:rsidRPr="00D7574A">
              <w:rPr>
                <w:sz w:val="22"/>
                <w:szCs w:val="22"/>
              </w:rPr>
              <w:t>Approval:</w:t>
            </w:r>
          </w:p>
        </w:tc>
      </w:tr>
      <w:tr w:rsidR="00FA1643" w:rsidRPr="00D7574A" w14:paraId="1726D420" w14:textId="77777777" w:rsidTr="00A36FBA">
        <w:tc>
          <w:tcPr>
            <w:tcW w:w="9350" w:type="dxa"/>
            <w:gridSpan w:val="2"/>
          </w:tcPr>
          <w:p w14:paraId="0C3AB601" w14:textId="77777777" w:rsidR="00FF0694" w:rsidRPr="00D7574A" w:rsidRDefault="00FA1643" w:rsidP="00A36FBA">
            <w:pPr>
              <w:pStyle w:val="Heading2"/>
              <w:numPr>
                <w:ilvl w:val="0"/>
                <w:numId w:val="0"/>
              </w:numPr>
              <w:spacing w:before="0" w:after="120" w:line="240" w:lineRule="auto"/>
              <w:rPr>
                <w:sz w:val="22"/>
                <w:szCs w:val="22"/>
              </w:rPr>
            </w:pPr>
            <w:r w:rsidRPr="00D7574A">
              <w:rPr>
                <w:sz w:val="22"/>
                <w:szCs w:val="22"/>
              </w:rPr>
              <w:t>Requirement:</w:t>
            </w:r>
          </w:p>
          <w:p w14:paraId="104DD634" w14:textId="5CA40CD4" w:rsidR="00FF0694" w:rsidRPr="00D7574A" w:rsidRDefault="00FF0694" w:rsidP="00FF0694">
            <w:pPr>
              <w:keepNext w:val="0"/>
              <w:spacing w:line="240" w:lineRule="auto"/>
              <w:rPr>
                <w:rFonts w:ascii="Arial" w:hAnsi="Arial" w:cs="Arial"/>
                <w:color w:val="000000"/>
                <w:sz w:val="22"/>
                <w:szCs w:val="22"/>
              </w:rPr>
            </w:pPr>
            <w:r w:rsidRPr="00D7574A">
              <w:rPr>
                <w:rFonts w:ascii="Arial" w:hAnsi="Arial" w:cs="Arial"/>
                <w:color w:val="000000"/>
                <w:sz w:val="22"/>
                <w:szCs w:val="22"/>
              </w:rPr>
              <w:t>Shall operate continuously with an input of 10-30V</w:t>
            </w:r>
          </w:p>
          <w:p w14:paraId="5066E9DE" w14:textId="5484F869" w:rsidR="00FA1643" w:rsidRPr="00D7574A" w:rsidRDefault="00FA1643" w:rsidP="00A36FBA">
            <w:pPr>
              <w:pStyle w:val="Heading2"/>
              <w:numPr>
                <w:ilvl w:val="0"/>
                <w:numId w:val="0"/>
              </w:numPr>
              <w:spacing w:before="0" w:after="120" w:line="240" w:lineRule="auto"/>
              <w:rPr>
                <w:sz w:val="22"/>
                <w:szCs w:val="22"/>
              </w:rPr>
            </w:pPr>
          </w:p>
        </w:tc>
      </w:tr>
      <w:tr w:rsidR="00FA1643" w:rsidRPr="00D7574A" w14:paraId="2872C109" w14:textId="77777777" w:rsidTr="00A36FBA">
        <w:tc>
          <w:tcPr>
            <w:tcW w:w="9350" w:type="dxa"/>
            <w:gridSpan w:val="2"/>
          </w:tcPr>
          <w:p w14:paraId="47A4875F" w14:textId="77777777" w:rsidR="00FA1643" w:rsidRPr="00D7574A" w:rsidRDefault="00FA1643" w:rsidP="00A36FBA">
            <w:pPr>
              <w:pStyle w:val="Heading2"/>
              <w:numPr>
                <w:ilvl w:val="0"/>
                <w:numId w:val="0"/>
              </w:numPr>
              <w:spacing w:before="0" w:after="120" w:line="240" w:lineRule="auto"/>
              <w:rPr>
                <w:sz w:val="22"/>
                <w:szCs w:val="22"/>
              </w:rPr>
            </w:pPr>
            <w:r w:rsidRPr="00D7574A">
              <w:rPr>
                <w:sz w:val="22"/>
                <w:szCs w:val="22"/>
              </w:rPr>
              <w:t>Rationale:</w:t>
            </w:r>
          </w:p>
          <w:p w14:paraId="0DEA26C0" w14:textId="3AABB614" w:rsidR="00FA1643" w:rsidRPr="00D7574A" w:rsidRDefault="00FF0694" w:rsidP="00A36FBA">
            <w:pPr>
              <w:pStyle w:val="BodyText"/>
              <w:rPr>
                <w:sz w:val="22"/>
                <w:szCs w:val="22"/>
              </w:rPr>
            </w:pPr>
            <w:r w:rsidRPr="00D7574A">
              <w:rPr>
                <w:sz w:val="22"/>
                <w:szCs w:val="22"/>
              </w:rPr>
              <w:t xml:space="preserve">        An automotive electrical system will sustain a voltage of 10 – 14V in normal operation, but in some circumstances such as vehicle jumpstarting or other conditions, the voltage could be as high as 30V for short periods of time where the ECU needs to operate through.</w:t>
            </w:r>
          </w:p>
          <w:p w14:paraId="6ADD420E" w14:textId="77777777" w:rsidR="00FA1643" w:rsidRPr="00D7574A" w:rsidRDefault="00FA1643" w:rsidP="00A36FBA">
            <w:pPr>
              <w:pStyle w:val="BodyText"/>
              <w:rPr>
                <w:sz w:val="22"/>
                <w:szCs w:val="22"/>
              </w:rPr>
            </w:pPr>
          </w:p>
          <w:p w14:paraId="453BF6AA" w14:textId="77777777" w:rsidR="00FA1643" w:rsidRPr="00D7574A" w:rsidRDefault="00FA1643" w:rsidP="00A36FBA">
            <w:pPr>
              <w:pStyle w:val="BodyText"/>
              <w:rPr>
                <w:sz w:val="22"/>
                <w:szCs w:val="22"/>
              </w:rPr>
            </w:pPr>
          </w:p>
        </w:tc>
      </w:tr>
      <w:tr w:rsidR="00FA1643" w:rsidRPr="00D7574A" w14:paraId="671203BB" w14:textId="77777777" w:rsidTr="00A36FBA">
        <w:tc>
          <w:tcPr>
            <w:tcW w:w="9350" w:type="dxa"/>
            <w:gridSpan w:val="2"/>
          </w:tcPr>
          <w:p w14:paraId="5564319D" w14:textId="77777777" w:rsidR="00FA1643" w:rsidRPr="00D7574A" w:rsidRDefault="00FA1643" w:rsidP="00A36FBA">
            <w:pPr>
              <w:pStyle w:val="Heading2"/>
              <w:numPr>
                <w:ilvl w:val="0"/>
                <w:numId w:val="0"/>
              </w:numPr>
              <w:spacing w:before="0" w:after="120" w:line="240" w:lineRule="auto"/>
              <w:rPr>
                <w:sz w:val="22"/>
                <w:szCs w:val="22"/>
              </w:rPr>
            </w:pPr>
            <w:r w:rsidRPr="00D7574A">
              <w:rPr>
                <w:sz w:val="22"/>
                <w:szCs w:val="22"/>
              </w:rPr>
              <w:t>Model:</w:t>
            </w:r>
          </w:p>
          <w:p w14:paraId="7FD0287A" w14:textId="77777777" w:rsidR="00FA1643" w:rsidRPr="00D7574A" w:rsidRDefault="00FA1643" w:rsidP="00A36FBA">
            <w:pPr>
              <w:pStyle w:val="BodyText"/>
              <w:rPr>
                <w:sz w:val="22"/>
                <w:szCs w:val="22"/>
              </w:rPr>
            </w:pPr>
          </w:p>
          <w:p w14:paraId="6FADC55B" w14:textId="77777777" w:rsidR="00FA1643" w:rsidRPr="00D7574A" w:rsidRDefault="00FA1643" w:rsidP="00A36FBA">
            <w:pPr>
              <w:pStyle w:val="BodyText"/>
              <w:rPr>
                <w:sz w:val="22"/>
                <w:szCs w:val="22"/>
              </w:rPr>
            </w:pPr>
          </w:p>
          <w:p w14:paraId="787929C5" w14:textId="77777777" w:rsidR="00FA1643" w:rsidRPr="00D7574A" w:rsidRDefault="00FA1643" w:rsidP="00A36FBA">
            <w:pPr>
              <w:pStyle w:val="BodyText"/>
              <w:rPr>
                <w:sz w:val="22"/>
                <w:szCs w:val="22"/>
              </w:rPr>
            </w:pPr>
          </w:p>
          <w:p w14:paraId="5B445231" w14:textId="77777777" w:rsidR="00FA1643" w:rsidRPr="00D7574A" w:rsidRDefault="00FA1643" w:rsidP="00A36FBA">
            <w:pPr>
              <w:pStyle w:val="BodyText"/>
              <w:rPr>
                <w:sz w:val="22"/>
                <w:szCs w:val="22"/>
              </w:rPr>
            </w:pPr>
          </w:p>
        </w:tc>
      </w:tr>
      <w:tr w:rsidR="00FA1643" w:rsidRPr="00D7574A" w14:paraId="5A223DDB" w14:textId="77777777" w:rsidTr="00A36FBA">
        <w:tc>
          <w:tcPr>
            <w:tcW w:w="9350" w:type="dxa"/>
            <w:gridSpan w:val="2"/>
          </w:tcPr>
          <w:p w14:paraId="02CBE0D6" w14:textId="04FA5DB4" w:rsidR="00FA1643" w:rsidRPr="00D7574A" w:rsidRDefault="00FA1643" w:rsidP="00A36FBA">
            <w:pPr>
              <w:pStyle w:val="Heading2"/>
              <w:numPr>
                <w:ilvl w:val="0"/>
                <w:numId w:val="0"/>
              </w:numPr>
              <w:spacing w:before="0" w:after="120" w:line="240" w:lineRule="auto"/>
              <w:rPr>
                <w:sz w:val="22"/>
                <w:szCs w:val="22"/>
              </w:rPr>
            </w:pPr>
            <w:r w:rsidRPr="00D7574A">
              <w:rPr>
                <w:sz w:val="22"/>
                <w:szCs w:val="22"/>
              </w:rPr>
              <w:t>Verification Plan:</w:t>
            </w:r>
          </w:p>
          <w:p w14:paraId="13E98455" w14:textId="77777777" w:rsidR="00FF0694" w:rsidRPr="00D7574A" w:rsidRDefault="00FF0694" w:rsidP="00FF0694">
            <w:pPr>
              <w:pStyle w:val="BodyText"/>
              <w:rPr>
                <w:b/>
                <w:bCs/>
                <w:sz w:val="22"/>
                <w:szCs w:val="22"/>
              </w:rPr>
            </w:pPr>
          </w:p>
          <w:p w14:paraId="627D1BB3" w14:textId="77777777" w:rsidR="00FA1643" w:rsidRPr="00D7574A" w:rsidRDefault="00FA1643" w:rsidP="00A36FBA">
            <w:pPr>
              <w:pStyle w:val="BodyText"/>
              <w:rPr>
                <w:sz w:val="22"/>
                <w:szCs w:val="22"/>
              </w:rPr>
            </w:pPr>
          </w:p>
          <w:p w14:paraId="749C9770" w14:textId="77777777" w:rsidR="00FA1643" w:rsidRPr="00D7574A" w:rsidRDefault="00FA1643" w:rsidP="00A36FBA">
            <w:pPr>
              <w:pStyle w:val="BodyText"/>
              <w:rPr>
                <w:sz w:val="22"/>
                <w:szCs w:val="22"/>
              </w:rPr>
            </w:pPr>
          </w:p>
          <w:p w14:paraId="366AACBB" w14:textId="77777777" w:rsidR="00FA1643" w:rsidRPr="00D7574A" w:rsidRDefault="00FA1643" w:rsidP="00A36FBA">
            <w:pPr>
              <w:pStyle w:val="BodyText"/>
              <w:rPr>
                <w:sz w:val="22"/>
                <w:szCs w:val="22"/>
              </w:rPr>
            </w:pPr>
          </w:p>
          <w:p w14:paraId="35716451" w14:textId="77777777" w:rsidR="00FA1643" w:rsidRPr="00D7574A" w:rsidRDefault="00FA1643" w:rsidP="00A36FBA">
            <w:pPr>
              <w:pStyle w:val="BodyText"/>
              <w:rPr>
                <w:sz w:val="22"/>
                <w:szCs w:val="22"/>
              </w:rPr>
            </w:pPr>
          </w:p>
        </w:tc>
      </w:tr>
      <w:tr w:rsidR="00FA1643" w:rsidRPr="00D7574A" w14:paraId="67EBB241" w14:textId="77777777" w:rsidTr="00A36FBA">
        <w:tc>
          <w:tcPr>
            <w:tcW w:w="9350" w:type="dxa"/>
            <w:gridSpan w:val="2"/>
          </w:tcPr>
          <w:p w14:paraId="6EABF0DE" w14:textId="77777777" w:rsidR="00FA1643" w:rsidRPr="00D7574A" w:rsidRDefault="00FA1643" w:rsidP="00A36FBA">
            <w:pPr>
              <w:pStyle w:val="Heading2"/>
              <w:numPr>
                <w:ilvl w:val="0"/>
                <w:numId w:val="0"/>
              </w:numPr>
              <w:spacing w:before="0" w:after="120" w:line="240" w:lineRule="auto"/>
              <w:rPr>
                <w:sz w:val="22"/>
                <w:szCs w:val="22"/>
              </w:rPr>
            </w:pPr>
            <w:r w:rsidRPr="00D7574A">
              <w:rPr>
                <w:sz w:val="22"/>
                <w:szCs w:val="22"/>
              </w:rPr>
              <w:t>Verification Data:</w:t>
            </w:r>
          </w:p>
          <w:p w14:paraId="55446D95" w14:textId="77777777" w:rsidR="00FA1643" w:rsidRPr="00D7574A" w:rsidRDefault="00FA1643" w:rsidP="00A36FBA">
            <w:pPr>
              <w:pStyle w:val="Heading2"/>
              <w:numPr>
                <w:ilvl w:val="0"/>
                <w:numId w:val="0"/>
              </w:numPr>
              <w:spacing w:before="0" w:after="120" w:line="240" w:lineRule="auto"/>
              <w:rPr>
                <w:sz w:val="22"/>
                <w:szCs w:val="22"/>
              </w:rPr>
            </w:pPr>
          </w:p>
          <w:p w14:paraId="3D2CCD90" w14:textId="77777777" w:rsidR="00FA1643" w:rsidRPr="00D7574A" w:rsidRDefault="00FA1643" w:rsidP="00A36FBA">
            <w:pPr>
              <w:pStyle w:val="BodyText"/>
              <w:rPr>
                <w:sz w:val="22"/>
                <w:szCs w:val="22"/>
              </w:rPr>
            </w:pPr>
          </w:p>
          <w:p w14:paraId="7AD6DE62" w14:textId="77777777" w:rsidR="00FA1643" w:rsidRPr="00D7574A" w:rsidRDefault="00FA1643" w:rsidP="00A36FBA">
            <w:pPr>
              <w:pStyle w:val="BodyText"/>
              <w:rPr>
                <w:sz w:val="22"/>
                <w:szCs w:val="22"/>
              </w:rPr>
            </w:pPr>
          </w:p>
          <w:p w14:paraId="201E43F9" w14:textId="77777777" w:rsidR="00FA1643" w:rsidRPr="00D7574A" w:rsidRDefault="00FA1643" w:rsidP="00A36FBA">
            <w:pPr>
              <w:pStyle w:val="BodyText"/>
              <w:rPr>
                <w:sz w:val="22"/>
                <w:szCs w:val="22"/>
              </w:rPr>
            </w:pPr>
          </w:p>
          <w:p w14:paraId="4422705D" w14:textId="77777777" w:rsidR="00FA1643" w:rsidRPr="00D7574A" w:rsidRDefault="00FA1643" w:rsidP="00A36FBA">
            <w:pPr>
              <w:pStyle w:val="BodyText"/>
              <w:rPr>
                <w:sz w:val="22"/>
                <w:szCs w:val="22"/>
              </w:rPr>
            </w:pPr>
          </w:p>
          <w:p w14:paraId="783D6F81" w14:textId="77777777" w:rsidR="00FA1643" w:rsidRPr="00D7574A" w:rsidRDefault="00FA1643" w:rsidP="00A36FBA">
            <w:pPr>
              <w:pStyle w:val="BodyText"/>
              <w:rPr>
                <w:sz w:val="22"/>
                <w:szCs w:val="22"/>
              </w:rPr>
            </w:pPr>
          </w:p>
        </w:tc>
      </w:tr>
    </w:tbl>
    <w:p w14:paraId="58225455" w14:textId="77777777" w:rsidR="00FA1643" w:rsidRPr="00D7574A" w:rsidRDefault="00FA1643" w:rsidP="00FA1643">
      <w:pPr>
        <w:pStyle w:val="BodyText"/>
        <w:rPr>
          <w:sz w:val="22"/>
          <w:szCs w:val="22"/>
        </w:rPr>
      </w:pPr>
    </w:p>
    <w:p w14:paraId="380A3039" w14:textId="2C7AEF3C" w:rsidR="00FA1643" w:rsidRPr="00D7574A" w:rsidRDefault="00FA1643" w:rsidP="00556DE1">
      <w:pPr>
        <w:pStyle w:val="BodyText"/>
        <w:rPr>
          <w:sz w:val="22"/>
          <w:szCs w:val="22"/>
        </w:rPr>
      </w:pPr>
    </w:p>
    <w:p w14:paraId="03388D1E" w14:textId="2B8A73D8" w:rsidR="00FF0694" w:rsidRPr="00D7574A" w:rsidRDefault="00FF0694" w:rsidP="00556DE1">
      <w:pPr>
        <w:pStyle w:val="BodyText"/>
        <w:rPr>
          <w:sz w:val="22"/>
          <w:szCs w:val="22"/>
        </w:rPr>
      </w:pPr>
    </w:p>
    <w:p w14:paraId="798AE4EF" w14:textId="607D8FE5" w:rsidR="00FF0694" w:rsidRPr="00D7574A" w:rsidRDefault="00FF0694" w:rsidP="00556DE1">
      <w:pPr>
        <w:pStyle w:val="BodyText"/>
        <w:rPr>
          <w:sz w:val="22"/>
          <w:szCs w:val="22"/>
        </w:rPr>
      </w:pPr>
    </w:p>
    <w:p w14:paraId="4C0633C2" w14:textId="24FC8513" w:rsidR="00FF0694" w:rsidRPr="00D7574A" w:rsidRDefault="00FF0694" w:rsidP="00556DE1">
      <w:pPr>
        <w:pStyle w:val="BodyText"/>
        <w:rPr>
          <w:sz w:val="22"/>
          <w:szCs w:val="22"/>
        </w:rPr>
      </w:pPr>
    </w:p>
    <w:p w14:paraId="0689FD74" w14:textId="76CCEC8E" w:rsidR="00FF0694" w:rsidRPr="00D7574A" w:rsidRDefault="00FF0694" w:rsidP="00556DE1">
      <w:pPr>
        <w:pStyle w:val="BodyText"/>
        <w:rPr>
          <w:sz w:val="22"/>
          <w:szCs w:val="22"/>
        </w:rPr>
      </w:pPr>
    </w:p>
    <w:p w14:paraId="2E9C043D" w14:textId="325B6D5B" w:rsidR="00FF0694" w:rsidRPr="00D7574A" w:rsidRDefault="00FF0694" w:rsidP="00556DE1">
      <w:pPr>
        <w:pStyle w:val="BodyText"/>
        <w:rPr>
          <w:sz w:val="22"/>
          <w:szCs w:val="22"/>
        </w:rPr>
      </w:pPr>
    </w:p>
    <w:p w14:paraId="787F03B0" w14:textId="3BBD69A7" w:rsidR="00FF0694" w:rsidRPr="00D7574A" w:rsidRDefault="00FF0694" w:rsidP="00556DE1">
      <w:pPr>
        <w:pStyle w:val="BodyText"/>
        <w:rPr>
          <w:sz w:val="22"/>
          <w:szCs w:val="22"/>
        </w:rPr>
      </w:pPr>
    </w:p>
    <w:p w14:paraId="6C8B091A" w14:textId="2CE917B1" w:rsidR="00FF0694" w:rsidRPr="00D7574A" w:rsidRDefault="00FF0694" w:rsidP="00556DE1">
      <w:pPr>
        <w:pStyle w:val="BodyText"/>
        <w:rPr>
          <w:sz w:val="22"/>
          <w:szCs w:val="22"/>
        </w:rPr>
      </w:pPr>
    </w:p>
    <w:p w14:paraId="053EB4DA" w14:textId="51ACB09D" w:rsidR="00FF0694" w:rsidRPr="00D7574A" w:rsidRDefault="00FF0694" w:rsidP="00556DE1">
      <w:pPr>
        <w:pStyle w:val="BodyText"/>
        <w:rPr>
          <w:sz w:val="22"/>
          <w:szCs w:val="22"/>
        </w:rPr>
      </w:pPr>
    </w:p>
    <w:p w14:paraId="69005152" w14:textId="4C3CB245" w:rsidR="00FF0694" w:rsidRPr="00D7574A" w:rsidRDefault="00FF0694" w:rsidP="00556DE1">
      <w:pPr>
        <w:pStyle w:val="BodyText"/>
        <w:rPr>
          <w:sz w:val="22"/>
          <w:szCs w:val="22"/>
        </w:rPr>
      </w:pPr>
    </w:p>
    <w:p w14:paraId="4F8FE818" w14:textId="5EC7B131" w:rsidR="00FF0694" w:rsidRPr="00D7574A" w:rsidRDefault="00FF0694" w:rsidP="00556DE1">
      <w:pPr>
        <w:pStyle w:val="BodyText"/>
        <w:rPr>
          <w:sz w:val="22"/>
          <w:szCs w:val="22"/>
        </w:rPr>
      </w:pPr>
    </w:p>
    <w:p w14:paraId="2DE581CA" w14:textId="58B0E5D1" w:rsidR="00FF0694" w:rsidRPr="00D7574A" w:rsidRDefault="00FF0694" w:rsidP="00556DE1">
      <w:pPr>
        <w:pStyle w:val="BodyText"/>
        <w:rPr>
          <w:sz w:val="22"/>
          <w:szCs w:val="22"/>
        </w:rPr>
      </w:pPr>
    </w:p>
    <w:p w14:paraId="156D6F0D" w14:textId="2249FD52" w:rsidR="00FF0694" w:rsidRPr="00D7574A" w:rsidRDefault="00FF0694" w:rsidP="00556DE1">
      <w:pPr>
        <w:pStyle w:val="BodyText"/>
        <w:rPr>
          <w:sz w:val="22"/>
          <w:szCs w:val="22"/>
        </w:rPr>
      </w:pPr>
    </w:p>
    <w:p w14:paraId="0B880417" w14:textId="7C119CE6" w:rsidR="00FF0694" w:rsidRPr="00D7574A" w:rsidRDefault="00FF0694" w:rsidP="00556DE1">
      <w:pPr>
        <w:pStyle w:val="BodyText"/>
        <w:rPr>
          <w:sz w:val="22"/>
          <w:szCs w:val="22"/>
        </w:rPr>
      </w:pPr>
    </w:p>
    <w:p w14:paraId="4ABD2CC0" w14:textId="566A8BB4" w:rsidR="00FF0694" w:rsidRPr="00D7574A" w:rsidRDefault="00FF0694" w:rsidP="00556DE1">
      <w:pPr>
        <w:pStyle w:val="BodyText"/>
        <w:rPr>
          <w:sz w:val="22"/>
          <w:szCs w:val="22"/>
        </w:rPr>
      </w:pPr>
    </w:p>
    <w:p w14:paraId="507E5CF2" w14:textId="1AC0809D" w:rsidR="00FF0694" w:rsidRPr="00D7574A" w:rsidRDefault="00FF0694" w:rsidP="00556DE1">
      <w:pPr>
        <w:pStyle w:val="BodyText"/>
        <w:rPr>
          <w:sz w:val="22"/>
          <w:szCs w:val="22"/>
        </w:rPr>
      </w:pPr>
    </w:p>
    <w:p w14:paraId="342A6A69" w14:textId="5A411D4D" w:rsidR="00FF0694" w:rsidRPr="00D7574A" w:rsidRDefault="00FF0694" w:rsidP="00D7574A">
      <w:pPr>
        <w:pStyle w:val="BodyText"/>
        <w:ind w:left="0" w:firstLine="0"/>
        <w:rPr>
          <w:sz w:val="22"/>
          <w:szCs w:val="22"/>
        </w:rPr>
      </w:pPr>
    </w:p>
    <w:tbl>
      <w:tblPr>
        <w:tblStyle w:val="TableGrid"/>
        <w:tblW w:w="0" w:type="auto"/>
        <w:tblLook w:val="04A0" w:firstRow="1" w:lastRow="0" w:firstColumn="1" w:lastColumn="0" w:noHBand="0" w:noVBand="1"/>
      </w:tblPr>
      <w:tblGrid>
        <w:gridCol w:w="4675"/>
        <w:gridCol w:w="4675"/>
      </w:tblGrid>
      <w:tr w:rsidR="00FF0694" w:rsidRPr="00D7574A" w14:paraId="730DD1EA" w14:textId="77777777" w:rsidTr="00A36FBA">
        <w:tc>
          <w:tcPr>
            <w:tcW w:w="9350" w:type="dxa"/>
            <w:gridSpan w:val="2"/>
          </w:tcPr>
          <w:p w14:paraId="2830CBF9" w14:textId="77777777" w:rsidR="00FF0694" w:rsidRPr="00D7574A" w:rsidRDefault="00FF0694" w:rsidP="00A36FBA">
            <w:pPr>
              <w:pStyle w:val="Heading2"/>
              <w:numPr>
                <w:ilvl w:val="0"/>
                <w:numId w:val="0"/>
              </w:numPr>
              <w:spacing w:before="0" w:after="120" w:line="240" w:lineRule="auto"/>
              <w:rPr>
                <w:sz w:val="22"/>
                <w:szCs w:val="22"/>
              </w:rPr>
            </w:pPr>
            <w:r w:rsidRPr="00D7574A">
              <w:rPr>
                <w:sz w:val="22"/>
                <w:szCs w:val="22"/>
              </w:rPr>
              <w:lastRenderedPageBreak/>
              <w:t>Project Name: Engine Control Unit</w:t>
            </w:r>
          </w:p>
        </w:tc>
      </w:tr>
      <w:tr w:rsidR="00FF0694" w:rsidRPr="00D7574A" w14:paraId="485E2AA3" w14:textId="77777777" w:rsidTr="00A36FBA">
        <w:tc>
          <w:tcPr>
            <w:tcW w:w="4675" w:type="dxa"/>
          </w:tcPr>
          <w:p w14:paraId="743B02A1" w14:textId="64C00350" w:rsidR="00FF0694" w:rsidRPr="00D7574A" w:rsidRDefault="00FF0694" w:rsidP="00A36FBA">
            <w:pPr>
              <w:pStyle w:val="Heading2"/>
              <w:numPr>
                <w:ilvl w:val="0"/>
                <w:numId w:val="0"/>
              </w:numPr>
              <w:spacing w:before="0" w:after="120" w:line="240" w:lineRule="auto"/>
              <w:rPr>
                <w:sz w:val="22"/>
                <w:szCs w:val="22"/>
              </w:rPr>
            </w:pPr>
            <w:r w:rsidRPr="00D7574A">
              <w:rPr>
                <w:sz w:val="22"/>
                <w:szCs w:val="22"/>
              </w:rPr>
              <w:t>System Requirement Number: 1.2</w:t>
            </w:r>
          </w:p>
        </w:tc>
        <w:tc>
          <w:tcPr>
            <w:tcW w:w="4675" w:type="dxa"/>
          </w:tcPr>
          <w:p w14:paraId="16E0C7D0" w14:textId="418473F4" w:rsidR="00FF0694" w:rsidRPr="00D7574A" w:rsidRDefault="00FF0694" w:rsidP="00A36FBA">
            <w:pPr>
              <w:pStyle w:val="Heading2"/>
              <w:numPr>
                <w:ilvl w:val="0"/>
                <w:numId w:val="0"/>
              </w:numPr>
              <w:spacing w:before="0" w:after="120" w:line="240" w:lineRule="auto"/>
              <w:rPr>
                <w:sz w:val="22"/>
                <w:szCs w:val="22"/>
              </w:rPr>
            </w:pPr>
            <w:r w:rsidRPr="00D7574A">
              <w:rPr>
                <w:sz w:val="22"/>
                <w:szCs w:val="22"/>
              </w:rPr>
              <w:t>Version: 0</w:t>
            </w:r>
          </w:p>
        </w:tc>
      </w:tr>
      <w:tr w:rsidR="00FF0694" w:rsidRPr="00D7574A" w14:paraId="097C5F6C" w14:textId="77777777" w:rsidTr="00A36FBA">
        <w:tc>
          <w:tcPr>
            <w:tcW w:w="4675" w:type="dxa"/>
          </w:tcPr>
          <w:p w14:paraId="5F969245" w14:textId="77777777" w:rsidR="00FF0694" w:rsidRPr="00D7574A" w:rsidRDefault="00FF0694" w:rsidP="00A36FBA">
            <w:pPr>
              <w:pStyle w:val="Heading2"/>
              <w:numPr>
                <w:ilvl w:val="0"/>
                <w:numId w:val="0"/>
              </w:numPr>
              <w:spacing w:before="0" w:after="120" w:line="240" w:lineRule="auto"/>
              <w:rPr>
                <w:sz w:val="22"/>
                <w:szCs w:val="22"/>
              </w:rPr>
            </w:pPr>
            <w:r w:rsidRPr="00D7574A">
              <w:rPr>
                <w:sz w:val="22"/>
                <w:szCs w:val="22"/>
              </w:rPr>
              <w:t>Originator: David Tolsma</w:t>
            </w:r>
          </w:p>
        </w:tc>
        <w:tc>
          <w:tcPr>
            <w:tcW w:w="4675" w:type="dxa"/>
          </w:tcPr>
          <w:p w14:paraId="2E763FDA" w14:textId="77777777" w:rsidR="00FF0694" w:rsidRPr="00D7574A" w:rsidRDefault="00FF0694" w:rsidP="00A36FBA">
            <w:pPr>
              <w:pStyle w:val="Heading2"/>
              <w:numPr>
                <w:ilvl w:val="0"/>
                <w:numId w:val="0"/>
              </w:numPr>
              <w:spacing w:before="0" w:after="120" w:line="240" w:lineRule="auto"/>
              <w:rPr>
                <w:sz w:val="22"/>
                <w:szCs w:val="22"/>
              </w:rPr>
            </w:pPr>
            <w:r w:rsidRPr="00D7574A">
              <w:rPr>
                <w:sz w:val="22"/>
                <w:szCs w:val="22"/>
              </w:rPr>
              <w:t>Approval:</w:t>
            </w:r>
          </w:p>
        </w:tc>
      </w:tr>
      <w:tr w:rsidR="00FF0694" w:rsidRPr="00D7574A" w14:paraId="50201D9C" w14:textId="77777777" w:rsidTr="00A36FBA">
        <w:tc>
          <w:tcPr>
            <w:tcW w:w="9350" w:type="dxa"/>
            <w:gridSpan w:val="2"/>
          </w:tcPr>
          <w:p w14:paraId="036561D1" w14:textId="77777777" w:rsidR="00FF0694" w:rsidRPr="00D7574A" w:rsidRDefault="00FF0694" w:rsidP="00A36FBA">
            <w:pPr>
              <w:pStyle w:val="Heading2"/>
              <w:numPr>
                <w:ilvl w:val="0"/>
                <w:numId w:val="0"/>
              </w:numPr>
              <w:spacing w:before="0" w:after="120" w:line="240" w:lineRule="auto"/>
              <w:rPr>
                <w:sz w:val="22"/>
                <w:szCs w:val="22"/>
              </w:rPr>
            </w:pPr>
            <w:r w:rsidRPr="00D7574A">
              <w:rPr>
                <w:sz w:val="22"/>
                <w:szCs w:val="22"/>
              </w:rPr>
              <w:t>Requirement:</w:t>
            </w:r>
          </w:p>
          <w:p w14:paraId="2EF69BB2" w14:textId="77777777" w:rsidR="00FF0694" w:rsidRPr="00D7574A" w:rsidRDefault="00FF0694" w:rsidP="00FF0694">
            <w:pPr>
              <w:keepNext w:val="0"/>
              <w:spacing w:line="240" w:lineRule="auto"/>
              <w:rPr>
                <w:rFonts w:ascii="Calibri" w:hAnsi="Calibri" w:cs="Calibri"/>
                <w:color w:val="000000"/>
                <w:sz w:val="22"/>
                <w:szCs w:val="22"/>
              </w:rPr>
            </w:pPr>
            <w:r w:rsidRPr="00D7574A">
              <w:rPr>
                <w:rFonts w:ascii="Calibri" w:hAnsi="Calibri" w:cs="Calibri"/>
                <w:color w:val="000000"/>
                <w:sz w:val="22"/>
                <w:szCs w:val="22"/>
              </w:rPr>
              <w:t>Shall survive up to 100V transients for up to 100 milliseconds</w:t>
            </w:r>
          </w:p>
          <w:p w14:paraId="63664F83" w14:textId="61149BE8" w:rsidR="00FF0694" w:rsidRPr="00D7574A" w:rsidRDefault="00FF0694" w:rsidP="00A36FBA">
            <w:pPr>
              <w:keepNext w:val="0"/>
              <w:spacing w:line="240" w:lineRule="auto"/>
              <w:rPr>
                <w:rFonts w:ascii="Arial" w:hAnsi="Arial" w:cs="Arial"/>
                <w:color w:val="000000"/>
                <w:sz w:val="22"/>
                <w:szCs w:val="22"/>
              </w:rPr>
            </w:pPr>
          </w:p>
          <w:p w14:paraId="67054475" w14:textId="77777777" w:rsidR="00FF0694" w:rsidRPr="00D7574A" w:rsidRDefault="00FF0694" w:rsidP="00A36FBA">
            <w:pPr>
              <w:pStyle w:val="Heading2"/>
              <w:numPr>
                <w:ilvl w:val="0"/>
                <w:numId w:val="0"/>
              </w:numPr>
              <w:spacing w:before="0" w:after="120" w:line="240" w:lineRule="auto"/>
              <w:rPr>
                <w:sz w:val="22"/>
                <w:szCs w:val="22"/>
              </w:rPr>
            </w:pPr>
          </w:p>
        </w:tc>
      </w:tr>
      <w:tr w:rsidR="00FF0694" w:rsidRPr="00D7574A" w14:paraId="6E95722D" w14:textId="77777777" w:rsidTr="00A36FBA">
        <w:tc>
          <w:tcPr>
            <w:tcW w:w="9350" w:type="dxa"/>
            <w:gridSpan w:val="2"/>
          </w:tcPr>
          <w:p w14:paraId="7B1CD318" w14:textId="77777777" w:rsidR="00FF0694" w:rsidRPr="00D7574A" w:rsidRDefault="00FF0694" w:rsidP="00A36FBA">
            <w:pPr>
              <w:pStyle w:val="Heading2"/>
              <w:numPr>
                <w:ilvl w:val="0"/>
                <w:numId w:val="0"/>
              </w:numPr>
              <w:spacing w:before="0" w:after="120" w:line="240" w:lineRule="auto"/>
              <w:rPr>
                <w:sz w:val="22"/>
                <w:szCs w:val="22"/>
              </w:rPr>
            </w:pPr>
            <w:r w:rsidRPr="00D7574A">
              <w:rPr>
                <w:sz w:val="22"/>
                <w:szCs w:val="22"/>
              </w:rPr>
              <w:t>Rationale:</w:t>
            </w:r>
          </w:p>
          <w:p w14:paraId="42B4CF23" w14:textId="3A50A5C8" w:rsidR="00FF0694" w:rsidRPr="00D7574A" w:rsidRDefault="00FF0694" w:rsidP="00A36FBA">
            <w:pPr>
              <w:pStyle w:val="BodyText"/>
              <w:rPr>
                <w:sz w:val="22"/>
                <w:szCs w:val="22"/>
              </w:rPr>
            </w:pPr>
            <w:r w:rsidRPr="00D7574A">
              <w:rPr>
                <w:sz w:val="22"/>
                <w:szCs w:val="22"/>
              </w:rPr>
              <w:t>An automotive electrical environment can be very noisy with large voltage spikes that can damage electrical components. The project should be able to survive even very noisy electrical inputs.</w:t>
            </w:r>
          </w:p>
          <w:p w14:paraId="2D7B4F14" w14:textId="77777777" w:rsidR="00FF0694" w:rsidRPr="00D7574A" w:rsidRDefault="00FF0694" w:rsidP="00A36FBA">
            <w:pPr>
              <w:pStyle w:val="BodyText"/>
              <w:rPr>
                <w:sz w:val="22"/>
                <w:szCs w:val="22"/>
              </w:rPr>
            </w:pPr>
          </w:p>
        </w:tc>
      </w:tr>
      <w:tr w:rsidR="00FF0694" w:rsidRPr="00D7574A" w14:paraId="718B41A4" w14:textId="77777777" w:rsidTr="00A36FBA">
        <w:tc>
          <w:tcPr>
            <w:tcW w:w="9350" w:type="dxa"/>
            <w:gridSpan w:val="2"/>
          </w:tcPr>
          <w:p w14:paraId="764A2639" w14:textId="77777777" w:rsidR="00FF0694" w:rsidRPr="00D7574A" w:rsidRDefault="00FF0694" w:rsidP="00A36FBA">
            <w:pPr>
              <w:pStyle w:val="Heading2"/>
              <w:numPr>
                <w:ilvl w:val="0"/>
                <w:numId w:val="0"/>
              </w:numPr>
              <w:spacing w:before="0" w:after="120" w:line="240" w:lineRule="auto"/>
              <w:rPr>
                <w:sz w:val="22"/>
                <w:szCs w:val="22"/>
              </w:rPr>
            </w:pPr>
            <w:r w:rsidRPr="00D7574A">
              <w:rPr>
                <w:sz w:val="22"/>
                <w:szCs w:val="22"/>
              </w:rPr>
              <w:t>Model:</w:t>
            </w:r>
          </w:p>
          <w:p w14:paraId="15A95EE8" w14:textId="77777777" w:rsidR="00FF0694" w:rsidRPr="00D7574A" w:rsidRDefault="00FF0694" w:rsidP="00A36FBA">
            <w:pPr>
              <w:pStyle w:val="BodyText"/>
              <w:rPr>
                <w:sz w:val="22"/>
                <w:szCs w:val="22"/>
              </w:rPr>
            </w:pPr>
          </w:p>
          <w:p w14:paraId="1DAAAA0C" w14:textId="77777777" w:rsidR="00FF0694" w:rsidRPr="00D7574A" w:rsidRDefault="00FF0694" w:rsidP="00A36FBA">
            <w:pPr>
              <w:pStyle w:val="BodyText"/>
              <w:rPr>
                <w:sz w:val="22"/>
                <w:szCs w:val="22"/>
              </w:rPr>
            </w:pPr>
          </w:p>
          <w:p w14:paraId="374A57F1" w14:textId="77777777" w:rsidR="00FF0694" w:rsidRPr="00D7574A" w:rsidRDefault="00FF0694" w:rsidP="00A36FBA">
            <w:pPr>
              <w:pStyle w:val="BodyText"/>
              <w:rPr>
                <w:sz w:val="22"/>
                <w:szCs w:val="22"/>
              </w:rPr>
            </w:pPr>
          </w:p>
          <w:p w14:paraId="3A1C7A43" w14:textId="77777777" w:rsidR="00FF0694" w:rsidRPr="00D7574A" w:rsidRDefault="00FF0694" w:rsidP="00A36FBA">
            <w:pPr>
              <w:pStyle w:val="BodyText"/>
              <w:rPr>
                <w:sz w:val="22"/>
                <w:szCs w:val="22"/>
              </w:rPr>
            </w:pPr>
          </w:p>
        </w:tc>
      </w:tr>
      <w:tr w:rsidR="00FF0694" w:rsidRPr="00D7574A" w14:paraId="40710DBA" w14:textId="77777777" w:rsidTr="00A36FBA">
        <w:tc>
          <w:tcPr>
            <w:tcW w:w="9350" w:type="dxa"/>
            <w:gridSpan w:val="2"/>
          </w:tcPr>
          <w:p w14:paraId="0662209A" w14:textId="77777777" w:rsidR="00FF0694" w:rsidRPr="00D7574A" w:rsidRDefault="00FF0694" w:rsidP="00A36FBA">
            <w:pPr>
              <w:pStyle w:val="Heading2"/>
              <w:numPr>
                <w:ilvl w:val="0"/>
                <w:numId w:val="0"/>
              </w:numPr>
              <w:spacing w:before="0" w:after="120" w:line="240" w:lineRule="auto"/>
              <w:rPr>
                <w:sz w:val="22"/>
                <w:szCs w:val="22"/>
              </w:rPr>
            </w:pPr>
            <w:r w:rsidRPr="00D7574A">
              <w:rPr>
                <w:sz w:val="22"/>
                <w:szCs w:val="22"/>
              </w:rPr>
              <w:t>Verification Plan:</w:t>
            </w:r>
          </w:p>
          <w:p w14:paraId="7D895655" w14:textId="77777777" w:rsidR="00FF0694" w:rsidRPr="00D7574A" w:rsidRDefault="00FF0694" w:rsidP="00A36FBA">
            <w:pPr>
              <w:pStyle w:val="BodyText"/>
              <w:rPr>
                <w:b/>
                <w:bCs/>
                <w:sz w:val="22"/>
                <w:szCs w:val="22"/>
              </w:rPr>
            </w:pPr>
          </w:p>
          <w:p w14:paraId="18C20965" w14:textId="77777777" w:rsidR="00FF0694" w:rsidRPr="00D7574A" w:rsidRDefault="00FF0694" w:rsidP="00A36FBA">
            <w:pPr>
              <w:pStyle w:val="BodyText"/>
              <w:rPr>
                <w:sz w:val="22"/>
                <w:szCs w:val="22"/>
              </w:rPr>
            </w:pPr>
          </w:p>
          <w:p w14:paraId="66EF2DBF" w14:textId="77777777" w:rsidR="00FF0694" w:rsidRPr="00D7574A" w:rsidRDefault="00FF0694" w:rsidP="00A36FBA">
            <w:pPr>
              <w:pStyle w:val="BodyText"/>
              <w:rPr>
                <w:sz w:val="22"/>
                <w:szCs w:val="22"/>
              </w:rPr>
            </w:pPr>
          </w:p>
          <w:p w14:paraId="00BAF239" w14:textId="77777777" w:rsidR="00FF0694" w:rsidRPr="00D7574A" w:rsidRDefault="00FF0694" w:rsidP="00A36FBA">
            <w:pPr>
              <w:pStyle w:val="BodyText"/>
              <w:rPr>
                <w:sz w:val="22"/>
                <w:szCs w:val="22"/>
              </w:rPr>
            </w:pPr>
          </w:p>
          <w:p w14:paraId="1EEB3586" w14:textId="77777777" w:rsidR="00FF0694" w:rsidRPr="00D7574A" w:rsidRDefault="00FF0694" w:rsidP="00A36FBA">
            <w:pPr>
              <w:pStyle w:val="BodyText"/>
              <w:rPr>
                <w:sz w:val="22"/>
                <w:szCs w:val="22"/>
              </w:rPr>
            </w:pPr>
          </w:p>
        </w:tc>
      </w:tr>
      <w:tr w:rsidR="00FF0694" w:rsidRPr="00D7574A" w14:paraId="29569806" w14:textId="77777777" w:rsidTr="00A36FBA">
        <w:tc>
          <w:tcPr>
            <w:tcW w:w="9350" w:type="dxa"/>
            <w:gridSpan w:val="2"/>
          </w:tcPr>
          <w:p w14:paraId="4C2878D1" w14:textId="77777777" w:rsidR="00FF0694" w:rsidRPr="00D7574A" w:rsidRDefault="00FF0694" w:rsidP="00A36FBA">
            <w:pPr>
              <w:pStyle w:val="Heading2"/>
              <w:numPr>
                <w:ilvl w:val="0"/>
                <w:numId w:val="0"/>
              </w:numPr>
              <w:spacing w:before="0" w:after="120" w:line="240" w:lineRule="auto"/>
              <w:rPr>
                <w:sz w:val="22"/>
                <w:szCs w:val="22"/>
              </w:rPr>
            </w:pPr>
            <w:r w:rsidRPr="00D7574A">
              <w:rPr>
                <w:sz w:val="22"/>
                <w:szCs w:val="22"/>
              </w:rPr>
              <w:t>Verification Data:</w:t>
            </w:r>
          </w:p>
          <w:p w14:paraId="47AFBCCC" w14:textId="77777777" w:rsidR="00FF0694" w:rsidRPr="00D7574A" w:rsidRDefault="00FF0694" w:rsidP="00A36FBA">
            <w:pPr>
              <w:pStyle w:val="Heading2"/>
              <w:numPr>
                <w:ilvl w:val="0"/>
                <w:numId w:val="0"/>
              </w:numPr>
              <w:spacing w:before="0" w:after="120" w:line="240" w:lineRule="auto"/>
              <w:rPr>
                <w:sz w:val="22"/>
                <w:szCs w:val="22"/>
              </w:rPr>
            </w:pPr>
          </w:p>
          <w:p w14:paraId="3BEAB3E7" w14:textId="77777777" w:rsidR="00FF0694" w:rsidRPr="00D7574A" w:rsidRDefault="00FF0694" w:rsidP="00A36FBA">
            <w:pPr>
              <w:pStyle w:val="BodyText"/>
              <w:rPr>
                <w:sz w:val="22"/>
                <w:szCs w:val="22"/>
              </w:rPr>
            </w:pPr>
          </w:p>
          <w:p w14:paraId="36047DEF" w14:textId="77777777" w:rsidR="00FF0694" w:rsidRPr="00D7574A" w:rsidRDefault="00FF0694" w:rsidP="00A36FBA">
            <w:pPr>
              <w:pStyle w:val="BodyText"/>
              <w:rPr>
                <w:sz w:val="22"/>
                <w:szCs w:val="22"/>
              </w:rPr>
            </w:pPr>
          </w:p>
          <w:p w14:paraId="65600B92" w14:textId="77777777" w:rsidR="00FF0694" w:rsidRPr="00D7574A" w:rsidRDefault="00FF0694" w:rsidP="00A36FBA">
            <w:pPr>
              <w:pStyle w:val="BodyText"/>
              <w:rPr>
                <w:sz w:val="22"/>
                <w:szCs w:val="22"/>
              </w:rPr>
            </w:pPr>
          </w:p>
          <w:p w14:paraId="30A8C066" w14:textId="77777777" w:rsidR="00FF0694" w:rsidRPr="00D7574A" w:rsidRDefault="00FF0694" w:rsidP="00A36FBA">
            <w:pPr>
              <w:pStyle w:val="BodyText"/>
              <w:rPr>
                <w:sz w:val="22"/>
                <w:szCs w:val="22"/>
              </w:rPr>
            </w:pPr>
          </w:p>
          <w:p w14:paraId="54E9D328" w14:textId="77777777" w:rsidR="00FF0694" w:rsidRPr="00D7574A" w:rsidRDefault="00FF0694" w:rsidP="00A36FBA">
            <w:pPr>
              <w:pStyle w:val="BodyText"/>
              <w:rPr>
                <w:sz w:val="22"/>
                <w:szCs w:val="22"/>
              </w:rPr>
            </w:pPr>
          </w:p>
        </w:tc>
      </w:tr>
    </w:tbl>
    <w:p w14:paraId="7A12E6A2" w14:textId="77777777" w:rsidR="00FF0694" w:rsidRPr="00D7574A" w:rsidRDefault="00FF0694" w:rsidP="00FF0694">
      <w:pPr>
        <w:pStyle w:val="BodyText"/>
        <w:rPr>
          <w:sz w:val="22"/>
          <w:szCs w:val="22"/>
        </w:rPr>
      </w:pPr>
    </w:p>
    <w:p w14:paraId="0F0E070A" w14:textId="08C297B2" w:rsidR="00FF0694" w:rsidRPr="00D7574A" w:rsidRDefault="00FF0694" w:rsidP="00556DE1">
      <w:pPr>
        <w:pStyle w:val="BodyText"/>
        <w:rPr>
          <w:sz w:val="22"/>
          <w:szCs w:val="22"/>
        </w:rPr>
      </w:pPr>
    </w:p>
    <w:p w14:paraId="2C4240D6" w14:textId="04BE1BED" w:rsidR="00623E4D" w:rsidRPr="00D7574A" w:rsidRDefault="00623E4D" w:rsidP="00556DE1">
      <w:pPr>
        <w:pStyle w:val="BodyText"/>
        <w:rPr>
          <w:sz w:val="22"/>
          <w:szCs w:val="22"/>
        </w:rPr>
      </w:pPr>
    </w:p>
    <w:p w14:paraId="0C41FFD5" w14:textId="5B0052B6" w:rsidR="00623E4D" w:rsidRPr="00D7574A" w:rsidRDefault="00623E4D" w:rsidP="00556DE1">
      <w:pPr>
        <w:pStyle w:val="BodyText"/>
        <w:rPr>
          <w:sz w:val="22"/>
          <w:szCs w:val="22"/>
        </w:rPr>
      </w:pPr>
    </w:p>
    <w:p w14:paraId="36720322" w14:textId="4EEF0239" w:rsidR="00623E4D" w:rsidRPr="00D7574A" w:rsidRDefault="00623E4D" w:rsidP="00556DE1">
      <w:pPr>
        <w:pStyle w:val="BodyText"/>
        <w:rPr>
          <w:sz w:val="22"/>
          <w:szCs w:val="22"/>
        </w:rPr>
      </w:pPr>
    </w:p>
    <w:p w14:paraId="42351A80" w14:textId="0A467985" w:rsidR="00623E4D" w:rsidRPr="00D7574A" w:rsidRDefault="00623E4D" w:rsidP="00556DE1">
      <w:pPr>
        <w:pStyle w:val="BodyText"/>
        <w:rPr>
          <w:sz w:val="22"/>
          <w:szCs w:val="22"/>
        </w:rPr>
      </w:pPr>
    </w:p>
    <w:p w14:paraId="4CB08EB3" w14:textId="2C5F4963" w:rsidR="00623E4D" w:rsidRPr="00D7574A" w:rsidRDefault="00623E4D" w:rsidP="00556DE1">
      <w:pPr>
        <w:pStyle w:val="BodyText"/>
        <w:rPr>
          <w:sz w:val="22"/>
          <w:szCs w:val="22"/>
        </w:rPr>
      </w:pPr>
    </w:p>
    <w:p w14:paraId="5E8F2511" w14:textId="348DEFAB" w:rsidR="00623E4D" w:rsidRPr="00D7574A" w:rsidRDefault="00623E4D" w:rsidP="00556DE1">
      <w:pPr>
        <w:pStyle w:val="BodyText"/>
        <w:rPr>
          <w:sz w:val="22"/>
          <w:szCs w:val="22"/>
        </w:rPr>
      </w:pPr>
    </w:p>
    <w:p w14:paraId="44303B94" w14:textId="096A690C" w:rsidR="00623E4D" w:rsidRPr="00D7574A" w:rsidRDefault="00623E4D" w:rsidP="00556DE1">
      <w:pPr>
        <w:pStyle w:val="BodyText"/>
        <w:rPr>
          <w:sz w:val="22"/>
          <w:szCs w:val="22"/>
        </w:rPr>
      </w:pPr>
    </w:p>
    <w:p w14:paraId="524CA163" w14:textId="60D83D5D" w:rsidR="00623E4D" w:rsidRPr="00D7574A" w:rsidRDefault="00623E4D" w:rsidP="00556DE1">
      <w:pPr>
        <w:pStyle w:val="BodyText"/>
        <w:rPr>
          <w:sz w:val="22"/>
          <w:szCs w:val="22"/>
        </w:rPr>
      </w:pPr>
    </w:p>
    <w:p w14:paraId="62B6EFED" w14:textId="1F1F3A74" w:rsidR="00623E4D" w:rsidRPr="00D7574A" w:rsidRDefault="00623E4D" w:rsidP="00556DE1">
      <w:pPr>
        <w:pStyle w:val="BodyText"/>
        <w:rPr>
          <w:sz w:val="22"/>
          <w:szCs w:val="22"/>
        </w:rPr>
      </w:pPr>
    </w:p>
    <w:p w14:paraId="0C124870" w14:textId="3471B16D" w:rsidR="00623E4D" w:rsidRPr="00D7574A" w:rsidRDefault="00623E4D" w:rsidP="00556DE1">
      <w:pPr>
        <w:pStyle w:val="BodyText"/>
        <w:rPr>
          <w:sz w:val="22"/>
          <w:szCs w:val="22"/>
        </w:rPr>
      </w:pPr>
    </w:p>
    <w:p w14:paraId="08B07A0B" w14:textId="7546AA7F" w:rsidR="00623E4D" w:rsidRPr="00D7574A" w:rsidRDefault="00623E4D" w:rsidP="00556DE1">
      <w:pPr>
        <w:pStyle w:val="BodyText"/>
        <w:rPr>
          <w:sz w:val="22"/>
          <w:szCs w:val="22"/>
        </w:rPr>
      </w:pPr>
    </w:p>
    <w:p w14:paraId="3307B450" w14:textId="499D2360" w:rsidR="00623E4D" w:rsidRPr="00D7574A" w:rsidRDefault="00623E4D" w:rsidP="00556DE1">
      <w:pPr>
        <w:pStyle w:val="BodyText"/>
        <w:rPr>
          <w:sz w:val="22"/>
          <w:szCs w:val="22"/>
        </w:rPr>
      </w:pPr>
    </w:p>
    <w:p w14:paraId="2C62EA33" w14:textId="69BF7593" w:rsidR="00623E4D" w:rsidRPr="00D7574A" w:rsidRDefault="00623E4D" w:rsidP="00556DE1">
      <w:pPr>
        <w:pStyle w:val="BodyText"/>
        <w:rPr>
          <w:sz w:val="22"/>
          <w:szCs w:val="22"/>
        </w:rPr>
      </w:pPr>
    </w:p>
    <w:p w14:paraId="710E7A71" w14:textId="537C2C6C" w:rsidR="00623E4D" w:rsidRPr="00D7574A" w:rsidRDefault="00623E4D" w:rsidP="00556DE1">
      <w:pPr>
        <w:pStyle w:val="BodyText"/>
        <w:rPr>
          <w:sz w:val="22"/>
          <w:szCs w:val="22"/>
        </w:rPr>
      </w:pPr>
    </w:p>
    <w:p w14:paraId="5DC11050" w14:textId="529BA82D" w:rsidR="00623E4D" w:rsidRPr="00D7574A" w:rsidRDefault="00623E4D" w:rsidP="00556DE1">
      <w:pPr>
        <w:pStyle w:val="BodyText"/>
        <w:rPr>
          <w:sz w:val="22"/>
          <w:szCs w:val="22"/>
        </w:rPr>
      </w:pPr>
    </w:p>
    <w:p w14:paraId="388F9B64" w14:textId="78492B62" w:rsidR="00623E4D" w:rsidRPr="00D7574A" w:rsidRDefault="00623E4D" w:rsidP="00556DE1">
      <w:pPr>
        <w:pStyle w:val="BodyText"/>
        <w:rPr>
          <w:sz w:val="22"/>
          <w:szCs w:val="22"/>
        </w:rPr>
      </w:pPr>
    </w:p>
    <w:p w14:paraId="77149D5F" w14:textId="6CE63DEB" w:rsidR="00623E4D" w:rsidRPr="00D7574A" w:rsidRDefault="00623E4D" w:rsidP="00D7574A">
      <w:pPr>
        <w:pStyle w:val="BodyText"/>
        <w:ind w:left="0" w:firstLine="0"/>
        <w:rPr>
          <w:sz w:val="22"/>
          <w:szCs w:val="22"/>
        </w:rPr>
      </w:pPr>
    </w:p>
    <w:tbl>
      <w:tblPr>
        <w:tblStyle w:val="TableGrid"/>
        <w:tblW w:w="0" w:type="auto"/>
        <w:tblLook w:val="04A0" w:firstRow="1" w:lastRow="0" w:firstColumn="1" w:lastColumn="0" w:noHBand="0" w:noVBand="1"/>
      </w:tblPr>
      <w:tblGrid>
        <w:gridCol w:w="4675"/>
        <w:gridCol w:w="4675"/>
      </w:tblGrid>
      <w:tr w:rsidR="00623E4D" w:rsidRPr="00D7574A" w14:paraId="7E4144D8" w14:textId="77777777" w:rsidTr="00A36FBA">
        <w:tc>
          <w:tcPr>
            <w:tcW w:w="9350" w:type="dxa"/>
            <w:gridSpan w:val="2"/>
          </w:tcPr>
          <w:p w14:paraId="220A3FE0" w14:textId="77777777" w:rsidR="00623E4D" w:rsidRPr="00D7574A" w:rsidRDefault="00623E4D" w:rsidP="00A36FBA">
            <w:pPr>
              <w:pStyle w:val="Heading2"/>
              <w:numPr>
                <w:ilvl w:val="0"/>
                <w:numId w:val="0"/>
              </w:numPr>
              <w:spacing w:before="0" w:after="120" w:line="240" w:lineRule="auto"/>
              <w:rPr>
                <w:sz w:val="22"/>
                <w:szCs w:val="22"/>
              </w:rPr>
            </w:pPr>
            <w:r w:rsidRPr="00D7574A">
              <w:rPr>
                <w:sz w:val="22"/>
                <w:szCs w:val="22"/>
              </w:rPr>
              <w:lastRenderedPageBreak/>
              <w:t>Project Name: Engine Control Unit</w:t>
            </w:r>
          </w:p>
        </w:tc>
      </w:tr>
      <w:tr w:rsidR="00623E4D" w:rsidRPr="00D7574A" w14:paraId="41A37133" w14:textId="77777777" w:rsidTr="00A36FBA">
        <w:tc>
          <w:tcPr>
            <w:tcW w:w="4675" w:type="dxa"/>
          </w:tcPr>
          <w:p w14:paraId="28FB15D2" w14:textId="5D7D06D1" w:rsidR="00623E4D" w:rsidRPr="00D7574A" w:rsidRDefault="00623E4D" w:rsidP="00A36FBA">
            <w:pPr>
              <w:pStyle w:val="Heading2"/>
              <w:numPr>
                <w:ilvl w:val="0"/>
                <w:numId w:val="0"/>
              </w:numPr>
              <w:spacing w:before="0" w:after="120" w:line="240" w:lineRule="auto"/>
              <w:rPr>
                <w:sz w:val="22"/>
                <w:szCs w:val="22"/>
              </w:rPr>
            </w:pPr>
            <w:r w:rsidRPr="00D7574A">
              <w:rPr>
                <w:sz w:val="22"/>
                <w:szCs w:val="22"/>
              </w:rPr>
              <w:t>System Requirement Number: 1.3</w:t>
            </w:r>
          </w:p>
        </w:tc>
        <w:tc>
          <w:tcPr>
            <w:tcW w:w="4675" w:type="dxa"/>
          </w:tcPr>
          <w:p w14:paraId="4380DCCD" w14:textId="77777777" w:rsidR="00623E4D" w:rsidRPr="00D7574A" w:rsidRDefault="00623E4D" w:rsidP="00A36FBA">
            <w:pPr>
              <w:pStyle w:val="Heading2"/>
              <w:numPr>
                <w:ilvl w:val="0"/>
                <w:numId w:val="0"/>
              </w:numPr>
              <w:spacing w:before="0" w:after="120" w:line="240" w:lineRule="auto"/>
              <w:rPr>
                <w:sz w:val="22"/>
                <w:szCs w:val="22"/>
              </w:rPr>
            </w:pPr>
            <w:r w:rsidRPr="00D7574A">
              <w:rPr>
                <w:sz w:val="22"/>
                <w:szCs w:val="22"/>
              </w:rPr>
              <w:t>Version: 0</w:t>
            </w:r>
          </w:p>
        </w:tc>
      </w:tr>
      <w:tr w:rsidR="00623E4D" w:rsidRPr="00D7574A" w14:paraId="73D25FAD" w14:textId="77777777" w:rsidTr="00A36FBA">
        <w:tc>
          <w:tcPr>
            <w:tcW w:w="4675" w:type="dxa"/>
          </w:tcPr>
          <w:p w14:paraId="363A8B5E" w14:textId="77777777" w:rsidR="00623E4D" w:rsidRPr="00D7574A" w:rsidRDefault="00623E4D" w:rsidP="00A36FBA">
            <w:pPr>
              <w:pStyle w:val="Heading2"/>
              <w:numPr>
                <w:ilvl w:val="0"/>
                <w:numId w:val="0"/>
              </w:numPr>
              <w:spacing w:before="0" w:after="120" w:line="240" w:lineRule="auto"/>
              <w:rPr>
                <w:sz w:val="22"/>
                <w:szCs w:val="22"/>
              </w:rPr>
            </w:pPr>
            <w:r w:rsidRPr="00D7574A">
              <w:rPr>
                <w:sz w:val="22"/>
                <w:szCs w:val="22"/>
              </w:rPr>
              <w:t>Originator: David Tolsma</w:t>
            </w:r>
          </w:p>
        </w:tc>
        <w:tc>
          <w:tcPr>
            <w:tcW w:w="4675" w:type="dxa"/>
          </w:tcPr>
          <w:p w14:paraId="7F0166D1" w14:textId="77777777" w:rsidR="00623E4D" w:rsidRPr="00D7574A" w:rsidRDefault="00623E4D" w:rsidP="00A36FBA">
            <w:pPr>
              <w:pStyle w:val="Heading2"/>
              <w:numPr>
                <w:ilvl w:val="0"/>
                <w:numId w:val="0"/>
              </w:numPr>
              <w:spacing w:before="0" w:after="120" w:line="240" w:lineRule="auto"/>
              <w:rPr>
                <w:sz w:val="22"/>
                <w:szCs w:val="22"/>
              </w:rPr>
            </w:pPr>
            <w:r w:rsidRPr="00D7574A">
              <w:rPr>
                <w:sz w:val="22"/>
                <w:szCs w:val="22"/>
              </w:rPr>
              <w:t>Approval:</w:t>
            </w:r>
          </w:p>
        </w:tc>
      </w:tr>
      <w:tr w:rsidR="00623E4D" w:rsidRPr="00D7574A" w14:paraId="24ACC5B1" w14:textId="77777777" w:rsidTr="00A36FBA">
        <w:tc>
          <w:tcPr>
            <w:tcW w:w="9350" w:type="dxa"/>
            <w:gridSpan w:val="2"/>
          </w:tcPr>
          <w:p w14:paraId="68AD6482" w14:textId="77777777" w:rsidR="00623E4D" w:rsidRPr="00D7574A" w:rsidRDefault="00623E4D" w:rsidP="00A36FBA">
            <w:pPr>
              <w:pStyle w:val="Heading2"/>
              <w:numPr>
                <w:ilvl w:val="0"/>
                <w:numId w:val="0"/>
              </w:numPr>
              <w:spacing w:before="0" w:after="120" w:line="240" w:lineRule="auto"/>
              <w:rPr>
                <w:sz w:val="22"/>
                <w:szCs w:val="22"/>
              </w:rPr>
            </w:pPr>
            <w:r w:rsidRPr="00D7574A">
              <w:rPr>
                <w:sz w:val="22"/>
                <w:szCs w:val="22"/>
              </w:rPr>
              <w:t>Requirement:</w:t>
            </w:r>
          </w:p>
          <w:p w14:paraId="25BCF952" w14:textId="39DBA719" w:rsidR="00623E4D" w:rsidRPr="00D7574A" w:rsidRDefault="00623E4D" w:rsidP="00623E4D">
            <w:pPr>
              <w:keepNext w:val="0"/>
              <w:spacing w:line="240" w:lineRule="auto"/>
              <w:rPr>
                <w:rFonts w:ascii="Calibri" w:hAnsi="Calibri" w:cs="Calibri"/>
                <w:color w:val="000000"/>
                <w:sz w:val="22"/>
                <w:szCs w:val="22"/>
              </w:rPr>
            </w:pPr>
            <w:r w:rsidRPr="00D7574A">
              <w:rPr>
                <w:rFonts w:ascii="Calibri" w:hAnsi="Calibri" w:cs="Calibri"/>
                <w:color w:val="000000"/>
                <w:sz w:val="22"/>
                <w:szCs w:val="22"/>
              </w:rPr>
              <w:t>Shall remain operational down to 5V for up to 40 milliseconds</w:t>
            </w:r>
          </w:p>
          <w:p w14:paraId="5EF5C862" w14:textId="0EF8CD1F" w:rsidR="00623E4D" w:rsidRPr="00D7574A" w:rsidRDefault="00623E4D" w:rsidP="00A36FBA">
            <w:pPr>
              <w:keepNext w:val="0"/>
              <w:spacing w:line="240" w:lineRule="auto"/>
              <w:rPr>
                <w:rFonts w:ascii="Calibri" w:hAnsi="Calibri" w:cs="Calibri"/>
                <w:color w:val="000000"/>
                <w:sz w:val="22"/>
                <w:szCs w:val="22"/>
              </w:rPr>
            </w:pPr>
          </w:p>
          <w:p w14:paraId="16154CCB" w14:textId="77777777" w:rsidR="00623E4D" w:rsidRPr="00D7574A" w:rsidRDefault="00623E4D" w:rsidP="00A36FBA">
            <w:pPr>
              <w:keepNext w:val="0"/>
              <w:spacing w:line="240" w:lineRule="auto"/>
              <w:rPr>
                <w:rFonts w:ascii="Arial" w:hAnsi="Arial" w:cs="Arial"/>
                <w:color w:val="000000"/>
                <w:sz w:val="22"/>
                <w:szCs w:val="22"/>
              </w:rPr>
            </w:pPr>
          </w:p>
          <w:p w14:paraId="4A2FBE85" w14:textId="77777777" w:rsidR="00623E4D" w:rsidRPr="00D7574A" w:rsidRDefault="00623E4D" w:rsidP="00A36FBA">
            <w:pPr>
              <w:pStyle w:val="Heading2"/>
              <w:numPr>
                <w:ilvl w:val="0"/>
                <w:numId w:val="0"/>
              </w:numPr>
              <w:spacing w:before="0" w:after="120" w:line="240" w:lineRule="auto"/>
              <w:rPr>
                <w:sz w:val="22"/>
                <w:szCs w:val="22"/>
              </w:rPr>
            </w:pPr>
          </w:p>
        </w:tc>
      </w:tr>
      <w:tr w:rsidR="00623E4D" w:rsidRPr="00D7574A" w14:paraId="445BA4A8" w14:textId="77777777" w:rsidTr="00A36FBA">
        <w:tc>
          <w:tcPr>
            <w:tcW w:w="9350" w:type="dxa"/>
            <w:gridSpan w:val="2"/>
          </w:tcPr>
          <w:p w14:paraId="1328D4D2" w14:textId="77777777" w:rsidR="00623E4D" w:rsidRPr="00D7574A" w:rsidRDefault="00623E4D" w:rsidP="00A36FBA">
            <w:pPr>
              <w:pStyle w:val="Heading2"/>
              <w:numPr>
                <w:ilvl w:val="0"/>
                <w:numId w:val="0"/>
              </w:numPr>
              <w:spacing w:before="0" w:after="120" w:line="240" w:lineRule="auto"/>
              <w:rPr>
                <w:sz w:val="22"/>
                <w:szCs w:val="22"/>
              </w:rPr>
            </w:pPr>
            <w:r w:rsidRPr="00D7574A">
              <w:rPr>
                <w:sz w:val="22"/>
                <w:szCs w:val="22"/>
              </w:rPr>
              <w:t>Rationale:</w:t>
            </w:r>
          </w:p>
          <w:p w14:paraId="207934A3" w14:textId="6969CD06" w:rsidR="00623E4D" w:rsidRPr="00D7574A" w:rsidRDefault="00623E4D" w:rsidP="00A36FBA">
            <w:pPr>
              <w:pStyle w:val="BodyText"/>
              <w:rPr>
                <w:sz w:val="22"/>
                <w:szCs w:val="22"/>
              </w:rPr>
            </w:pPr>
            <w:r w:rsidRPr="00D7574A">
              <w:rPr>
                <w:sz w:val="22"/>
                <w:szCs w:val="22"/>
              </w:rPr>
              <w:t>When an engine is starting, the starter motor draws a large amount of current. Under cold cranking conditions the system voltage can drop as low as 5V for up to 40 milliseconds.</w:t>
            </w:r>
          </w:p>
          <w:p w14:paraId="64E51B78" w14:textId="77777777" w:rsidR="00623E4D" w:rsidRPr="00D7574A" w:rsidRDefault="00623E4D" w:rsidP="00A36FBA">
            <w:pPr>
              <w:pStyle w:val="BodyText"/>
              <w:rPr>
                <w:sz w:val="22"/>
                <w:szCs w:val="22"/>
              </w:rPr>
            </w:pPr>
          </w:p>
        </w:tc>
      </w:tr>
      <w:tr w:rsidR="00623E4D" w:rsidRPr="00D7574A" w14:paraId="2149878D" w14:textId="77777777" w:rsidTr="00A36FBA">
        <w:tc>
          <w:tcPr>
            <w:tcW w:w="9350" w:type="dxa"/>
            <w:gridSpan w:val="2"/>
          </w:tcPr>
          <w:p w14:paraId="0AC8A79D" w14:textId="77777777" w:rsidR="00623E4D" w:rsidRPr="00D7574A" w:rsidRDefault="00623E4D" w:rsidP="00A36FBA">
            <w:pPr>
              <w:pStyle w:val="Heading2"/>
              <w:numPr>
                <w:ilvl w:val="0"/>
                <w:numId w:val="0"/>
              </w:numPr>
              <w:spacing w:before="0" w:after="120" w:line="240" w:lineRule="auto"/>
              <w:rPr>
                <w:sz w:val="22"/>
                <w:szCs w:val="22"/>
              </w:rPr>
            </w:pPr>
            <w:r w:rsidRPr="00D7574A">
              <w:rPr>
                <w:sz w:val="22"/>
                <w:szCs w:val="22"/>
              </w:rPr>
              <w:t>Model:</w:t>
            </w:r>
          </w:p>
          <w:p w14:paraId="4ED2D8B3" w14:textId="77777777" w:rsidR="00623E4D" w:rsidRPr="00D7574A" w:rsidRDefault="00623E4D" w:rsidP="00A36FBA">
            <w:pPr>
              <w:pStyle w:val="BodyText"/>
              <w:rPr>
                <w:sz w:val="22"/>
                <w:szCs w:val="22"/>
              </w:rPr>
            </w:pPr>
          </w:p>
          <w:p w14:paraId="09D01A61" w14:textId="77777777" w:rsidR="00623E4D" w:rsidRPr="00D7574A" w:rsidRDefault="00623E4D" w:rsidP="00A36FBA">
            <w:pPr>
              <w:pStyle w:val="BodyText"/>
              <w:rPr>
                <w:sz w:val="22"/>
                <w:szCs w:val="22"/>
              </w:rPr>
            </w:pPr>
          </w:p>
          <w:p w14:paraId="0F90BC6E" w14:textId="77777777" w:rsidR="00623E4D" w:rsidRPr="00D7574A" w:rsidRDefault="00623E4D" w:rsidP="00A36FBA">
            <w:pPr>
              <w:pStyle w:val="BodyText"/>
              <w:rPr>
                <w:sz w:val="22"/>
                <w:szCs w:val="22"/>
              </w:rPr>
            </w:pPr>
          </w:p>
          <w:p w14:paraId="3E997C7C" w14:textId="77777777" w:rsidR="00623E4D" w:rsidRPr="00D7574A" w:rsidRDefault="00623E4D" w:rsidP="00A36FBA">
            <w:pPr>
              <w:pStyle w:val="BodyText"/>
              <w:rPr>
                <w:sz w:val="22"/>
                <w:szCs w:val="22"/>
              </w:rPr>
            </w:pPr>
          </w:p>
        </w:tc>
      </w:tr>
      <w:tr w:rsidR="00623E4D" w:rsidRPr="00D7574A" w14:paraId="1BBC7709" w14:textId="77777777" w:rsidTr="00A36FBA">
        <w:tc>
          <w:tcPr>
            <w:tcW w:w="9350" w:type="dxa"/>
            <w:gridSpan w:val="2"/>
          </w:tcPr>
          <w:p w14:paraId="1CE1F248" w14:textId="77777777" w:rsidR="00623E4D" w:rsidRPr="00D7574A" w:rsidRDefault="00623E4D" w:rsidP="00A36FBA">
            <w:pPr>
              <w:pStyle w:val="Heading2"/>
              <w:numPr>
                <w:ilvl w:val="0"/>
                <w:numId w:val="0"/>
              </w:numPr>
              <w:spacing w:before="0" w:after="120" w:line="240" w:lineRule="auto"/>
              <w:rPr>
                <w:sz w:val="22"/>
                <w:szCs w:val="22"/>
              </w:rPr>
            </w:pPr>
            <w:r w:rsidRPr="00D7574A">
              <w:rPr>
                <w:sz w:val="22"/>
                <w:szCs w:val="22"/>
              </w:rPr>
              <w:t>Verification Plan:</w:t>
            </w:r>
          </w:p>
          <w:p w14:paraId="231887A1" w14:textId="77777777" w:rsidR="00623E4D" w:rsidRPr="00D7574A" w:rsidRDefault="00623E4D" w:rsidP="00A36FBA">
            <w:pPr>
              <w:pStyle w:val="BodyText"/>
              <w:rPr>
                <w:b/>
                <w:bCs/>
                <w:sz w:val="22"/>
                <w:szCs w:val="22"/>
              </w:rPr>
            </w:pPr>
          </w:p>
          <w:p w14:paraId="7F17EC4C" w14:textId="77777777" w:rsidR="00623E4D" w:rsidRPr="00D7574A" w:rsidRDefault="00623E4D" w:rsidP="00A36FBA">
            <w:pPr>
              <w:pStyle w:val="BodyText"/>
              <w:rPr>
                <w:sz w:val="22"/>
                <w:szCs w:val="22"/>
              </w:rPr>
            </w:pPr>
          </w:p>
          <w:p w14:paraId="53D12462" w14:textId="77777777" w:rsidR="00623E4D" w:rsidRPr="00D7574A" w:rsidRDefault="00623E4D" w:rsidP="00A36FBA">
            <w:pPr>
              <w:pStyle w:val="BodyText"/>
              <w:rPr>
                <w:sz w:val="22"/>
                <w:szCs w:val="22"/>
              </w:rPr>
            </w:pPr>
          </w:p>
          <w:p w14:paraId="196D9859" w14:textId="77777777" w:rsidR="00623E4D" w:rsidRPr="00D7574A" w:rsidRDefault="00623E4D" w:rsidP="00A36FBA">
            <w:pPr>
              <w:pStyle w:val="BodyText"/>
              <w:rPr>
                <w:sz w:val="22"/>
                <w:szCs w:val="22"/>
              </w:rPr>
            </w:pPr>
          </w:p>
          <w:p w14:paraId="1C7A5285" w14:textId="77777777" w:rsidR="00623E4D" w:rsidRPr="00D7574A" w:rsidRDefault="00623E4D" w:rsidP="00A36FBA">
            <w:pPr>
              <w:pStyle w:val="BodyText"/>
              <w:rPr>
                <w:sz w:val="22"/>
                <w:szCs w:val="22"/>
              </w:rPr>
            </w:pPr>
          </w:p>
        </w:tc>
      </w:tr>
      <w:tr w:rsidR="00623E4D" w:rsidRPr="00D7574A" w14:paraId="2F7F7CC5" w14:textId="77777777" w:rsidTr="00A36FBA">
        <w:tc>
          <w:tcPr>
            <w:tcW w:w="9350" w:type="dxa"/>
            <w:gridSpan w:val="2"/>
          </w:tcPr>
          <w:p w14:paraId="282F4905" w14:textId="77777777" w:rsidR="00623E4D" w:rsidRPr="00D7574A" w:rsidRDefault="00623E4D" w:rsidP="00A36FBA">
            <w:pPr>
              <w:pStyle w:val="Heading2"/>
              <w:numPr>
                <w:ilvl w:val="0"/>
                <w:numId w:val="0"/>
              </w:numPr>
              <w:spacing w:before="0" w:after="120" w:line="240" w:lineRule="auto"/>
              <w:rPr>
                <w:sz w:val="22"/>
                <w:szCs w:val="22"/>
              </w:rPr>
            </w:pPr>
            <w:r w:rsidRPr="00D7574A">
              <w:rPr>
                <w:sz w:val="22"/>
                <w:szCs w:val="22"/>
              </w:rPr>
              <w:t>Verification Data:</w:t>
            </w:r>
          </w:p>
          <w:p w14:paraId="391119DC" w14:textId="77777777" w:rsidR="00623E4D" w:rsidRPr="00D7574A" w:rsidRDefault="00623E4D" w:rsidP="00A36FBA">
            <w:pPr>
              <w:pStyle w:val="Heading2"/>
              <w:numPr>
                <w:ilvl w:val="0"/>
                <w:numId w:val="0"/>
              </w:numPr>
              <w:spacing w:before="0" w:after="120" w:line="240" w:lineRule="auto"/>
              <w:rPr>
                <w:sz w:val="22"/>
                <w:szCs w:val="22"/>
              </w:rPr>
            </w:pPr>
          </w:p>
          <w:p w14:paraId="6019ECFA" w14:textId="77777777" w:rsidR="00623E4D" w:rsidRPr="00D7574A" w:rsidRDefault="00623E4D" w:rsidP="00A36FBA">
            <w:pPr>
              <w:pStyle w:val="BodyText"/>
              <w:rPr>
                <w:sz w:val="22"/>
                <w:szCs w:val="22"/>
              </w:rPr>
            </w:pPr>
          </w:p>
          <w:p w14:paraId="5DA52DC7" w14:textId="77777777" w:rsidR="00623E4D" w:rsidRPr="00D7574A" w:rsidRDefault="00623E4D" w:rsidP="00A36FBA">
            <w:pPr>
              <w:pStyle w:val="BodyText"/>
              <w:rPr>
                <w:sz w:val="22"/>
                <w:szCs w:val="22"/>
              </w:rPr>
            </w:pPr>
          </w:p>
          <w:p w14:paraId="24DA07E8" w14:textId="77777777" w:rsidR="00623E4D" w:rsidRPr="00D7574A" w:rsidRDefault="00623E4D" w:rsidP="00A36FBA">
            <w:pPr>
              <w:pStyle w:val="BodyText"/>
              <w:rPr>
                <w:sz w:val="22"/>
                <w:szCs w:val="22"/>
              </w:rPr>
            </w:pPr>
          </w:p>
          <w:p w14:paraId="5B6E163D" w14:textId="77777777" w:rsidR="00623E4D" w:rsidRPr="00D7574A" w:rsidRDefault="00623E4D" w:rsidP="00A36FBA">
            <w:pPr>
              <w:pStyle w:val="BodyText"/>
              <w:rPr>
                <w:sz w:val="22"/>
                <w:szCs w:val="22"/>
              </w:rPr>
            </w:pPr>
          </w:p>
          <w:p w14:paraId="2957FC86" w14:textId="77777777" w:rsidR="00623E4D" w:rsidRPr="00D7574A" w:rsidRDefault="00623E4D" w:rsidP="00A36FBA">
            <w:pPr>
              <w:pStyle w:val="BodyText"/>
              <w:rPr>
                <w:sz w:val="22"/>
                <w:szCs w:val="22"/>
              </w:rPr>
            </w:pPr>
          </w:p>
        </w:tc>
      </w:tr>
    </w:tbl>
    <w:p w14:paraId="48E24E1C" w14:textId="77777777" w:rsidR="00623E4D" w:rsidRPr="00D7574A" w:rsidRDefault="00623E4D" w:rsidP="00623E4D">
      <w:pPr>
        <w:pStyle w:val="BodyText"/>
        <w:rPr>
          <w:sz w:val="22"/>
          <w:szCs w:val="22"/>
        </w:rPr>
      </w:pPr>
    </w:p>
    <w:p w14:paraId="57E25CAD" w14:textId="1AEB41DD" w:rsidR="00623E4D" w:rsidRPr="00D7574A" w:rsidRDefault="00623E4D" w:rsidP="00556DE1">
      <w:pPr>
        <w:pStyle w:val="BodyText"/>
        <w:rPr>
          <w:sz w:val="22"/>
          <w:szCs w:val="22"/>
        </w:rPr>
      </w:pPr>
    </w:p>
    <w:p w14:paraId="4E4A773A" w14:textId="19CCD1E7" w:rsidR="00623E4D" w:rsidRPr="00D7574A" w:rsidRDefault="00623E4D" w:rsidP="00556DE1">
      <w:pPr>
        <w:pStyle w:val="BodyText"/>
        <w:rPr>
          <w:sz w:val="22"/>
          <w:szCs w:val="22"/>
        </w:rPr>
      </w:pPr>
    </w:p>
    <w:p w14:paraId="619D389F" w14:textId="67922452" w:rsidR="00623E4D" w:rsidRPr="00D7574A" w:rsidRDefault="00623E4D" w:rsidP="00556DE1">
      <w:pPr>
        <w:pStyle w:val="BodyText"/>
        <w:rPr>
          <w:sz w:val="22"/>
          <w:szCs w:val="22"/>
        </w:rPr>
      </w:pPr>
    </w:p>
    <w:p w14:paraId="6C884197" w14:textId="42493BF6" w:rsidR="00623E4D" w:rsidRPr="00D7574A" w:rsidRDefault="00623E4D" w:rsidP="00556DE1">
      <w:pPr>
        <w:pStyle w:val="BodyText"/>
        <w:rPr>
          <w:sz w:val="22"/>
          <w:szCs w:val="22"/>
        </w:rPr>
      </w:pPr>
    </w:p>
    <w:p w14:paraId="0E8E1AD2" w14:textId="7CA7A494" w:rsidR="00623E4D" w:rsidRPr="00D7574A" w:rsidRDefault="00623E4D" w:rsidP="00556DE1">
      <w:pPr>
        <w:pStyle w:val="BodyText"/>
        <w:rPr>
          <w:sz w:val="22"/>
          <w:szCs w:val="22"/>
        </w:rPr>
      </w:pPr>
    </w:p>
    <w:p w14:paraId="4661CE1B" w14:textId="312CC3E4" w:rsidR="00623E4D" w:rsidRPr="00D7574A" w:rsidRDefault="00623E4D" w:rsidP="00556DE1">
      <w:pPr>
        <w:pStyle w:val="BodyText"/>
        <w:rPr>
          <w:sz w:val="22"/>
          <w:szCs w:val="22"/>
        </w:rPr>
      </w:pPr>
    </w:p>
    <w:p w14:paraId="1D63D2C1" w14:textId="1998F02F" w:rsidR="00623E4D" w:rsidRPr="00D7574A" w:rsidRDefault="00623E4D" w:rsidP="00556DE1">
      <w:pPr>
        <w:pStyle w:val="BodyText"/>
        <w:rPr>
          <w:sz w:val="22"/>
          <w:szCs w:val="22"/>
        </w:rPr>
      </w:pPr>
    </w:p>
    <w:p w14:paraId="1B430C26" w14:textId="7635D5CF" w:rsidR="00623E4D" w:rsidRPr="00D7574A" w:rsidRDefault="00623E4D" w:rsidP="00556DE1">
      <w:pPr>
        <w:pStyle w:val="BodyText"/>
        <w:rPr>
          <w:sz w:val="22"/>
          <w:szCs w:val="22"/>
        </w:rPr>
      </w:pPr>
    </w:p>
    <w:p w14:paraId="0A585565" w14:textId="79D0CC72" w:rsidR="00623E4D" w:rsidRPr="00D7574A" w:rsidRDefault="00623E4D" w:rsidP="00556DE1">
      <w:pPr>
        <w:pStyle w:val="BodyText"/>
        <w:rPr>
          <w:sz w:val="22"/>
          <w:szCs w:val="22"/>
        </w:rPr>
      </w:pPr>
    </w:p>
    <w:p w14:paraId="5A401990" w14:textId="682195BB" w:rsidR="00623E4D" w:rsidRPr="00D7574A" w:rsidRDefault="00623E4D" w:rsidP="00556DE1">
      <w:pPr>
        <w:pStyle w:val="BodyText"/>
        <w:rPr>
          <w:sz w:val="22"/>
          <w:szCs w:val="22"/>
        </w:rPr>
      </w:pPr>
    </w:p>
    <w:p w14:paraId="6B7A20C4" w14:textId="4747E661" w:rsidR="00623E4D" w:rsidRPr="00D7574A" w:rsidRDefault="00623E4D" w:rsidP="00556DE1">
      <w:pPr>
        <w:pStyle w:val="BodyText"/>
        <w:rPr>
          <w:sz w:val="22"/>
          <w:szCs w:val="22"/>
        </w:rPr>
      </w:pPr>
    </w:p>
    <w:p w14:paraId="2C5DF5B9" w14:textId="2BA895EC" w:rsidR="00623E4D" w:rsidRPr="00D7574A" w:rsidRDefault="00623E4D" w:rsidP="00556DE1">
      <w:pPr>
        <w:pStyle w:val="BodyText"/>
        <w:rPr>
          <w:sz w:val="22"/>
          <w:szCs w:val="22"/>
        </w:rPr>
      </w:pPr>
    </w:p>
    <w:p w14:paraId="7D8C3ECB" w14:textId="0851FD91" w:rsidR="00623E4D" w:rsidRPr="00D7574A" w:rsidRDefault="00623E4D" w:rsidP="00556DE1">
      <w:pPr>
        <w:pStyle w:val="BodyText"/>
        <w:rPr>
          <w:sz w:val="22"/>
          <w:szCs w:val="22"/>
        </w:rPr>
      </w:pPr>
    </w:p>
    <w:p w14:paraId="4C79550E" w14:textId="65C0C875" w:rsidR="00623E4D" w:rsidRPr="00D7574A" w:rsidRDefault="00623E4D" w:rsidP="00556DE1">
      <w:pPr>
        <w:pStyle w:val="BodyText"/>
        <w:rPr>
          <w:sz w:val="22"/>
          <w:szCs w:val="22"/>
        </w:rPr>
      </w:pPr>
    </w:p>
    <w:p w14:paraId="2FD7308F" w14:textId="6D6EA1AF" w:rsidR="00623E4D" w:rsidRPr="00D7574A" w:rsidRDefault="00623E4D" w:rsidP="00556DE1">
      <w:pPr>
        <w:pStyle w:val="BodyText"/>
        <w:rPr>
          <w:sz w:val="22"/>
          <w:szCs w:val="22"/>
        </w:rPr>
      </w:pPr>
    </w:p>
    <w:p w14:paraId="483D9835" w14:textId="7E04F6CD" w:rsidR="00623E4D" w:rsidRPr="00D7574A" w:rsidRDefault="00623E4D" w:rsidP="00556DE1">
      <w:pPr>
        <w:pStyle w:val="BodyText"/>
        <w:rPr>
          <w:sz w:val="22"/>
          <w:szCs w:val="22"/>
        </w:rPr>
      </w:pPr>
    </w:p>
    <w:p w14:paraId="19C53304" w14:textId="3D42F20D" w:rsidR="00623E4D" w:rsidRPr="00D7574A" w:rsidRDefault="00623E4D" w:rsidP="00D7574A">
      <w:pPr>
        <w:pStyle w:val="BodyText"/>
        <w:ind w:left="0" w:firstLine="0"/>
        <w:rPr>
          <w:sz w:val="22"/>
          <w:szCs w:val="22"/>
        </w:rPr>
      </w:pPr>
    </w:p>
    <w:tbl>
      <w:tblPr>
        <w:tblStyle w:val="TableGrid"/>
        <w:tblW w:w="0" w:type="auto"/>
        <w:tblLook w:val="04A0" w:firstRow="1" w:lastRow="0" w:firstColumn="1" w:lastColumn="0" w:noHBand="0" w:noVBand="1"/>
      </w:tblPr>
      <w:tblGrid>
        <w:gridCol w:w="4675"/>
        <w:gridCol w:w="4675"/>
      </w:tblGrid>
      <w:tr w:rsidR="00623E4D" w:rsidRPr="00D7574A" w14:paraId="1D92F4CC" w14:textId="77777777" w:rsidTr="00A36FBA">
        <w:tc>
          <w:tcPr>
            <w:tcW w:w="9350" w:type="dxa"/>
            <w:gridSpan w:val="2"/>
          </w:tcPr>
          <w:p w14:paraId="6B119BCD" w14:textId="77777777" w:rsidR="00623E4D" w:rsidRPr="00D7574A" w:rsidRDefault="00623E4D" w:rsidP="00A36FBA">
            <w:pPr>
              <w:pStyle w:val="Heading2"/>
              <w:numPr>
                <w:ilvl w:val="0"/>
                <w:numId w:val="0"/>
              </w:numPr>
              <w:spacing w:before="0" w:after="120" w:line="240" w:lineRule="auto"/>
              <w:rPr>
                <w:sz w:val="22"/>
                <w:szCs w:val="22"/>
              </w:rPr>
            </w:pPr>
            <w:r w:rsidRPr="00D7574A">
              <w:rPr>
                <w:sz w:val="22"/>
                <w:szCs w:val="22"/>
              </w:rPr>
              <w:lastRenderedPageBreak/>
              <w:t>Project Name: Engine Control Unit</w:t>
            </w:r>
          </w:p>
        </w:tc>
      </w:tr>
      <w:tr w:rsidR="00623E4D" w:rsidRPr="00D7574A" w14:paraId="66CA00C5" w14:textId="77777777" w:rsidTr="00A36FBA">
        <w:tc>
          <w:tcPr>
            <w:tcW w:w="4675" w:type="dxa"/>
          </w:tcPr>
          <w:p w14:paraId="29C5EA30" w14:textId="450E4DF9" w:rsidR="00623E4D" w:rsidRPr="00D7574A" w:rsidRDefault="00623E4D" w:rsidP="00A36FBA">
            <w:pPr>
              <w:pStyle w:val="Heading2"/>
              <w:numPr>
                <w:ilvl w:val="0"/>
                <w:numId w:val="0"/>
              </w:numPr>
              <w:spacing w:before="0" w:after="120" w:line="240" w:lineRule="auto"/>
              <w:rPr>
                <w:sz w:val="22"/>
                <w:szCs w:val="22"/>
              </w:rPr>
            </w:pPr>
            <w:r w:rsidRPr="00D7574A">
              <w:rPr>
                <w:sz w:val="22"/>
                <w:szCs w:val="22"/>
              </w:rPr>
              <w:t>System Requirement Number: 1.4</w:t>
            </w:r>
          </w:p>
        </w:tc>
        <w:tc>
          <w:tcPr>
            <w:tcW w:w="4675" w:type="dxa"/>
          </w:tcPr>
          <w:p w14:paraId="28B5F022" w14:textId="77777777" w:rsidR="00623E4D" w:rsidRPr="00D7574A" w:rsidRDefault="00623E4D" w:rsidP="00A36FBA">
            <w:pPr>
              <w:pStyle w:val="Heading2"/>
              <w:numPr>
                <w:ilvl w:val="0"/>
                <w:numId w:val="0"/>
              </w:numPr>
              <w:spacing w:before="0" w:after="120" w:line="240" w:lineRule="auto"/>
              <w:rPr>
                <w:sz w:val="22"/>
                <w:szCs w:val="22"/>
              </w:rPr>
            </w:pPr>
            <w:r w:rsidRPr="00D7574A">
              <w:rPr>
                <w:sz w:val="22"/>
                <w:szCs w:val="22"/>
              </w:rPr>
              <w:t>Version: 0</w:t>
            </w:r>
          </w:p>
        </w:tc>
      </w:tr>
      <w:tr w:rsidR="00623E4D" w:rsidRPr="00D7574A" w14:paraId="7E457432" w14:textId="77777777" w:rsidTr="00A36FBA">
        <w:tc>
          <w:tcPr>
            <w:tcW w:w="4675" w:type="dxa"/>
          </w:tcPr>
          <w:p w14:paraId="6E8C7D26" w14:textId="77777777" w:rsidR="00623E4D" w:rsidRPr="00D7574A" w:rsidRDefault="00623E4D" w:rsidP="00A36FBA">
            <w:pPr>
              <w:pStyle w:val="Heading2"/>
              <w:numPr>
                <w:ilvl w:val="0"/>
                <w:numId w:val="0"/>
              </w:numPr>
              <w:spacing w:before="0" w:after="120" w:line="240" w:lineRule="auto"/>
              <w:rPr>
                <w:sz w:val="22"/>
                <w:szCs w:val="22"/>
              </w:rPr>
            </w:pPr>
            <w:r w:rsidRPr="00D7574A">
              <w:rPr>
                <w:sz w:val="22"/>
                <w:szCs w:val="22"/>
              </w:rPr>
              <w:t>Originator: David Tolsma</w:t>
            </w:r>
          </w:p>
        </w:tc>
        <w:tc>
          <w:tcPr>
            <w:tcW w:w="4675" w:type="dxa"/>
          </w:tcPr>
          <w:p w14:paraId="1EAA171D" w14:textId="77777777" w:rsidR="00623E4D" w:rsidRPr="00D7574A" w:rsidRDefault="00623E4D" w:rsidP="00A36FBA">
            <w:pPr>
              <w:pStyle w:val="Heading2"/>
              <w:numPr>
                <w:ilvl w:val="0"/>
                <w:numId w:val="0"/>
              </w:numPr>
              <w:spacing w:before="0" w:after="120" w:line="240" w:lineRule="auto"/>
              <w:rPr>
                <w:sz w:val="22"/>
                <w:szCs w:val="22"/>
              </w:rPr>
            </w:pPr>
            <w:r w:rsidRPr="00D7574A">
              <w:rPr>
                <w:sz w:val="22"/>
                <w:szCs w:val="22"/>
              </w:rPr>
              <w:t>Approval:</w:t>
            </w:r>
          </w:p>
        </w:tc>
      </w:tr>
      <w:tr w:rsidR="00623E4D" w:rsidRPr="00D7574A" w14:paraId="54EE253E" w14:textId="77777777" w:rsidTr="00A36FBA">
        <w:tc>
          <w:tcPr>
            <w:tcW w:w="9350" w:type="dxa"/>
            <w:gridSpan w:val="2"/>
          </w:tcPr>
          <w:p w14:paraId="49879900" w14:textId="77777777" w:rsidR="00623E4D" w:rsidRPr="00D7574A" w:rsidRDefault="00623E4D" w:rsidP="00A36FBA">
            <w:pPr>
              <w:pStyle w:val="Heading2"/>
              <w:numPr>
                <w:ilvl w:val="0"/>
                <w:numId w:val="0"/>
              </w:numPr>
              <w:spacing w:before="0" w:after="120" w:line="240" w:lineRule="auto"/>
              <w:rPr>
                <w:sz w:val="22"/>
                <w:szCs w:val="22"/>
              </w:rPr>
            </w:pPr>
            <w:r w:rsidRPr="00D7574A">
              <w:rPr>
                <w:sz w:val="22"/>
                <w:szCs w:val="22"/>
              </w:rPr>
              <w:t>Requirement:</w:t>
            </w:r>
          </w:p>
          <w:p w14:paraId="266E6E00" w14:textId="77777777" w:rsidR="00623E4D" w:rsidRPr="00D7574A" w:rsidRDefault="00623E4D" w:rsidP="00623E4D">
            <w:pPr>
              <w:keepNext w:val="0"/>
              <w:spacing w:line="240" w:lineRule="auto"/>
              <w:rPr>
                <w:rFonts w:ascii="Calibri" w:hAnsi="Calibri" w:cs="Calibri"/>
                <w:color w:val="000000"/>
                <w:sz w:val="22"/>
                <w:szCs w:val="22"/>
              </w:rPr>
            </w:pPr>
            <w:r w:rsidRPr="00D7574A">
              <w:rPr>
                <w:rFonts w:ascii="Calibri" w:hAnsi="Calibri" w:cs="Calibri"/>
                <w:color w:val="000000"/>
                <w:sz w:val="22"/>
                <w:szCs w:val="22"/>
              </w:rPr>
              <w:t>Shall have reverse voltage protection up to -24V DC</w:t>
            </w:r>
          </w:p>
          <w:p w14:paraId="38708206" w14:textId="77777777" w:rsidR="00623E4D" w:rsidRPr="00D7574A" w:rsidRDefault="00623E4D" w:rsidP="00A36FBA">
            <w:pPr>
              <w:keepNext w:val="0"/>
              <w:spacing w:line="240" w:lineRule="auto"/>
              <w:rPr>
                <w:rFonts w:ascii="Arial" w:hAnsi="Arial" w:cs="Arial"/>
                <w:color w:val="000000"/>
                <w:sz w:val="22"/>
                <w:szCs w:val="22"/>
              </w:rPr>
            </w:pPr>
          </w:p>
          <w:p w14:paraId="4F38E676" w14:textId="77777777" w:rsidR="00623E4D" w:rsidRPr="00D7574A" w:rsidRDefault="00623E4D" w:rsidP="00A36FBA">
            <w:pPr>
              <w:pStyle w:val="Heading2"/>
              <w:numPr>
                <w:ilvl w:val="0"/>
                <w:numId w:val="0"/>
              </w:numPr>
              <w:spacing w:before="0" w:after="120" w:line="240" w:lineRule="auto"/>
              <w:rPr>
                <w:sz w:val="22"/>
                <w:szCs w:val="22"/>
              </w:rPr>
            </w:pPr>
          </w:p>
        </w:tc>
      </w:tr>
      <w:tr w:rsidR="00623E4D" w:rsidRPr="00D7574A" w14:paraId="70DAE10D" w14:textId="77777777" w:rsidTr="00A36FBA">
        <w:tc>
          <w:tcPr>
            <w:tcW w:w="9350" w:type="dxa"/>
            <w:gridSpan w:val="2"/>
          </w:tcPr>
          <w:p w14:paraId="4F179656" w14:textId="77777777" w:rsidR="00623E4D" w:rsidRPr="00D7574A" w:rsidRDefault="00623E4D" w:rsidP="00A36FBA">
            <w:pPr>
              <w:pStyle w:val="Heading2"/>
              <w:numPr>
                <w:ilvl w:val="0"/>
                <w:numId w:val="0"/>
              </w:numPr>
              <w:spacing w:before="0" w:after="120" w:line="240" w:lineRule="auto"/>
              <w:rPr>
                <w:sz w:val="22"/>
                <w:szCs w:val="22"/>
              </w:rPr>
            </w:pPr>
            <w:r w:rsidRPr="00D7574A">
              <w:rPr>
                <w:sz w:val="22"/>
                <w:szCs w:val="22"/>
              </w:rPr>
              <w:t>Rationale:</w:t>
            </w:r>
          </w:p>
          <w:p w14:paraId="56EF40C6" w14:textId="43E8D092" w:rsidR="00623E4D" w:rsidRPr="00D7574A" w:rsidRDefault="00623E4D" w:rsidP="00A36FBA">
            <w:pPr>
              <w:pStyle w:val="BodyText"/>
              <w:rPr>
                <w:sz w:val="22"/>
                <w:szCs w:val="22"/>
              </w:rPr>
            </w:pPr>
            <w:r w:rsidRPr="00D7574A">
              <w:rPr>
                <w:sz w:val="22"/>
                <w:szCs w:val="22"/>
              </w:rPr>
              <w:t>Accidents happen! Batteries can be hooked up backwards, frayed wires can short out connectors, and faulty installers can flub the power connections. All inputs should have robust reverse polarity input protection.</w:t>
            </w:r>
          </w:p>
          <w:p w14:paraId="3394DC79" w14:textId="77777777" w:rsidR="00623E4D" w:rsidRPr="00D7574A" w:rsidRDefault="00623E4D" w:rsidP="00A36FBA">
            <w:pPr>
              <w:pStyle w:val="BodyText"/>
              <w:rPr>
                <w:sz w:val="22"/>
                <w:szCs w:val="22"/>
              </w:rPr>
            </w:pPr>
          </w:p>
        </w:tc>
      </w:tr>
      <w:tr w:rsidR="00623E4D" w:rsidRPr="00D7574A" w14:paraId="4539DD44" w14:textId="77777777" w:rsidTr="00A36FBA">
        <w:tc>
          <w:tcPr>
            <w:tcW w:w="9350" w:type="dxa"/>
            <w:gridSpan w:val="2"/>
          </w:tcPr>
          <w:p w14:paraId="17F89A6C" w14:textId="77777777" w:rsidR="00623E4D" w:rsidRPr="00D7574A" w:rsidRDefault="00623E4D" w:rsidP="00A36FBA">
            <w:pPr>
              <w:pStyle w:val="Heading2"/>
              <w:numPr>
                <w:ilvl w:val="0"/>
                <w:numId w:val="0"/>
              </w:numPr>
              <w:spacing w:before="0" w:after="120" w:line="240" w:lineRule="auto"/>
              <w:rPr>
                <w:sz w:val="22"/>
                <w:szCs w:val="22"/>
              </w:rPr>
            </w:pPr>
            <w:r w:rsidRPr="00D7574A">
              <w:rPr>
                <w:sz w:val="22"/>
                <w:szCs w:val="22"/>
              </w:rPr>
              <w:t>Model:</w:t>
            </w:r>
          </w:p>
          <w:p w14:paraId="3748EDE3" w14:textId="77777777" w:rsidR="00623E4D" w:rsidRPr="00D7574A" w:rsidRDefault="00623E4D" w:rsidP="00A36FBA">
            <w:pPr>
              <w:pStyle w:val="BodyText"/>
              <w:rPr>
                <w:sz w:val="22"/>
                <w:szCs w:val="22"/>
              </w:rPr>
            </w:pPr>
          </w:p>
          <w:p w14:paraId="03DAF057" w14:textId="77777777" w:rsidR="00623E4D" w:rsidRPr="00D7574A" w:rsidRDefault="00623E4D" w:rsidP="00A36FBA">
            <w:pPr>
              <w:pStyle w:val="BodyText"/>
              <w:rPr>
                <w:sz w:val="22"/>
                <w:szCs w:val="22"/>
              </w:rPr>
            </w:pPr>
          </w:p>
          <w:p w14:paraId="0142E90A" w14:textId="77777777" w:rsidR="00623E4D" w:rsidRPr="00D7574A" w:rsidRDefault="00623E4D" w:rsidP="00A36FBA">
            <w:pPr>
              <w:pStyle w:val="BodyText"/>
              <w:rPr>
                <w:sz w:val="22"/>
                <w:szCs w:val="22"/>
              </w:rPr>
            </w:pPr>
          </w:p>
          <w:p w14:paraId="7EF2D748" w14:textId="77777777" w:rsidR="00623E4D" w:rsidRPr="00D7574A" w:rsidRDefault="00623E4D" w:rsidP="00A36FBA">
            <w:pPr>
              <w:pStyle w:val="BodyText"/>
              <w:rPr>
                <w:sz w:val="22"/>
                <w:szCs w:val="22"/>
              </w:rPr>
            </w:pPr>
          </w:p>
        </w:tc>
      </w:tr>
      <w:tr w:rsidR="00623E4D" w:rsidRPr="00D7574A" w14:paraId="2A6AC633" w14:textId="77777777" w:rsidTr="00A36FBA">
        <w:tc>
          <w:tcPr>
            <w:tcW w:w="9350" w:type="dxa"/>
            <w:gridSpan w:val="2"/>
          </w:tcPr>
          <w:p w14:paraId="57EA65AC" w14:textId="77777777" w:rsidR="00623E4D" w:rsidRPr="00D7574A" w:rsidRDefault="00623E4D" w:rsidP="00A36FBA">
            <w:pPr>
              <w:pStyle w:val="Heading2"/>
              <w:numPr>
                <w:ilvl w:val="0"/>
                <w:numId w:val="0"/>
              </w:numPr>
              <w:spacing w:before="0" w:after="120" w:line="240" w:lineRule="auto"/>
              <w:rPr>
                <w:sz w:val="22"/>
                <w:szCs w:val="22"/>
              </w:rPr>
            </w:pPr>
            <w:r w:rsidRPr="00D7574A">
              <w:rPr>
                <w:sz w:val="22"/>
                <w:szCs w:val="22"/>
              </w:rPr>
              <w:t>Verification Plan:</w:t>
            </w:r>
          </w:p>
          <w:p w14:paraId="564B6DDF" w14:textId="77777777" w:rsidR="00623E4D" w:rsidRPr="00D7574A" w:rsidRDefault="00623E4D" w:rsidP="00A36FBA">
            <w:pPr>
              <w:pStyle w:val="BodyText"/>
              <w:rPr>
                <w:b/>
                <w:bCs/>
                <w:sz w:val="22"/>
                <w:szCs w:val="22"/>
              </w:rPr>
            </w:pPr>
          </w:p>
          <w:p w14:paraId="26C2DD8E" w14:textId="77777777" w:rsidR="00623E4D" w:rsidRPr="00D7574A" w:rsidRDefault="00623E4D" w:rsidP="00A36FBA">
            <w:pPr>
              <w:pStyle w:val="BodyText"/>
              <w:rPr>
                <w:sz w:val="22"/>
                <w:szCs w:val="22"/>
              </w:rPr>
            </w:pPr>
          </w:p>
          <w:p w14:paraId="1CBA4663" w14:textId="77777777" w:rsidR="00623E4D" w:rsidRPr="00D7574A" w:rsidRDefault="00623E4D" w:rsidP="00A36FBA">
            <w:pPr>
              <w:pStyle w:val="BodyText"/>
              <w:rPr>
                <w:sz w:val="22"/>
                <w:szCs w:val="22"/>
              </w:rPr>
            </w:pPr>
          </w:p>
          <w:p w14:paraId="312B077A" w14:textId="77777777" w:rsidR="00623E4D" w:rsidRPr="00D7574A" w:rsidRDefault="00623E4D" w:rsidP="00A36FBA">
            <w:pPr>
              <w:pStyle w:val="BodyText"/>
              <w:rPr>
                <w:sz w:val="22"/>
                <w:szCs w:val="22"/>
              </w:rPr>
            </w:pPr>
          </w:p>
          <w:p w14:paraId="5ACAA00C" w14:textId="77777777" w:rsidR="00623E4D" w:rsidRPr="00D7574A" w:rsidRDefault="00623E4D" w:rsidP="00A36FBA">
            <w:pPr>
              <w:pStyle w:val="BodyText"/>
              <w:rPr>
                <w:sz w:val="22"/>
                <w:szCs w:val="22"/>
              </w:rPr>
            </w:pPr>
          </w:p>
        </w:tc>
      </w:tr>
      <w:tr w:rsidR="00623E4D" w:rsidRPr="00D7574A" w14:paraId="47277280" w14:textId="77777777" w:rsidTr="00A36FBA">
        <w:tc>
          <w:tcPr>
            <w:tcW w:w="9350" w:type="dxa"/>
            <w:gridSpan w:val="2"/>
          </w:tcPr>
          <w:p w14:paraId="5D426433" w14:textId="77777777" w:rsidR="00623E4D" w:rsidRPr="00D7574A" w:rsidRDefault="00623E4D" w:rsidP="00A36FBA">
            <w:pPr>
              <w:pStyle w:val="Heading2"/>
              <w:numPr>
                <w:ilvl w:val="0"/>
                <w:numId w:val="0"/>
              </w:numPr>
              <w:spacing w:before="0" w:after="120" w:line="240" w:lineRule="auto"/>
              <w:rPr>
                <w:sz w:val="22"/>
                <w:szCs w:val="22"/>
              </w:rPr>
            </w:pPr>
            <w:r w:rsidRPr="00D7574A">
              <w:rPr>
                <w:sz w:val="22"/>
                <w:szCs w:val="22"/>
              </w:rPr>
              <w:t>Verification Data:</w:t>
            </w:r>
          </w:p>
          <w:p w14:paraId="570AD1EA" w14:textId="77777777" w:rsidR="00623E4D" w:rsidRPr="00D7574A" w:rsidRDefault="00623E4D" w:rsidP="00A36FBA">
            <w:pPr>
              <w:pStyle w:val="Heading2"/>
              <w:numPr>
                <w:ilvl w:val="0"/>
                <w:numId w:val="0"/>
              </w:numPr>
              <w:spacing w:before="0" w:after="120" w:line="240" w:lineRule="auto"/>
              <w:rPr>
                <w:sz w:val="22"/>
                <w:szCs w:val="22"/>
              </w:rPr>
            </w:pPr>
          </w:p>
          <w:p w14:paraId="5523F298" w14:textId="77777777" w:rsidR="00623E4D" w:rsidRPr="00D7574A" w:rsidRDefault="00623E4D" w:rsidP="00A36FBA">
            <w:pPr>
              <w:pStyle w:val="BodyText"/>
              <w:rPr>
                <w:sz w:val="22"/>
                <w:szCs w:val="22"/>
              </w:rPr>
            </w:pPr>
          </w:p>
          <w:p w14:paraId="5F1EA355" w14:textId="77777777" w:rsidR="00623E4D" w:rsidRPr="00D7574A" w:rsidRDefault="00623E4D" w:rsidP="00A36FBA">
            <w:pPr>
              <w:pStyle w:val="BodyText"/>
              <w:rPr>
                <w:sz w:val="22"/>
                <w:szCs w:val="22"/>
              </w:rPr>
            </w:pPr>
          </w:p>
          <w:p w14:paraId="356CE638" w14:textId="77777777" w:rsidR="00623E4D" w:rsidRPr="00D7574A" w:rsidRDefault="00623E4D" w:rsidP="00A36FBA">
            <w:pPr>
              <w:pStyle w:val="BodyText"/>
              <w:rPr>
                <w:sz w:val="22"/>
                <w:szCs w:val="22"/>
              </w:rPr>
            </w:pPr>
          </w:p>
          <w:p w14:paraId="2DC8D33A" w14:textId="77777777" w:rsidR="00623E4D" w:rsidRPr="00D7574A" w:rsidRDefault="00623E4D" w:rsidP="00A36FBA">
            <w:pPr>
              <w:pStyle w:val="BodyText"/>
              <w:rPr>
                <w:sz w:val="22"/>
                <w:szCs w:val="22"/>
              </w:rPr>
            </w:pPr>
          </w:p>
          <w:p w14:paraId="0C5C2C98" w14:textId="77777777" w:rsidR="00623E4D" w:rsidRPr="00D7574A" w:rsidRDefault="00623E4D" w:rsidP="00A36FBA">
            <w:pPr>
              <w:pStyle w:val="BodyText"/>
              <w:rPr>
                <w:sz w:val="22"/>
                <w:szCs w:val="22"/>
              </w:rPr>
            </w:pPr>
          </w:p>
        </w:tc>
      </w:tr>
    </w:tbl>
    <w:p w14:paraId="4F606394" w14:textId="77777777" w:rsidR="00623E4D" w:rsidRPr="00D7574A" w:rsidRDefault="00623E4D" w:rsidP="00623E4D">
      <w:pPr>
        <w:pStyle w:val="BodyText"/>
        <w:rPr>
          <w:sz w:val="22"/>
          <w:szCs w:val="22"/>
        </w:rPr>
      </w:pPr>
    </w:p>
    <w:p w14:paraId="3FD8FEC1" w14:textId="77777777" w:rsidR="00623E4D" w:rsidRPr="00D7574A" w:rsidRDefault="00623E4D" w:rsidP="00623E4D">
      <w:pPr>
        <w:pStyle w:val="BodyText"/>
        <w:rPr>
          <w:sz w:val="22"/>
          <w:szCs w:val="22"/>
        </w:rPr>
      </w:pPr>
    </w:p>
    <w:p w14:paraId="02B211BA" w14:textId="77777777" w:rsidR="00623E4D" w:rsidRPr="00D7574A" w:rsidRDefault="00623E4D" w:rsidP="00623E4D">
      <w:pPr>
        <w:pStyle w:val="BodyText"/>
        <w:rPr>
          <w:sz w:val="22"/>
          <w:szCs w:val="22"/>
        </w:rPr>
      </w:pPr>
    </w:p>
    <w:p w14:paraId="045EB75C" w14:textId="77777777" w:rsidR="00623E4D" w:rsidRPr="00D7574A" w:rsidRDefault="00623E4D" w:rsidP="00623E4D">
      <w:pPr>
        <w:pStyle w:val="BodyText"/>
        <w:rPr>
          <w:sz w:val="22"/>
          <w:szCs w:val="22"/>
        </w:rPr>
      </w:pPr>
    </w:p>
    <w:p w14:paraId="4C4CAF25" w14:textId="0C7F0855" w:rsidR="00623E4D" w:rsidRPr="00D7574A" w:rsidRDefault="00623E4D" w:rsidP="00556DE1">
      <w:pPr>
        <w:pStyle w:val="BodyText"/>
        <w:rPr>
          <w:sz w:val="22"/>
          <w:szCs w:val="22"/>
        </w:rPr>
      </w:pPr>
    </w:p>
    <w:p w14:paraId="006F5570" w14:textId="4A2D51C6" w:rsidR="00623E4D" w:rsidRPr="00D7574A" w:rsidRDefault="00623E4D" w:rsidP="00556DE1">
      <w:pPr>
        <w:pStyle w:val="BodyText"/>
        <w:rPr>
          <w:sz w:val="22"/>
          <w:szCs w:val="22"/>
        </w:rPr>
      </w:pPr>
    </w:p>
    <w:p w14:paraId="47A6F997" w14:textId="6BC1E0EE" w:rsidR="00623E4D" w:rsidRPr="00D7574A" w:rsidRDefault="00623E4D" w:rsidP="00556DE1">
      <w:pPr>
        <w:pStyle w:val="BodyText"/>
        <w:rPr>
          <w:sz w:val="22"/>
          <w:szCs w:val="22"/>
        </w:rPr>
      </w:pPr>
    </w:p>
    <w:p w14:paraId="07DF0AD1" w14:textId="12AEAD40" w:rsidR="00623E4D" w:rsidRPr="00D7574A" w:rsidRDefault="00623E4D" w:rsidP="00556DE1">
      <w:pPr>
        <w:pStyle w:val="BodyText"/>
        <w:rPr>
          <w:sz w:val="22"/>
          <w:szCs w:val="22"/>
        </w:rPr>
      </w:pPr>
    </w:p>
    <w:p w14:paraId="52392200" w14:textId="74DA4B37" w:rsidR="00623E4D" w:rsidRPr="00D7574A" w:rsidRDefault="00623E4D" w:rsidP="00556DE1">
      <w:pPr>
        <w:pStyle w:val="BodyText"/>
        <w:rPr>
          <w:sz w:val="22"/>
          <w:szCs w:val="22"/>
        </w:rPr>
      </w:pPr>
    </w:p>
    <w:p w14:paraId="7584686D" w14:textId="73A709B7" w:rsidR="00623E4D" w:rsidRPr="00D7574A" w:rsidRDefault="00623E4D" w:rsidP="00556DE1">
      <w:pPr>
        <w:pStyle w:val="BodyText"/>
        <w:rPr>
          <w:sz w:val="22"/>
          <w:szCs w:val="22"/>
        </w:rPr>
      </w:pPr>
    </w:p>
    <w:p w14:paraId="6A2CB5E0" w14:textId="504A5114" w:rsidR="00623E4D" w:rsidRPr="00D7574A" w:rsidRDefault="00623E4D" w:rsidP="00556DE1">
      <w:pPr>
        <w:pStyle w:val="BodyText"/>
        <w:rPr>
          <w:sz w:val="22"/>
          <w:szCs w:val="22"/>
        </w:rPr>
      </w:pPr>
    </w:p>
    <w:p w14:paraId="4E154C06" w14:textId="22126144" w:rsidR="00623E4D" w:rsidRPr="00D7574A" w:rsidRDefault="00623E4D" w:rsidP="00556DE1">
      <w:pPr>
        <w:pStyle w:val="BodyText"/>
        <w:rPr>
          <w:sz w:val="22"/>
          <w:szCs w:val="22"/>
        </w:rPr>
      </w:pPr>
    </w:p>
    <w:p w14:paraId="362A3470" w14:textId="0C2A7226" w:rsidR="00623E4D" w:rsidRPr="00D7574A" w:rsidRDefault="00623E4D" w:rsidP="00556DE1">
      <w:pPr>
        <w:pStyle w:val="BodyText"/>
        <w:rPr>
          <w:sz w:val="22"/>
          <w:szCs w:val="22"/>
        </w:rPr>
      </w:pPr>
    </w:p>
    <w:p w14:paraId="5369DDE4" w14:textId="1F72559D" w:rsidR="00623E4D" w:rsidRPr="00D7574A" w:rsidRDefault="00623E4D" w:rsidP="00556DE1">
      <w:pPr>
        <w:pStyle w:val="BodyText"/>
        <w:rPr>
          <w:sz w:val="22"/>
          <w:szCs w:val="22"/>
        </w:rPr>
      </w:pPr>
    </w:p>
    <w:p w14:paraId="004B1D17" w14:textId="5CA79F8B" w:rsidR="00623E4D" w:rsidRPr="00D7574A" w:rsidRDefault="00623E4D" w:rsidP="00556DE1">
      <w:pPr>
        <w:pStyle w:val="BodyText"/>
        <w:rPr>
          <w:sz w:val="22"/>
          <w:szCs w:val="22"/>
        </w:rPr>
      </w:pPr>
    </w:p>
    <w:p w14:paraId="25A08D70" w14:textId="1B5EBFCE" w:rsidR="00623E4D" w:rsidRPr="00D7574A" w:rsidRDefault="00623E4D" w:rsidP="00556DE1">
      <w:pPr>
        <w:pStyle w:val="BodyText"/>
        <w:rPr>
          <w:sz w:val="22"/>
          <w:szCs w:val="22"/>
        </w:rPr>
      </w:pPr>
    </w:p>
    <w:p w14:paraId="02131101" w14:textId="30801321" w:rsidR="00623E4D" w:rsidRPr="00D7574A" w:rsidRDefault="00623E4D" w:rsidP="00D7574A">
      <w:pPr>
        <w:pStyle w:val="BodyText"/>
        <w:ind w:left="0" w:firstLine="0"/>
        <w:rPr>
          <w:sz w:val="22"/>
          <w:szCs w:val="22"/>
        </w:rPr>
      </w:pPr>
    </w:p>
    <w:p w14:paraId="3C6AA292" w14:textId="61EB93C1" w:rsidR="00623E4D" w:rsidRPr="00D7574A" w:rsidRDefault="00623E4D" w:rsidP="00556DE1">
      <w:pPr>
        <w:pStyle w:val="BodyText"/>
        <w:rPr>
          <w:sz w:val="22"/>
          <w:szCs w:val="22"/>
        </w:rPr>
      </w:pPr>
    </w:p>
    <w:tbl>
      <w:tblPr>
        <w:tblStyle w:val="TableGrid"/>
        <w:tblW w:w="0" w:type="auto"/>
        <w:tblLook w:val="04A0" w:firstRow="1" w:lastRow="0" w:firstColumn="1" w:lastColumn="0" w:noHBand="0" w:noVBand="1"/>
      </w:tblPr>
      <w:tblGrid>
        <w:gridCol w:w="4675"/>
        <w:gridCol w:w="4675"/>
      </w:tblGrid>
      <w:tr w:rsidR="00623E4D" w:rsidRPr="00D7574A" w14:paraId="5C1138F4" w14:textId="77777777" w:rsidTr="00A36FBA">
        <w:tc>
          <w:tcPr>
            <w:tcW w:w="9350" w:type="dxa"/>
            <w:gridSpan w:val="2"/>
          </w:tcPr>
          <w:p w14:paraId="27755A2D" w14:textId="77777777" w:rsidR="00623E4D" w:rsidRPr="00D7574A" w:rsidRDefault="00623E4D" w:rsidP="00A36FBA">
            <w:pPr>
              <w:pStyle w:val="Heading2"/>
              <w:numPr>
                <w:ilvl w:val="0"/>
                <w:numId w:val="0"/>
              </w:numPr>
              <w:spacing w:before="0" w:after="120" w:line="240" w:lineRule="auto"/>
              <w:rPr>
                <w:sz w:val="22"/>
                <w:szCs w:val="22"/>
              </w:rPr>
            </w:pPr>
            <w:r w:rsidRPr="00D7574A">
              <w:rPr>
                <w:sz w:val="22"/>
                <w:szCs w:val="22"/>
              </w:rPr>
              <w:lastRenderedPageBreak/>
              <w:t>Project Name: Engine Control Unit</w:t>
            </w:r>
          </w:p>
        </w:tc>
      </w:tr>
      <w:tr w:rsidR="00623E4D" w:rsidRPr="00D7574A" w14:paraId="13791FE8" w14:textId="77777777" w:rsidTr="00A36FBA">
        <w:tc>
          <w:tcPr>
            <w:tcW w:w="4675" w:type="dxa"/>
          </w:tcPr>
          <w:p w14:paraId="1BC2C2DB" w14:textId="0F94A4A4" w:rsidR="00623E4D" w:rsidRPr="00D7574A" w:rsidRDefault="00623E4D" w:rsidP="00A36FBA">
            <w:pPr>
              <w:pStyle w:val="Heading2"/>
              <w:numPr>
                <w:ilvl w:val="0"/>
                <w:numId w:val="0"/>
              </w:numPr>
              <w:spacing w:before="0" w:after="120" w:line="240" w:lineRule="auto"/>
              <w:rPr>
                <w:sz w:val="22"/>
                <w:szCs w:val="22"/>
              </w:rPr>
            </w:pPr>
            <w:r w:rsidRPr="00D7574A">
              <w:rPr>
                <w:sz w:val="22"/>
                <w:szCs w:val="22"/>
              </w:rPr>
              <w:t>System Requirement Number: 1.5</w:t>
            </w:r>
          </w:p>
        </w:tc>
        <w:tc>
          <w:tcPr>
            <w:tcW w:w="4675" w:type="dxa"/>
          </w:tcPr>
          <w:p w14:paraId="19BA19B6" w14:textId="77777777" w:rsidR="00623E4D" w:rsidRPr="00D7574A" w:rsidRDefault="00623E4D" w:rsidP="00A36FBA">
            <w:pPr>
              <w:pStyle w:val="Heading2"/>
              <w:numPr>
                <w:ilvl w:val="0"/>
                <w:numId w:val="0"/>
              </w:numPr>
              <w:spacing w:before="0" w:after="120" w:line="240" w:lineRule="auto"/>
              <w:rPr>
                <w:sz w:val="22"/>
                <w:szCs w:val="22"/>
              </w:rPr>
            </w:pPr>
            <w:r w:rsidRPr="00D7574A">
              <w:rPr>
                <w:sz w:val="22"/>
                <w:szCs w:val="22"/>
              </w:rPr>
              <w:t>Version: 0</w:t>
            </w:r>
          </w:p>
        </w:tc>
      </w:tr>
      <w:tr w:rsidR="00623E4D" w:rsidRPr="00D7574A" w14:paraId="6C15A368" w14:textId="77777777" w:rsidTr="00A36FBA">
        <w:tc>
          <w:tcPr>
            <w:tcW w:w="4675" w:type="dxa"/>
          </w:tcPr>
          <w:p w14:paraId="28C9B105" w14:textId="77777777" w:rsidR="00623E4D" w:rsidRPr="00D7574A" w:rsidRDefault="00623E4D" w:rsidP="00A36FBA">
            <w:pPr>
              <w:pStyle w:val="Heading2"/>
              <w:numPr>
                <w:ilvl w:val="0"/>
                <w:numId w:val="0"/>
              </w:numPr>
              <w:spacing w:before="0" w:after="120" w:line="240" w:lineRule="auto"/>
              <w:rPr>
                <w:sz w:val="22"/>
                <w:szCs w:val="22"/>
              </w:rPr>
            </w:pPr>
            <w:r w:rsidRPr="00D7574A">
              <w:rPr>
                <w:sz w:val="22"/>
                <w:szCs w:val="22"/>
              </w:rPr>
              <w:t>Originator: David Tolsma</w:t>
            </w:r>
          </w:p>
        </w:tc>
        <w:tc>
          <w:tcPr>
            <w:tcW w:w="4675" w:type="dxa"/>
          </w:tcPr>
          <w:p w14:paraId="5C98C6F6" w14:textId="77777777" w:rsidR="00623E4D" w:rsidRPr="00D7574A" w:rsidRDefault="00623E4D" w:rsidP="00A36FBA">
            <w:pPr>
              <w:pStyle w:val="Heading2"/>
              <w:numPr>
                <w:ilvl w:val="0"/>
                <w:numId w:val="0"/>
              </w:numPr>
              <w:spacing w:before="0" w:after="120" w:line="240" w:lineRule="auto"/>
              <w:rPr>
                <w:sz w:val="22"/>
                <w:szCs w:val="22"/>
              </w:rPr>
            </w:pPr>
            <w:r w:rsidRPr="00D7574A">
              <w:rPr>
                <w:sz w:val="22"/>
                <w:szCs w:val="22"/>
              </w:rPr>
              <w:t>Approval:</w:t>
            </w:r>
          </w:p>
        </w:tc>
      </w:tr>
      <w:tr w:rsidR="00623E4D" w:rsidRPr="00D7574A" w14:paraId="4EC12DB9" w14:textId="77777777" w:rsidTr="00A36FBA">
        <w:tc>
          <w:tcPr>
            <w:tcW w:w="9350" w:type="dxa"/>
            <w:gridSpan w:val="2"/>
          </w:tcPr>
          <w:p w14:paraId="152AB708" w14:textId="77777777" w:rsidR="00623E4D" w:rsidRPr="00D7574A" w:rsidRDefault="00623E4D" w:rsidP="00A36FBA">
            <w:pPr>
              <w:pStyle w:val="Heading2"/>
              <w:numPr>
                <w:ilvl w:val="0"/>
                <w:numId w:val="0"/>
              </w:numPr>
              <w:spacing w:before="0" w:after="120" w:line="240" w:lineRule="auto"/>
              <w:rPr>
                <w:sz w:val="22"/>
                <w:szCs w:val="22"/>
              </w:rPr>
            </w:pPr>
            <w:r w:rsidRPr="00D7574A">
              <w:rPr>
                <w:sz w:val="22"/>
                <w:szCs w:val="22"/>
              </w:rPr>
              <w:t>Requirement:</w:t>
            </w:r>
          </w:p>
          <w:p w14:paraId="22BC7743" w14:textId="64D06470" w:rsidR="00623E4D" w:rsidRPr="00D7574A" w:rsidRDefault="00623E4D" w:rsidP="00A36FBA">
            <w:pPr>
              <w:keepNext w:val="0"/>
              <w:spacing w:line="240" w:lineRule="auto"/>
              <w:rPr>
                <w:rFonts w:ascii="Calibri" w:hAnsi="Calibri" w:cs="Calibri"/>
                <w:color w:val="000000"/>
                <w:sz w:val="22"/>
                <w:szCs w:val="22"/>
              </w:rPr>
            </w:pPr>
            <w:r w:rsidRPr="00D7574A">
              <w:rPr>
                <w:rFonts w:ascii="Calibri" w:hAnsi="Calibri" w:cs="Calibri"/>
                <w:color w:val="000000"/>
                <w:sz w:val="22"/>
                <w:szCs w:val="22"/>
              </w:rPr>
              <w:t>Shall consume less than 1A of current</w:t>
            </w:r>
          </w:p>
          <w:p w14:paraId="33381883" w14:textId="77777777" w:rsidR="00623E4D" w:rsidRPr="00D7574A" w:rsidRDefault="00623E4D" w:rsidP="00A36FBA">
            <w:pPr>
              <w:keepNext w:val="0"/>
              <w:spacing w:line="240" w:lineRule="auto"/>
              <w:rPr>
                <w:rFonts w:ascii="Arial" w:hAnsi="Arial" w:cs="Arial"/>
                <w:color w:val="000000"/>
                <w:sz w:val="22"/>
                <w:szCs w:val="22"/>
              </w:rPr>
            </w:pPr>
          </w:p>
          <w:p w14:paraId="0A1124E5" w14:textId="77777777" w:rsidR="00623E4D" w:rsidRPr="00D7574A" w:rsidRDefault="00623E4D" w:rsidP="00A36FBA">
            <w:pPr>
              <w:pStyle w:val="Heading2"/>
              <w:numPr>
                <w:ilvl w:val="0"/>
                <w:numId w:val="0"/>
              </w:numPr>
              <w:spacing w:before="0" w:after="120" w:line="240" w:lineRule="auto"/>
              <w:rPr>
                <w:sz w:val="22"/>
                <w:szCs w:val="22"/>
              </w:rPr>
            </w:pPr>
          </w:p>
        </w:tc>
      </w:tr>
      <w:tr w:rsidR="00623E4D" w:rsidRPr="00D7574A" w14:paraId="5652A5FD" w14:textId="77777777" w:rsidTr="00A36FBA">
        <w:tc>
          <w:tcPr>
            <w:tcW w:w="9350" w:type="dxa"/>
            <w:gridSpan w:val="2"/>
          </w:tcPr>
          <w:p w14:paraId="6403E573" w14:textId="77777777" w:rsidR="00623E4D" w:rsidRPr="00D7574A" w:rsidRDefault="00623E4D" w:rsidP="00A36FBA">
            <w:pPr>
              <w:pStyle w:val="Heading2"/>
              <w:numPr>
                <w:ilvl w:val="0"/>
                <w:numId w:val="0"/>
              </w:numPr>
              <w:spacing w:before="0" w:after="120" w:line="240" w:lineRule="auto"/>
              <w:rPr>
                <w:sz w:val="22"/>
                <w:szCs w:val="22"/>
              </w:rPr>
            </w:pPr>
            <w:r w:rsidRPr="00D7574A">
              <w:rPr>
                <w:sz w:val="22"/>
                <w:szCs w:val="22"/>
              </w:rPr>
              <w:t>Rationale:</w:t>
            </w:r>
          </w:p>
          <w:p w14:paraId="0486656A" w14:textId="524DEC09" w:rsidR="00623E4D" w:rsidRPr="00D7574A" w:rsidRDefault="00623E4D" w:rsidP="00A36FBA">
            <w:pPr>
              <w:pStyle w:val="BodyText"/>
              <w:rPr>
                <w:sz w:val="22"/>
                <w:szCs w:val="22"/>
              </w:rPr>
            </w:pPr>
            <w:r w:rsidRPr="00D7574A">
              <w:rPr>
                <w:sz w:val="22"/>
                <w:szCs w:val="22"/>
              </w:rPr>
              <w:t>1 amp is a lot for an embedded computer. The project should not draw more than this very generous current budget.</w:t>
            </w:r>
          </w:p>
          <w:p w14:paraId="32ED57EB" w14:textId="77777777" w:rsidR="00623E4D" w:rsidRPr="00D7574A" w:rsidRDefault="00623E4D" w:rsidP="00A36FBA">
            <w:pPr>
              <w:pStyle w:val="BodyText"/>
              <w:rPr>
                <w:sz w:val="22"/>
                <w:szCs w:val="22"/>
              </w:rPr>
            </w:pPr>
          </w:p>
        </w:tc>
      </w:tr>
      <w:tr w:rsidR="00623E4D" w:rsidRPr="00D7574A" w14:paraId="4C6BED98" w14:textId="77777777" w:rsidTr="00A36FBA">
        <w:tc>
          <w:tcPr>
            <w:tcW w:w="9350" w:type="dxa"/>
            <w:gridSpan w:val="2"/>
          </w:tcPr>
          <w:p w14:paraId="3BB6D006" w14:textId="77777777" w:rsidR="00623E4D" w:rsidRPr="00D7574A" w:rsidRDefault="00623E4D" w:rsidP="00A36FBA">
            <w:pPr>
              <w:pStyle w:val="Heading2"/>
              <w:numPr>
                <w:ilvl w:val="0"/>
                <w:numId w:val="0"/>
              </w:numPr>
              <w:spacing w:before="0" w:after="120" w:line="240" w:lineRule="auto"/>
              <w:rPr>
                <w:sz w:val="22"/>
                <w:szCs w:val="22"/>
              </w:rPr>
            </w:pPr>
            <w:r w:rsidRPr="00D7574A">
              <w:rPr>
                <w:sz w:val="22"/>
                <w:szCs w:val="22"/>
              </w:rPr>
              <w:t>Model:</w:t>
            </w:r>
          </w:p>
          <w:p w14:paraId="6F574C58" w14:textId="77777777" w:rsidR="00623E4D" w:rsidRPr="00D7574A" w:rsidRDefault="00623E4D" w:rsidP="00A36FBA">
            <w:pPr>
              <w:pStyle w:val="BodyText"/>
              <w:rPr>
                <w:sz w:val="22"/>
                <w:szCs w:val="22"/>
              </w:rPr>
            </w:pPr>
          </w:p>
          <w:p w14:paraId="0318C7D4" w14:textId="77777777" w:rsidR="00623E4D" w:rsidRPr="00D7574A" w:rsidRDefault="00623E4D" w:rsidP="00A36FBA">
            <w:pPr>
              <w:pStyle w:val="BodyText"/>
              <w:rPr>
                <w:sz w:val="22"/>
                <w:szCs w:val="22"/>
              </w:rPr>
            </w:pPr>
          </w:p>
          <w:p w14:paraId="68B6CD3B" w14:textId="77777777" w:rsidR="00623E4D" w:rsidRPr="00D7574A" w:rsidRDefault="00623E4D" w:rsidP="00A36FBA">
            <w:pPr>
              <w:pStyle w:val="BodyText"/>
              <w:rPr>
                <w:sz w:val="22"/>
                <w:szCs w:val="22"/>
              </w:rPr>
            </w:pPr>
          </w:p>
          <w:p w14:paraId="47EC39A3" w14:textId="77777777" w:rsidR="00623E4D" w:rsidRPr="00D7574A" w:rsidRDefault="00623E4D" w:rsidP="00A36FBA">
            <w:pPr>
              <w:pStyle w:val="BodyText"/>
              <w:rPr>
                <w:sz w:val="22"/>
                <w:szCs w:val="22"/>
              </w:rPr>
            </w:pPr>
          </w:p>
        </w:tc>
      </w:tr>
      <w:tr w:rsidR="00623E4D" w:rsidRPr="00D7574A" w14:paraId="1FC2CE66" w14:textId="77777777" w:rsidTr="00A36FBA">
        <w:tc>
          <w:tcPr>
            <w:tcW w:w="9350" w:type="dxa"/>
            <w:gridSpan w:val="2"/>
          </w:tcPr>
          <w:p w14:paraId="6386AFB7" w14:textId="77777777" w:rsidR="00623E4D" w:rsidRPr="00D7574A" w:rsidRDefault="00623E4D" w:rsidP="00A36FBA">
            <w:pPr>
              <w:pStyle w:val="Heading2"/>
              <w:numPr>
                <w:ilvl w:val="0"/>
                <w:numId w:val="0"/>
              </w:numPr>
              <w:spacing w:before="0" w:after="120" w:line="240" w:lineRule="auto"/>
              <w:rPr>
                <w:sz w:val="22"/>
                <w:szCs w:val="22"/>
              </w:rPr>
            </w:pPr>
            <w:r w:rsidRPr="00D7574A">
              <w:rPr>
                <w:sz w:val="22"/>
                <w:szCs w:val="22"/>
              </w:rPr>
              <w:t>Verification Plan:</w:t>
            </w:r>
          </w:p>
          <w:p w14:paraId="410FF4F8" w14:textId="77777777" w:rsidR="00623E4D" w:rsidRPr="00D7574A" w:rsidRDefault="00623E4D" w:rsidP="00A36FBA">
            <w:pPr>
              <w:pStyle w:val="BodyText"/>
              <w:rPr>
                <w:b/>
                <w:bCs/>
                <w:sz w:val="22"/>
                <w:szCs w:val="22"/>
              </w:rPr>
            </w:pPr>
          </w:p>
          <w:p w14:paraId="1C35A0BE" w14:textId="77777777" w:rsidR="00623E4D" w:rsidRPr="00D7574A" w:rsidRDefault="00623E4D" w:rsidP="00A36FBA">
            <w:pPr>
              <w:pStyle w:val="BodyText"/>
              <w:rPr>
                <w:sz w:val="22"/>
                <w:szCs w:val="22"/>
              </w:rPr>
            </w:pPr>
          </w:p>
          <w:p w14:paraId="506459E9" w14:textId="77777777" w:rsidR="00623E4D" w:rsidRPr="00D7574A" w:rsidRDefault="00623E4D" w:rsidP="00A36FBA">
            <w:pPr>
              <w:pStyle w:val="BodyText"/>
              <w:rPr>
                <w:sz w:val="22"/>
                <w:szCs w:val="22"/>
              </w:rPr>
            </w:pPr>
          </w:p>
          <w:p w14:paraId="34DA2506" w14:textId="77777777" w:rsidR="00623E4D" w:rsidRPr="00D7574A" w:rsidRDefault="00623E4D" w:rsidP="00A36FBA">
            <w:pPr>
              <w:pStyle w:val="BodyText"/>
              <w:rPr>
                <w:sz w:val="22"/>
                <w:szCs w:val="22"/>
              </w:rPr>
            </w:pPr>
          </w:p>
          <w:p w14:paraId="2FCB27CE" w14:textId="77777777" w:rsidR="00623E4D" w:rsidRPr="00D7574A" w:rsidRDefault="00623E4D" w:rsidP="00A36FBA">
            <w:pPr>
              <w:pStyle w:val="BodyText"/>
              <w:rPr>
                <w:sz w:val="22"/>
                <w:szCs w:val="22"/>
              </w:rPr>
            </w:pPr>
          </w:p>
        </w:tc>
      </w:tr>
      <w:tr w:rsidR="00623E4D" w:rsidRPr="00D7574A" w14:paraId="6ACBFDA4" w14:textId="77777777" w:rsidTr="00A36FBA">
        <w:tc>
          <w:tcPr>
            <w:tcW w:w="9350" w:type="dxa"/>
            <w:gridSpan w:val="2"/>
          </w:tcPr>
          <w:p w14:paraId="0F74DA40" w14:textId="77777777" w:rsidR="00623E4D" w:rsidRPr="00D7574A" w:rsidRDefault="00623E4D" w:rsidP="00A36FBA">
            <w:pPr>
              <w:pStyle w:val="Heading2"/>
              <w:numPr>
                <w:ilvl w:val="0"/>
                <w:numId w:val="0"/>
              </w:numPr>
              <w:spacing w:before="0" w:after="120" w:line="240" w:lineRule="auto"/>
              <w:rPr>
                <w:sz w:val="22"/>
                <w:szCs w:val="22"/>
              </w:rPr>
            </w:pPr>
            <w:r w:rsidRPr="00D7574A">
              <w:rPr>
                <w:sz w:val="22"/>
                <w:szCs w:val="22"/>
              </w:rPr>
              <w:t>Verification Data:</w:t>
            </w:r>
          </w:p>
          <w:p w14:paraId="10E58FC3" w14:textId="77777777" w:rsidR="00623E4D" w:rsidRPr="00D7574A" w:rsidRDefault="00623E4D" w:rsidP="00A36FBA">
            <w:pPr>
              <w:pStyle w:val="Heading2"/>
              <w:numPr>
                <w:ilvl w:val="0"/>
                <w:numId w:val="0"/>
              </w:numPr>
              <w:spacing w:before="0" w:after="120" w:line="240" w:lineRule="auto"/>
              <w:rPr>
                <w:sz w:val="22"/>
                <w:szCs w:val="22"/>
              </w:rPr>
            </w:pPr>
          </w:p>
          <w:p w14:paraId="51C8DC65" w14:textId="77777777" w:rsidR="00623E4D" w:rsidRPr="00D7574A" w:rsidRDefault="00623E4D" w:rsidP="00A36FBA">
            <w:pPr>
              <w:pStyle w:val="BodyText"/>
              <w:rPr>
                <w:sz w:val="22"/>
                <w:szCs w:val="22"/>
              </w:rPr>
            </w:pPr>
          </w:p>
          <w:p w14:paraId="21BBDD25" w14:textId="77777777" w:rsidR="00623E4D" w:rsidRPr="00D7574A" w:rsidRDefault="00623E4D" w:rsidP="00A36FBA">
            <w:pPr>
              <w:pStyle w:val="BodyText"/>
              <w:rPr>
                <w:sz w:val="22"/>
                <w:szCs w:val="22"/>
              </w:rPr>
            </w:pPr>
          </w:p>
          <w:p w14:paraId="3F1F8EBC" w14:textId="77777777" w:rsidR="00623E4D" w:rsidRPr="00D7574A" w:rsidRDefault="00623E4D" w:rsidP="00A36FBA">
            <w:pPr>
              <w:pStyle w:val="BodyText"/>
              <w:rPr>
                <w:sz w:val="22"/>
                <w:szCs w:val="22"/>
              </w:rPr>
            </w:pPr>
          </w:p>
          <w:p w14:paraId="38B3A846" w14:textId="77777777" w:rsidR="00623E4D" w:rsidRPr="00D7574A" w:rsidRDefault="00623E4D" w:rsidP="00A36FBA">
            <w:pPr>
              <w:pStyle w:val="BodyText"/>
              <w:rPr>
                <w:sz w:val="22"/>
                <w:szCs w:val="22"/>
              </w:rPr>
            </w:pPr>
          </w:p>
          <w:p w14:paraId="5F4B676F" w14:textId="77777777" w:rsidR="00623E4D" w:rsidRPr="00D7574A" w:rsidRDefault="00623E4D" w:rsidP="00A36FBA">
            <w:pPr>
              <w:pStyle w:val="BodyText"/>
              <w:rPr>
                <w:sz w:val="22"/>
                <w:szCs w:val="22"/>
              </w:rPr>
            </w:pPr>
          </w:p>
        </w:tc>
      </w:tr>
    </w:tbl>
    <w:p w14:paraId="2ECE6122" w14:textId="77777777" w:rsidR="00623E4D" w:rsidRPr="00D7574A" w:rsidRDefault="00623E4D" w:rsidP="00623E4D">
      <w:pPr>
        <w:pStyle w:val="BodyText"/>
        <w:rPr>
          <w:sz w:val="22"/>
          <w:szCs w:val="22"/>
        </w:rPr>
      </w:pPr>
    </w:p>
    <w:p w14:paraId="3E712633" w14:textId="77777777" w:rsidR="00623E4D" w:rsidRPr="00D7574A" w:rsidRDefault="00623E4D" w:rsidP="00623E4D">
      <w:pPr>
        <w:pStyle w:val="BodyText"/>
        <w:rPr>
          <w:sz w:val="22"/>
          <w:szCs w:val="22"/>
        </w:rPr>
      </w:pPr>
    </w:p>
    <w:p w14:paraId="25902F5A" w14:textId="4FD23612" w:rsidR="00623E4D" w:rsidRPr="00D7574A" w:rsidRDefault="00623E4D" w:rsidP="00556DE1">
      <w:pPr>
        <w:pStyle w:val="BodyText"/>
        <w:rPr>
          <w:sz w:val="22"/>
          <w:szCs w:val="22"/>
        </w:rPr>
      </w:pPr>
    </w:p>
    <w:p w14:paraId="4E713ADD" w14:textId="68EC0075" w:rsidR="00623E4D" w:rsidRPr="00D7574A" w:rsidRDefault="00623E4D" w:rsidP="00556DE1">
      <w:pPr>
        <w:pStyle w:val="BodyText"/>
        <w:rPr>
          <w:sz w:val="22"/>
          <w:szCs w:val="22"/>
        </w:rPr>
      </w:pPr>
    </w:p>
    <w:p w14:paraId="40DA6FFB" w14:textId="1706C41B" w:rsidR="00623E4D" w:rsidRPr="00D7574A" w:rsidRDefault="00623E4D" w:rsidP="00556DE1">
      <w:pPr>
        <w:pStyle w:val="BodyText"/>
        <w:rPr>
          <w:sz w:val="22"/>
          <w:szCs w:val="22"/>
        </w:rPr>
      </w:pPr>
    </w:p>
    <w:p w14:paraId="799E0411" w14:textId="3E0EEC39" w:rsidR="00623E4D" w:rsidRPr="00D7574A" w:rsidRDefault="00623E4D" w:rsidP="00556DE1">
      <w:pPr>
        <w:pStyle w:val="BodyText"/>
        <w:rPr>
          <w:sz w:val="22"/>
          <w:szCs w:val="22"/>
        </w:rPr>
      </w:pPr>
    </w:p>
    <w:p w14:paraId="5D891DD9" w14:textId="704AF12F" w:rsidR="00623E4D" w:rsidRPr="00D7574A" w:rsidRDefault="00623E4D" w:rsidP="00556DE1">
      <w:pPr>
        <w:pStyle w:val="BodyText"/>
        <w:rPr>
          <w:sz w:val="22"/>
          <w:szCs w:val="22"/>
        </w:rPr>
      </w:pPr>
    </w:p>
    <w:p w14:paraId="061392BC" w14:textId="37F0F71C" w:rsidR="00623E4D" w:rsidRPr="00D7574A" w:rsidRDefault="00623E4D" w:rsidP="00556DE1">
      <w:pPr>
        <w:pStyle w:val="BodyText"/>
        <w:rPr>
          <w:sz w:val="22"/>
          <w:szCs w:val="22"/>
        </w:rPr>
      </w:pPr>
    </w:p>
    <w:p w14:paraId="3244CB95" w14:textId="1442E7E0" w:rsidR="00623E4D" w:rsidRPr="00D7574A" w:rsidRDefault="00623E4D" w:rsidP="00556DE1">
      <w:pPr>
        <w:pStyle w:val="BodyText"/>
        <w:rPr>
          <w:sz w:val="22"/>
          <w:szCs w:val="22"/>
        </w:rPr>
      </w:pPr>
    </w:p>
    <w:p w14:paraId="65C6408F" w14:textId="01A79308" w:rsidR="00623E4D" w:rsidRPr="00D7574A" w:rsidRDefault="00623E4D" w:rsidP="00556DE1">
      <w:pPr>
        <w:pStyle w:val="BodyText"/>
        <w:rPr>
          <w:sz w:val="22"/>
          <w:szCs w:val="22"/>
        </w:rPr>
      </w:pPr>
    </w:p>
    <w:p w14:paraId="14C04EA9" w14:textId="30965814" w:rsidR="00623E4D" w:rsidRPr="00D7574A" w:rsidRDefault="00623E4D" w:rsidP="00556DE1">
      <w:pPr>
        <w:pStyle w:val="BodyText"/>
        <w:rPr>
          <w:sz w:val="22"/>
          <w:szCs w:val="22"/>
        </w:rPr>
      </w:pPr>
    </w:p>
    <w:p w14:paraId="12BDBC77" w14:textId="13F3DE1D" w:rsidR="00623E4D" w:rsidRPr="00D7574A" w:rsidRDefault="00623E4D" w:rsidP="00556DE1">
      <w:pPr>
        <w:pStyle w:val="BodyText"/>
        <w:rPr>
          <w:sz w:val="22"/>
          <w:szCs w:val="22"/>
        </w:rPr>
      </w:pPr>
    </w:p>
    <w:p w14:paraId="0D9CB533" w14:textId="4FE01944" w:rsidR="00623E4D" w:rsidRPr="00D7574A" w:rsidRDefault="00623E4D" w:rsidP="00556DE1">
      <w:pPr>
        <w:pStyle w:val="BodyText"/>
        <w:rPr>
          <w:sz w:val="22"/>
          <w:szCs w:val="22"/>
        </w:rPr>
      </w:pPr>
    </w:p>
    <w:p w14:paraId="5B8F869C" w14:textId="2C2BF301" w:rsidR="00623E4D" w:rsidRPr="00D7574A" w:rsidRDefault="00623E4D" w:rsidP="00D7574A">
      <w:pPr>
        <w:pStyle w:val="BodyText"/>
        <w:ind w:left="0" w:firstLine="0"/>
        <w:rPr>
          <w:sz w:val="22"/>
          <w:szCs w:val="22"/>
        </w:rPr>
      </w:pPr>
    </w:p>
    <w:p w14:paraId="2D162928" w14:textId="4635BB6C" w:rsidR="00623E4D" w:rsidRPr="00D7574A" w:rsidRDefault="00623E4D" w:rsidP="00556DE1">
      <w:pPr>
        <w:pStyle w:val="BodyText"/>
        <w:rPr>
          <w:sz w:val="22"/>
          <w:szCs w:val="22"/>
        </w:rPr>
      </w:pPr>
    </w:p>
    <w:p w14:paraId="1663FA8D" w14:textId="148F9E4F" w:rsidR="00623E4D" w:rsidRPr="00D7574A" w:rsidRDefault="00623E4D" w:rsidP="00556DE1">
      <w:pPr>
        <w:pStyle w:val="BodyText"/>
        <w:rPr>
          <w:sz w:val="22"/>
          <w:szCs w:val="22"/>
        </w:rPr>
      </w:pPr>
    </w:p>
    <w:p w14:paraId="64B9012F" w14:textId="286F42AA" w:rsidR="00623E4D" w:rsidRPr="00D7574A" w:rsidRDefault="00623E4D" w:rsidP="00556DE1">
      <w:pPr>
        <w:pStyle w:val="BodyText"/>
        <w:rPr>
          <w:sz w:val="22"/>
          <w:szCs w:val="22"/>
        </w:rPr>
      </w:pPr>
    </w:p>
    <w:p w14:paraId="4F5D3E63" w14:textId="472F3282" w:rsidR="00623E4D" w:rsidRPr="00D7574A" w:rsidRDefault="00623E4D" w:rsidP="00556DE1">
      <w:pPr>
        <w:pStyle w:val="BodyText"/>
        <w:rPr>
          <w:sz w:val="22"/>
          <w:szCs w:val="22"/>
        </w:rPr>
      </w:pPr>
    </w:p>
    <w:p w14:paraId="78B17732" w14:textId="4B36AE6D" w:rsidR="00623E4D" w:rsidRPr="00D7574A" w:rsidRDefault="00623E4D" w:rsidP="00556DE1">
      <w:pPr>
        <w:pStyle w:val="BodyText"/>
        <w:rPr>
          <w:sz w:val="22"/>
          <w:szCs w:val="22"/>
        </w:rPr>
      </w:pPr>
    </w:p>
    <w:tbl>
      <w:tblPr>
        <w:tblStyle w:val="TableGrid"/>
        <w:tblW w:w="0" w:type="auto"/>
        <w:tblLook w:val="04A0" w:firstRow="1" w:lastRow="0" w:firstColumn="1" w:lastColumn="0" w:noHBand="0" w:noVBand="1"/>
      </w:tblPr>
      <w:tblGrid>
        <w:gridCol w:w="4675"/>
        <w:gridCol w:w="4675"/>
      </w:tblGrid>
      <w:tr w:rsidR="00623E4D" w:rsidRPr="00D7574A" w14:paraId="4C4AF6B9" w14:textId="77777777" w:rsidTr="00A36FBA">
        <w:tc>
          <w:tcPr>
            <w:tcW w:w="9350" w:type="dxa"/>
            <w:gridSpan w:val="2"/>
          </w:tcPr>
          <w:p w14:paraId="09A2F984" w14:textId="77777777" w:rsidR="00623E4D" w:rsidRPr="00D7574A" w:rsidRDefault="00623E4D" w:rsidP="00A36FBA">
            <w:pPr>
              <w:pStyle w:val="Heading2"/>
              <w:numPr>
                <w:ilvl w:val="0"/>
                <w:numId w:val="0"/>
              </w:numPr>
              <w:spacing w:before="0" w:after="120" w:line="240" w:lineRule="auto"/>
              <w:rPr>
                <w:sz w:val="22"/>
                <w:szCs w:val="22"/>
              </w:rPr>
            </w:pPr>
            <w:r w:rsidRPr="00D7574A">
              <w:rPr>
                <w:sz w:val="22"/>
                <w:szCs w:val="22"/>
              </w:rPr>
              <w:lastRenderedPageBreak/>
              <w:t>Project Name: Engine Control Unit</w:t>
            </w:r>
          </w:p>
        </w:tc>
      </w:tr>
      <w:tr w:rsidR="00623E4D" w:rsidRPr="00D7574A" w14:paraId="472E2EDB" w14:textId="77777777" w:rsidTr="00A36FBA">
        <w:tc>
          <w:tcPr>
            <w:tcW w:w="4675" w:type="dxa"/>
          </w:tcPr>
          <w:p w14:paraId="72E7F2C4" w14:textId="56062D15" w:rsidR="00623E4D" w:rsidRPr="00D7574A" w:rsidRDefault="00623E4D" w:rsidP="00A36FBA">
            <w:pPr>
              <w:pStyle w:val="Heading2"/>
              <w:numPr>
                <w:ilvl w:val="0"/>
                <w:numId w:val="0"/>
              </w:numPr>
              <w:spacing w:before="0" w:after="120" w:line="240" w:lineRule="auto"/>
              <w:rPr>
                <w:sz w:val="22"/>
                <w:szCs w:val="22"/>
              </w:rPr>
            </w:pPr>
            <w:r w:rsidRPr="00D7574A">
              <w:rPr>
                <w:sz w:val="22"/>
                <w:szCs w:val="22"/>
              </w:rPr>
              <w:t>User Requirement Number: 2</w:t>
            </w:r>
          </w:p>
        </w:tc>
        <w:tc>
          <w:tcPr>
            <w:tcW w:w="4675" w:type="dxa"/>
          </w:tcPr>
          <w:p w14:paraId="4759480E" w14:textId="77777777" w:rsidR="00623E4D" w:rsidRPr="00D7574A" w:rsidRDefault="00623E4D" w:rsidP="00A36FBA">
            <w:pPr>
              <w:pStyle w:val="Heading2"/>
              <w:numPr>
                <w:ilvl w:val="0"/>
                <w:numId w:val="0"/>
              </w:numPr>
              <w:spacing w:before="0" w:after="120" w:line="240" w:lineRule="auto"/>
              <w:rPr>
                <w:sz w:val="22"/>
                <w:szCs w:val="22"/>
              </w:rPr>
            </w:pPr>
            <w:r w:rsidRPr="00D7574A">
              <w:rPr>
                <w:sz w:val="22"/>
                <w:szCs w:val="22"/>
              </w:rPr>
              <w:t>Version: 0</w:t>
            </w:r>
          </w:p>
        </w:tc>
      </w:tr>
      <w:tr w:rsidR="00623E4D" w:rsidRPr="00D7574A" w14:paraId="79BF4029" w14:textId="77777777" w:rsidTr="00A36FBA">
        <w:tc>
          <w:tcPr>
            <w:tcW w:w="4675" w:type="dxa"/>
          </w:tcPr>
          <w:p w14:paraId="51C8655E" w14:textId="77777777" w:rsidR="00623E4D" w:rsidRPr="00D7574A" w:rsidRDefault="00623E4D" w:rsidP="00A36FBA">
            <w:pPr>
              <w:pStyle w:val="Heading2"/>
              <w:numPr>
                <w:ilvl w:val="0"/>
                <w:numId w:val="0"/>
              </w:numPr>
              <w:spacing w:before="0" w:after="120" w:line="240" w:lineRule="auto"/>
              <w:rPr>
                <w:sz w:val="22"/>
                <w:szCs w:val="22"/>
              </w:rPr>
            </w:pPr>
            <w:r w:rsidRPr="00D7574A">
              <w:rPr>
                <w:sz w:val="22"/>
                <w:szCs w:val="22"/>
              </w:rPr>
              <w:t>Originator: David Tolsma</w:t>
            </w:r>
          </w:p>
        </w:tc>
        <w:tc>
          <w:tcPr>
            <w:tcW w:w="4675" w:type="dxa"/>
          </w:tcPr>
          <w:p w14:paraId="0FE5B0E0" w14:textId="77777777" w:rsidR="00623E4D" w:rsidRPr="00D7574A" w:rsidRDefault="00623E4D" w:rsidP="00A36FBA">
            <w:pPr>
              <w:pStyle w:val="Heading2"/>
              <w:numPr>
                <w:ilvl w:val="0"/>
                <w:numId w:val="0"/>
              </w:numPr>
              <w:spacing w:before="0" w:after="120" w:line="240" w:lineRule="auto"/>
              <w:rPr>
                <w:sz w:val="22"/>
                <w:szCs w:val="22"/>
              </w:rPr>
            </w:pPr>
            <w:r w:rsidRPr="00D7574A">
              <w:rPr>
                <w:sz w:val="22"/>
                <w:szCs w:val="22"/>
              </w:rPr>
              <w:t>Approval:</w:t>
            </w:r>
          </w:p>
        </w:tc>
      </w:tr>
      <w:tr w:rsidR="00623E4D" w:rsidRPr="00D7574A" w14:paraId="43179D49" w14:textId="77777777" w:rsidTr="00A36FBA">
        <w:tc>
          <w:tcPr>
            <w:tcW w:w="9350" w:type="dxa"/>
            <w:gridSpan w:val="2"/>
          </w:tcPr>
          <w:p w14:paraId="390D6D57" w14:textId="77777777" w:rsidR="00623E4D" w:rsidRPr="00D7574A" w:rsidRDefault="00623E4D" w:rsidP="00A36FBA">
            <w:pPr>
              <w:pStyle w:val="Heading2"/>
              <w:numPr>
                <w:ilvl w:val="0"/>
                <w:numId w:val="0"/>
              </w:numPr>
              <w:spacing w:before="0" w:after="120" w:line="240" w:lineRule="auto"/>
              <w:rPr>
                <w:sz w:val="22"/>
                <w:szCs w:val="22"/>
              </w:rPr>
            </w:pPr>
            <w:r w:rsidRPr="00D7574A">
              <w:rPr>
                <w:sz w:val="22"/>
                <w:szCs w:val="22"/>
              </w:rPr>
              <w:t xml:space="preserve">Requirement: </w:t>
            </w:r>
          </w:p>
          <w:p w14:paraId="1137F512" w14:textId="77777777" w:rsidR="00623E4D" w:rsidRPr="00D7574A" w:rsidRDefault="00623E4D" w:rsidP="00623E4D">
            <w:pPr>
              <w:keepNext w:val="0"/>
              <w:spacing w:line="240" w:lineRule="auto"/>
              <w:rPr>
                <w:rFonts w:ascii="Calibri" w:hAnsi="Calibri" w:cs="Calibri"/>
                <w:color w:val="000000"/>
                <w:sz w:val="22"/>
                <w:szCs w:val="22"/>
              </w:rPr>
            </w:pPr>
            <w:r w:rsidRPr="00D7574A">
              <w:rPr>
                <w:rFonts w:ascii="Calibri" w:hAnsi="Calibri" w:cs="Calibri"/>
                <w:color w:val="000000"/>
                <w:sz w:val="22"/>
                <w:szCs w:val="22"/>
              </w:rPr>
              <w:t>Shall be able to determine engine rotation vector with various sensors</w:t>
            </w:r>
          </w:p>
          <w:p w14:paraId="51E7C258" w14:textId="77777777" w:rsidR="00623E4D" w:rsidRPr="00D7574A" w:rsidRDefault="00623E4D" w:rsidP="00A36FBA">
            <w:pPr>
              <w:pStyle w:val="Heading2"/>
              <w:numPr>
                <w:ilvl w:val="0"/>
                <w:numId w:val="0"/>
              </w:numPr>
              <w:spacing w:before="0" w:after="120" w:line="240" w:lineRule="auto"/>
              <w:rPr>
                <w:sz w:val="22"/>
                <w:szCs w:val="22"/>
              </w:rPr>
            </w:pPr>
          </w:p>
        </w:tc>
      </w:tr>
      <w:tr w:rsidR="00623E4D" w:rsidRPr="00D7574A" w14:paraId="7AB645B8" w14:textId="77777777" w:rsidTr="00A36FBA">
        <w:tc>
          <w:tcPr>
            <w:tcW w:w="9350" w:type="dxa"/>
            <w:gridSpan w:val="2"/>
          </w:tcPr>
          <w:p w14:paraId="7BF9C1E6" w14:textId="77777777" w:rsidR="00623E4D" w:rsidRPr="00D7574A" w:rsidRDefault="00623E4D" w:rsidP="00A36FBA">
            <w:pPr>
              <w:pStyle w:val="Heading2"/>
              <w:numPr>
                <w:ilvl w:val="0"/>
                <w:numId w:val="0"/>
              </w:numPr>
              <w:spacing w:before="0" w:after="120" w:line="240" w:lineRule="auto"/>
              <w:rPr>
                <w:sz w:val="22"/>
                <w:szCs w:val="22"/>
              </w:rPr>
            </w:pPr>
            <w:r w:rsidRPr="00D7574A">
              <w:rPr>
                <w:sz w:val="22"/>
                <w:szCs w:val="22"/>
              </w:rPr>
              <w:t>Rationale:</w:t>
            </w:r>
          </w:p>
          <w:p w14:paraId="3D940BA9" w14:textId="737F50FB" w:rsidR="00623E4D" w:rsidRPr="00D7574A" w:rsidRDefault="00623E4D" w:rsidP="00A36FBA">
            <w:pPr>
              <w:pStyle w:val="BodyText"/>
              <w:rPr>
                <w:sz w:val="22"/>
                <w:szCs w:val="22"/>
              </w:rPr>
            </w:pPr>
            <w:r w:rsidRPr="00D7574A">
              <w:rPr>
                <w:sz w:val="22"/>
                <w:szCs w:val="22"/>
              </w:rPr>
              <w:t xml:space="preserve">In order to run an engine, the ECU needs to know how quickly and what location the engine </w:t>
            </w:r>
            <w:proofErr w:type="gramStart"/>
            <w:r w:rsidRPr="00D7574A">
              <w:rPr>
                <w:sz w:val="22"/>
                <w:szCs w:val="22"/>
              </w:rPr>
              <w:t>is at all times</w:t>
            </w:r>
            <w:proofErr w:type="gramEnd"/>
            <w:r w:rsidRPr="00D7574A">
              <w:rPr>
                <w:sz w:val="22"/>
                <w:szCs w:val="22"/>
              </w:rPr>
              <w:t xml:space="preserve">. This is done using different sensor types in different engine setups, and this project should support those. </w:t>
            </w:r>
          </w:p>
          <w:p w14:paraId="73901D05" w14:textId="77777777" w:rsidR="00623E4D" w:rsidRPr="00D7574A" w:rsidRDefault="00623E4D" w:rsidP="00A36FBA">
            <w:pPr>
              <w:pStyle w:val="BodyText"/>
              <w:rPr>
                <w:sz w:val="22"/>
                <w:szCs w:val="22"/>
              </w:rPr>
            </w:pPr>
          </w:p>
        </w:tc>
      </w:tr>
    </w:tbl>
    <w:p w14:paraId="3D9D9C41" w14:textId="77777777" w:rsidR="00623E4D" w:rsidRPr="00D7574A" w:rsidRDefault="00623E4D" w:rsidP="00623E4D">
      <w:pPr>
        <w:pStyle w:val="BodyText"/>
        <w:rPr>
          <w:sz w:val="22"/>
          <w:szCs w:val="22"/>
        </w:rPr>
      </w:pPr>
    </w:p>
    <w:p w14:paraId="62803F8E" w14:textId="77777777" w:rsidR="00623E4D" w:rsidRPr="00D7574A" w:rsidRDefault="00623E4D" w:rsidP="00623E4D">
      <w:pPr>
        <w:keepNext w:val="0"/>
        <w:spacing w:line="240" w:lineRule="auto"/>
        <w:rPr>
          <w:sz w:val="22"/>
          <w:szCs w:val="22"/>
        </w:rPr>
      </w:pPr>
      <w:r w:rsidRPr="00D7574A">
        <w:rPr>
          <w:sz w:val="22"/>
          <w:szCs w:val="22"/>
        </w:rPr>
        <w:br w:type="page"/>
      </w:r>
    </w:p>
    <w:tbl>
      <w:tblPr>
        <w:tblStyle w:val="TableGrid"/>
        <w:tblW w:w="0" w:type="auto"/>
        <w:tblLook w:val="04A0" w:firstRow="1" w:lastRow="0" w:firstColumn="1" w:lastColumn="0" w:noHBand="0" w:noVBand="1"/>
      </w:tblPr>
      <w:tblGrid>
        <w:gridCol w:w="4675"/>
        <w:gridCol w:w="4675"/>
      </w:tblGrid>
      <w:tr w:rsidR="00623E4D" w:rsidRPr="00D7574A" w14:paraId="28746DF6" w14:textId="77777777" w:rsidTr="00A36FBA">
        <w:tc>
          <w:tcPr>
            <w:tcW w:w="9350" w:type="dxa"/>
            <w:gridSpan w:val="2"/>
          </w:tcPr>
          <w:p w14:paraId="76FECFBD" w14:textId="77777777" w:rsidR="00623E4D" w:rsidRPr="00D7574A" w:rsidRDefault="00623E4D" w:rsidP="00A36FBA">
            <w:pPr>
              <w:pStyle w:val="Heading2"/>
              <w:numPr>
                <w:ilvl w:val="0"/>
                <w:numId w:val="0"/>
              </w:numPr>
              <w:spacing w:before="0" w:after="120" w:line="240" w:lineRule="auto"/>
              <w:rPr>
                <w:sz w:val="22"/>
                <w:szCs w:val="22"/>
              </w:rPr>
            </w:pPr>
            <w:r w:rsidRPr="00D7574A">
              <w:rPr>
                <w:sz w:val="22"/>
                <w:szCs w:val="22"/>
              </w:rPr>
              <w:lastRenderedPageBreak/>
              <w:t>Project Name: Engine Control Unit</w:t>
            </w:r>
          </w:p>
        </w:tc>
      </w:tr>
      <w:tr w:rsidR="00623E4D" w:rsidRPr="00D7574A" w14:paraId="3E17903C" w14:textId="77777777" w:rsidTr="00A36FBA">
        <w:tc>
          <w:tcPr>
            <w:tcW w:w="4675" w:type="dxa"/>
          </w:tcPr>
          <w:p w14:paraId="15AB4A37" w14:textId="37E8B405" w:rsidR="00623E4D" w:rsidRPr="00D7574A" w:rsidRDefault="00623E4D" w:rsidP="00A36FBA">
            <w:pPr>
              <w:pStyle w:val="Heading2"/>
              <w:numPr>
                <w:ilvl w:val="0"/>
                <w:numId w:val="0"/>
              </w:numPr>
              <w:spacing w:before="0" w:after="120" w:line="240" w:lineRule="auto"/>
              <w:rPr>
                <w:sz w:val="22"/>
                <w:szCs w:val="22"/>
              </w:rPr>
            </w:pPr>
            <w:r w:rsidRPr="00D7574A">
              <w:rPr>
                <w:sz w:val="22"/>
                <w:szCs w:val="22"/>
              </w:rPr>
              <w:t>System Requirement Number: 2.1</w:t>
            </w:r>
          </w:p>
        </w:tc>
        <w:tc>
          <w:tcPr>
            <w:tcW w:w="4675" w:type="dxa"/>
          </w:tcPr>
          <w:p w14:paraId="674ADD45" w14:textId="77777777" w:rsidR="00623E4D" w:rsidRPr="00D7574A" w:rsidRDefault="00623E4D" w:rsidP="00A36FBA">
            <w:pPr>
              <w:pStyle w:val="Heading2"/>
              <w:numPr>
                <w:ilvl w:val="0"/>
                <w:numId w:val="0"/>
              </w:numPr>
              <w:spacing w:before="0" w:after="120" w:line="240" w:lineRule="auto"/>
              <w:rPr>
                <w:sz w:val="22"/>
                <w:szCs w:val="22"/>
              </w:rPr>
            </w:pPr>
            <w:r w:rsidRPr="00D7574A">
              <w:rPr>
                <w:sz w:val="22"/>
                <w:szCs w:val="22"/>
              </w:rPr>
              <w:t>Version: 0</w:t>
            </w:r>
          </w:p>
        </w:tc>
      </w:tr>
      <w:tr w:rsidR="00623E4D" w:rsidRPr="00D7574A" w14:paraId="14ED398F" w14:textId="77777777" w:rsidTr="00A36FBA">
        <w:tc>
          <w:tcPr>
            <w:tcW w:w="4675" w:type="dxa"/>
          </w:tcPr>
          <w:p w14:paraId="2905246A" w14:textId="77777777" w:rsidR="00623E4D" w:rsidRPr="00D7574A" w:rsidRDefault="00623E4D" w:rsidP="00A36FBA">
            <w:pPr>
              <w:pStyle w:val="Heading2"/>
              <w:numPr>
                <w:ilvl w:val="0"/>
                <w:numId w:val="0"/>
              </w:numPr>
              <w:spacing w:before="0" w:after="120" w:line="240" w:lineRule="auto"/>
              <w:rPr>
                <w:sz w:val="22"/>
                <w:szCs w:val="22"/>
              </w:rPr>
            </w:pPr>
            <w:r w:rsidRPr="00D7574A">
              <w:rPr>
                <w:sz w:val="22"/>
                <w:szCs w:val="22"/>
              </w:rPr>
              <w:t>Originator: David Tolsma</w:t>
            </w:r>
          </w:p>
        </w:tc>
        <w:tc>
          <w:tcPr>
            <w:tcW w:w="4675" w:type="dxa"/>
          </w:tcPr>
          <w:p w14:paraId="4552CF73" w14:textId="77777777" w:rsidR="00623E4D" w:rsidRPr="00D7574A" w:rsidRDefault="00623E4D" w:rsidP="00A36FBA">
            <w:pPr>
              <w:pStyle w:val="Heading2"/>
              <w:numPr>
                <w:ilvl w:val="0"/>
                <w:numId w:val="0"/>
              </w:numPr>
              <w:spacing w:before="0" w:after="120" w:line="240" w:lineRule="auto"/>
              <w:rPr>
                <w:sz w:val="22"/>
                <w:szCs w:val="22"/>
              </w:rPr>
            </w:pPr>
            <w:r w:rsidRPr="00D7574A">
              <w:rPr>
                <w:sz w:val="22"/>
                <w:szCs w:val="22"/>
              </w:rPr>
              <w:t>Approval:</w:t>
            </w:r>
          </w:p>
        </w:tc>
      </w:tr>
      <w:tr w:rsidR="00623E4D" w:rsidRPr="00D7574A" w14:paraId="1F75AF16" w14:textId="77777777" w:rsidTr="00A36FBA">
        <w:tc>
          <w:tcPr>
            <w:tcW w:w="9350" w:type="dxa"/>
            <w:gridSpan w:val="2"/>
          </w:tcPr>
          <w:p w14:paraId="6BC5E110" w14:textId="77777777" w:rsidR="00623E4D" w:rsidRPr="00D7574A" w:rsidRDefault="00623E4D" w:rsidP="00A36FBA">
            <w:pPr>
              <w:pStyle w:val="Heading2"/>
              <w:numPr>
                <w:ilvl w:val="0"/>
                <w:numId w:val="0"/>
              </w:numPr>
              <w:spacing w:before="0" w:after="120" w:line="240" w:lineRule="auto"/>
              <w:rPr>
                <w:sz w:val="22"/>
                <w:szCs w:val="22"/>
              </w:rPr>
            </w:pPr>
            <w:r w:rsidRPr="00D7574A">
              <w:rPr>
                <w:sz w:val="22"/>
                <w:szCs w:val="22"/>
              </w:rPr>
              <w:t>Requirement:</w:t>
            </w:r>
          </w:p>
          <w:p w14:paraId="215812E8" w14:textId="7BC5BD55" w:rsidR="00623E4D" w:rsidRPr="00D7574A" w:rsidRDefault="00623E4D" w:rsidP="00A36FBA">
            <w:pPr>
              <w:keepNext w:val="0"/>
              <w:spacing w:line="240" w:lineRule="auto"/>
              <w:rPr>
                <w:rFonts w:ascii="Calibri" w:hAnsi="Calibri" w:cs="Calibri"/>
                <w:color w:val="000000"/>
                <w:sz w:val="22"/>
                <w:szCs w:val="22"/>
              </w:rPr>
            </w:pPr>
            <w:r w:rsidRPr="00D7574A">
              <w:rPr>
                <w:rFonts w:ascii="Calibri" w:hAnsi="Calibri" w:cs="Calibri"/>
                <w:color w:val="000000"/>
                <w:sz w:val="22"/>
                <w:szCs w:val="22"/>
              </w:rPr>
              <w:t>Shall be able to determine engine rotation vector with an accuracy of no more than 0.2 degrees</w:t>
            </w:r>
          </w:p>
          <w:p w14:paraId="4ADA1DEE" w14:textId="77777777" w:rsidR="00623E4D" w:rsidRPr="00D7574A" w:rsidRDefault="00623E4D" w:rsidP="00A36FBA">
            <w:pPr>
              <w:keepNext w:val="0"/>
              <w:spacing w:line="240" w:lineRule="auto"/>
              <w:rPr>
                <w:rFonts w:ascii="Arial" w:hAnsi="Arial" w:cs="Arial"/>
                <w:color w:val="000000"/>
                <w:sz w:val="22"/>
                <w:szCs w:val="22"/>
              </w:rPr>
            </w:pPr>
          </w:p>
          <w:p w14:paraId="2CBB1086" w14:textId="77777777" w:rsidR="00623E4D" w:rsidRPr="00D7574A" w:rsidRDefault="00623E4D" w:rsidP="00A36FBA">
            <w:pPr>
              <w:pStyle w:val="Heading2"/>
              <w:numPr>
                <w:ilvl w:val="0"/>
                <w:numId w:val="0"/>
              </w:numPr>
              <w:spacing w:before="0" w:after="120" w:line="240" w:lineRule="auto"/>
              <w:rPr>
                <w:sz w:val="22"/>
                <w:szCs w:val="22"/>
              </w:rPr>
            </w:pPr>
          </w:p>
        </w:tc>
      </w:tr>
      <w:tr w:rsidR="00623E4D" w:rsidRPr="00D7574A" w14:paraId="64CF19CE" w14:textId="77777777" w:rsidTr="00A36FBA">
        <w:tc>
          <w:tcPr>
            <w:tcW w:w="9350" w:type="dxa"/>
            <w:gridSpan w:val="2"/>
          </w:tcPr>
          <w:p w14:paraId="00CAA0A2" w14:textId="77777777" w:rsidR="00623E4D" w:rsidRPr="00D7574A" w:rsidRDefault="00623E4D" w:rsidP="00A36FBA">
            <w:pPr>
              <w:pStyle w:val="Heading2"/>
              <w:numPr>
                <w:ilvl w:val="0"/>
                <w:numId w:val="0"/>
              </w:numPr>
              <w:spacing w:before="0" w:after="120" w:line="240" w:lineRule="auto"/>
              <w:rPr>
                <w:sz w:val="22"/>
                <w:szCs w:val="22"/>
              </w:rPr>
            </w:pPr>
            <w:r w:rsidRPr="00D7574A">
              <w:rPr>
                <w:sz w:val="22"/>
                <w:szCs w:val="22"/>
              </w:rPr>
              <w:t>Rationale:</w:t>
            </w:r>
          </w:p>
          <w:p w14:paraId="78811ED2" w14:textId="3F72DB3D" w:rsidR="00623E4D" w:rsidRPr="00D7574A" w:rsidRDefault="00623E4D" w:rsidP="00A36FBA">
            <w:pPr>
              <w:pStyle w:val="BodyText"/>
              <w:rPr>
                <w:sz w:val="22"/>
                <w:szCs w:val="22"/>
              </w:rPr>
            </w:pPr>
            <w:r w:rsidRPr="00D7574A">
              <w:rPr>
                <w:sz w:val="22"/>
                <w:szCs w:val="22"/>
              </w:rPr>
              <w:t xml:space="preserve">The ECU needs to know very accurately how far the engine has rotated and should know how far the engine </w:t>
            </w:r>
            <w:proofErr w:type="gramStart"/>
            <w:r w:rsidRPr="00D7574A">
              <w:rPr>
                <w:sz w:val="22"/>
                <w:szCs w:val="22"/>
              </w:rPr>
              <w:t>has rotated at all times</w:t>
            </w:r>
            <w:proofErr w:type="gramEnd"/>
            <w:r w:rsidRPr="00D7574A">
              <w:rPr>
                <w:sz w:val="22"/>
                <w:szCs w:val="22"/>
              </w:rPr>
              <w:t xml:space="preserve"> within an accuracy of no more than 0.2 degrees. If the ECU does not know where the engine is in its </w:t>
            </w:r>
            <w:proofErr w:type="gramStart"/>
            <w:r w:rsidRPr="00D7574A">
              <w:rPr>
                <w:sz w:val="22"/>
                <w:szCs w:val="22"/>
              </w:rPr>
              <w:t>cycle</w:t>
            </w:r>
            <w:proofErr w:type="gramEnd"/>
            <w:r w:rsidRPr="00D7574A">
              <w:rPr>
                <w:sz w:val="22"/>
                <w:szCs w:val="22"/>
              </w:rPr>
              <w:t xml:space="preserve"> then the ignition may happen at the incorrect time causing engine damage.</w:t>
            </w:r>
          </w:p>
          <w:p w14:paraId="0C88526F" w14:textId="77777777" w:rsidR="00623E4D" w:rsidRPr="00D7574A" w:rsidRDefault="00623E4D" w:rsidP="00A36FBA">
            <w:pPr>
              <w:pStyle w:val="BodyText"/>
              <w:rPr>
                <w:sz w:val="22"/>
                <w:szCs w:val="22"/>
              </w:rPr>
            </w:pPr>
          </w:p>
        </w:tc>
      </w:tr>
      <w:tr w:rsidR="00623E4D" w:rsidRPr="00D7574A" w14:paraId="3C34F71D" w14:textId="77777777" w:rsidTr="00A36FBA">
        <w:tc>
          <w:tcPr>
            <w:tcW w:w="9350" w:type="dxa"/>
            <w:gridSpan w:val="2"/>
          </w:tcPr>
          <w:p w14:paraId="781DD77D" w14:textId="77777777" w:rsidR="00623E4D" w:rsidRPr="00D7574A" w:rsidRDefault="00623E4D" w:rsidP="00A36FBA">
            <w:pPr>
              <w:pStyle w:val="Heading2"/>
              <w:numPr>
                <w:ilvl w:val="0"/>
                <w:numId w:val="0"/>
              </w:numPr>
              <w:spacing w:before="0" w:after="120" w:line="240" w:lineRule="auto"/>
              <w:rPr>
                <w:sz w:val="22"/>
                <w:szCs w:val="22"/>
              </w:rPr>
            </w:pPr>
            <w:r w:rsidRPr="00D7574A">
              <w:rPr>
                <w:sz w:val="22"/>
                <w:szCs w:val="22"/>
              </w:rPr>
              <w:t>Model:</w:t>
            </w:r>
          </w:p>
          <w:p w14:paraId="2BE0C694" w14:textId="77777777" w:rsidR="00623E4D" w:rsidRPr="00D7574A" w:rsidRDefault="00623E4D" w:rsidP="00A36FBA">
            <w:pPr>
              <w:pStyle w:val="BodyText"/>
              <w:rPr>
                <w:sz w:val="22"/>
                <w:szCs w:val="22"/>
              </w:rPr>
            </w:pPr>
          </w:p>
          <w:p w14:paraId="692EF275" w14:textId="77777777" w:rsidR="00623E4D" w:rsidRPr="00D7574A" w:rsidRDefault="00623E4D" w:rsidP="00A36FBA">
            <w:pPr>
              <w:pStyle w:val="BodyText"/>
              <w:rPr>
                <w:sz w:val="22"/>
                <w:szCs w:val="22"/>
              </w:rPr>
            </w:pPr>
          </w:p>
          <w:p w14:paraId="49185269" w14:textId="77777777" w:rsidR="00623E4D" w:rsidRPr="00D7574A" w:rsidRDefault="00623E4D" w:rsidP="00A36FBA">
            <w:pPr>
              <w:pStyle w:val="BodyText"/>
              <w:rPr>
                <w:sz w:val="22"/>
                <w:szCs w:val="22"/>
              </w:rPr>
            </w:pPr>
          </w:p>
          <w:p w14:paraId="451E732A" w14:textId="77777777" w:rsidR="00623E4D" w:rsidRPr="00D7574A" w:rsidRDefault="00623E4D" w:rsidP="00A36FBA">
            <w:pPr>
              <w:pStyle w:val="BodyText"/>
              <w:rPr>
                <w:sz w:val="22"/>
                <w:szCs w:val="22"/>
              </w:rPr>
            </w:pPr>
          </w:p>
        </w:tc>
      </w:tr>
      <w:tr w:rsidR="00623E4D" w:rsidRPr="00D7574A" w14:paraId="46A38E27" w14:textId="77777777" w:rsidTr="00A36FBA">
        <w:tc>
          <w:tcPr>
            <w:tcW w:w="9350" w:type="dxa"/>
            <w:gridSpan w:val="2"/>
          </w:tcPr>
          <w:p w14:paraId="56F8D9BE" w14:textId="77777777" w:rsidR="00623E4D" w:rsidRPr="00D7574A" w:rsidRDefault="00623E4D" w:rsidP="00A36FBA">
            <w:pPr>
              <w:pStyle w:val="Heading2"/>
              <w:numPr>
                <w:ilvl w:val="0"/>
                <w:numId w:val="0"/>
              </w:numPr>
              <w:spacing w:before="0" w:after="120" w:line="240" w:lineRule="auto"/>
              <w:rPr>
                <w:sz w:val="22"/>
                <w:szCs w:val="22"/>
              </w:rPr>
            </w:pPr>
            <w:r w:rsidRPr="00D7574A">
              <w:rPr>
                <w:sz w:val="22"/>
                <w:szCs w:val="22"/>
              </w:rPr>
              <w:t>Verification Plan:</w:t>
            </w:r>
          </w:p>
          <w:p w14:paraId="23C62F6F" w14:textId="77777777" w:rsidR="00623E4D" w:rsidRPr="00D7574A" w:rsidRDefault="00623E4D" w:rsidP="00A36FBA">
            <w:pPr>
              <w:pStyle w:val="BodyText"/>
              <w:rPr>
                <w:b/>
                <w:bCs/>
                <w:sz w:val="22"/>
                <w:szCs w:val="22"/>
              </w:rPr>
            </w:pPr>
          </w:p>
          <w:p w14:paraId="05166DE6" w14:textId="77777777" w:rsidR="00623E4D" w:rsidRPr="00D7574A" w:rsidRDefault="00623E4D" w:rsidP="00A36FBA">
            <w:pPr>
              <w:pStyle w:val="BodyText"/>
              <w:rPr>
                <w:sz w:val="22"/>
                <w:szCs w:val="22"/>
              </w:rPr>
            </w:pPr>
          </w:p>
          <w:p w14:paraId="4882C95A" w14:textId="77777777" w:rsidR="00623E4D" w:rsidRPr="00D7574A" w:rsidRDefault="00623E4D" w:rsidP="00A36FBA">
            <w:pPr>
              <w:pStyle w:val="BodyText"/>
              <w:rPr>
                <w:sz w:val="22"/>
                <w:szCs w:val="22"/>
              </w:rPr>
            </w:pPr>
          </w:p>
          <w:p w14:paraId="5C734F65" w14:textId="77777777" w:rsidR="00623E4D" w:rsidRPr="00D7574A" w:rsidRDefault="00623E4D" w:rsidP="00A36FBA">
            <w:pPr>
              <w:pStyle w:val="BodyText"/>
              <w:rPr>
                <w:sz w:val="22"/>
                <w:szCs w:val="22"/>
              </w:rPr>
            </w:pPr>
          </w:p>
          <w:p w14:paraId="4EB9BD64" w14:textId="77777777" w:rsidR="00623E4D" w:rsidRPr="00D7574A" w:rsidRDefault="00623E4D" w:rsidP="00A36FBA">
            <w:pPr>
              <w:pStyle w:val="BodyText"/>
              <w:rPr>
                <w:sz w:val="22"/>
                <w:szCs w:val="22"/>
              </w:rPr>
            </w:pPr>
          </w:p>
        </w:tc>
      </w:tr>
      <w:tr w:rsidR="00623E4D" w:rsidRPr="00D7574A" w14:paraId="41B08E09" w14:textId="77777777" w:rsidTr="00A36FBA">
        <w:tc>
          <w:tcPr>
            <w:tcW w:w="9350" w:type="dxa"/>
            <w:gridSpan w:val="2"/>
          </w:tcPr>
          <w:p w14:paraId="0B914C6E" w14:textId="77777777" w:rsidR="00623E4D" w:rsidRPr="00D7574A" w:rsidRDefault="00623E4D" w:rsidP="00A36FBA">
            <w:pPr>
              <w:pStyle w:val="Heading2"/>
              <w:numPr>
                <w:ilvl w:val="0"/>
                <w:numId w:val="0"/>
              </w:numPr>
              <w:spacing w:before="0" w:after="120" w:line="240" w:lineRule="auto"/>
              <w:rPr>
                <w:sz w:val="22"/>
                <w:szCs w:val="22"/>
              </w:rPr>
            </w:pPr>
            <w:r w:rsidRPr="00D7574A">
              <w:rPr>
                <w:sz w:val="22"/>
                <w:szCs w:val="22"/>
              </w:rPr>
              <w:t>Verification Data:</w:t>
            </w:r>
          </w:p>
          <w:p w14:paraId="602DDEC4" w14:textId="77777777" w:rsidR="00623E4D" w:rsidRPr="00D7574A" w:rsidRDefault="00623E4D" w:rsidP="00A36FBA">
            <w:pPr>
              <w:pStyle w:val="Heading2"/>
              <w:numPr>
                <w:ilvl w:val="0"/>
                <w:numId w:val="0"/>
              </w:numPr>
              <w:spacing w:before="0" w:after="120" w:line="240" w:lineRule="auto"/>
              <w:rPr>
                <w:sz w:val="22"/>
                <w:szCs w:val="22"/>
              </w:rPr>
            </w:pPr>
          </w:p>
          <w:p w14:paraId="5AC7F7FE" w14:textId="77777777" w:rsidR="00623E4D" w:rsidRPr="00D7574A" w:rsidRDefault="00623E4D" w:rsidP="00A36FBA">
            <w:pPr>
              <w:pStyle w:val="BodyText"/>
              <w:rPr>
                <w:sz w:val="22"/>
                <w:szCs w:val="22"/>
              </w:rPr>
            </w:pPr>
          </w:p>
          <w:p w14:paraId="4481AF9A" w14:textId="77777777" w:rsidR="00623E4D" w:rsidRPr="00D7574A" w:rsidRDefault="00623E4D" w:rsidP="00A36FBA">
            <w:pPr>
              <w:pStyle w:val="BodyText"/>
              <w:rPr>
                <w:sz w:val="22"/>
                <w:szCs w:val="22"/>
              </w:rPr>
            </w:pPr>
          </w:p>
          <w:p w14:paraId="3E3A891A" w14:textId="77777777" w:rsidR="00623E4D" w:rsidRPr="00D7574A" w:rsidRDefault="00623E4D" w:rsidP="00A36FBA">
            <w:pPr>
              <w:pStyle w:val="BodyText"/>
              <w:rPr>
                <w:sz w:val="22"/>
                <w:szCs w:val="22"/>
              </w:rPr>
            </w:pPr>
          </w:p>
          <w:p w14:paraId="66AA8256" w14:textId="77777777" w:rsidR="00623E4D" w:rsidRPr="00D7574A" w:rsidRDefault="00623E4D" w:rsidP="00A36FBA">
            <w:pPr>
              <w:pStyle w:val="BodyText"/>
              <w:rPr>
                <w:sz w:val="22"/>
                <w:szCs w:val="22"/>
              </w:rPr>
            </w:pPr>
          </w:p>
          <w:p w14:paraId="3656F98E" w14:textId="77777777" w:rsidR="00623E4D" w:rsidRPr="00D7574A" w:rsidRDefault="00623E4D" w:rsidP="00A36FBA">
            <w:pPr>
              <w:pStyle w:val="BodyText"/>
              <w:rPr>
                <w:sz w:val="22"/>
                <w:szCs w:val="22"/>
              </w:rPr>
            </w:pPr>
          </w:p>
        </w:tc>
      </w:tr>
    </w:tbl>
    <w:p w14:paraId="2D45B3C1" w14:textId="77777777" w:rsidR="00623E4D" w:rsidRPr="00D7574A" w:rsidRDefault="00623E4D" w:rsidP="00623E4D">
      <w:pPr>
        <w:pStyle w:val="BodyText"/>
        <w:rPr>
          <w:sz w:val="22"/>
          <w:szCs w:val="22"/>
        </w:rPr>
      </w:pPr>
    </w:p>
    <w:p w14:paraId="660DCDB3" w14:textId="77777777" w:rsidR="00623E4D" w:rsidRPr="00D7574A" w:rsidRDefault="00623E4D" w:rsidP="00623E4D">
      <w:pPr>
        <w:pStyle w:val="BodyText"/>
        <w:rPr>
          <w:sz w:val="22"/>
          <w:szCs w:val="22"/>
        </w:rPr>
      </w:pPr>
    </w:p>
    <w:p w14:paraId="3A993D05" w14:textId="77777777" w:rsidR="00623E4D" w:rsidRPr="00D7574A" w:rsidRDefault="00623E4D" w:rsidP="00623E4D">
      <w:pPr>
        <w:pStyle w:val="BodyText"/>
        <w:rPr>
          <w:sz w:val="22"/>
          <w:szCs w:val="22"/>
        </w:rPr>
      </w:pPr>
    </w:p>
    <w:p w14:paraId="23C6BF5C" w14:textId="77777777" w:rsidR="00623E4D" w:rsidRPr="00D7574A" w:rsidRDefault="00623E4D" w:rsidP="00623E4D">
      <w:pPr>
        <w:pStyle w:val="BodyText"/>
        <w:rPr>
          <w:sz w:val="22"/>
          <w:szCs w:val="22"/>
        </w:rPr>
      </w:pPr>
    </w:p>
    <w:p w14:paraId="1AA7FE65" w14:textId="77777777" w:rsidR="00623E4D" w:rsidRPr="00D7574A" w:rsidRDefault="00623E4D" w:rsidP="00623E4D">
      <w:pPr>
        <w:pStyle w:val="BodyText"/>
        <w:rPr>
          <w:sz w:val="22"/>
          <w:szCs w:val="22"/>
        </w:rPr>
      </w:pPr>
    </w:p>
    <w:p w14:paraId="39D73797" w14:textId="77777777" w:rsidR="00623E4D" w:rsidRPr="00D7574A" w:rsidRDefault="00623E4D" w:rsidP="00623E4D">
      <w:pPr>
        <w:pStyle w:val="BodyText"/>
        <w:rPr>
          <w:sz w:val="22"/>
          <w:szCs w:val="22"/>
        </w:rPr>
      </w:pPr>
    </w:p>
    <w:p w14:paraId="107C7FF7" w14:textId="77777777" w:rsidR="00623E4D" w:rsidRPr="00D7574A" w:rsidRDefault="00623E4D" w:rsidP="00623E4D">
      <w:pPr>
        <w:pStyle w:val="BodyText"/>
        <w:rPr>
          <w:sz w:val="22"/>
          <w:szCs w:val="22"/>
        </w:rPr>
      </w:pPr>
    </w:p>
    <w:p w14:paraId="1345CD9F" w14:textId="77777777" w:rsidR="00623E4D" w:rsidRPr="00D7574A" w:rsidRDefault="00623E4D" w:rsidP="00623E4D">
      <w:pPr>
        <w:pStyle w:val="BodyText"/>
        <w:rPr>
          <w:sz w:val="22"/>
          <w:szCs w:val="22"/>
        </w:rPr>
      </w:pPr>
    </w:p>
    <w:p w14:paraId="0BCE6FC8" w14:textId="105215E7" w:rsidR="00623E4D" w:rsidRPr="00D7574A" w:rsidRDefault="00623E4D" w:rsidP="00556DE1">
      <w:pPr>
        <w:pStyle w:val="BodyText"/>
        <w:rPr>
          <w:sz w:val="22"/>
          <w:szCs w:val="22"/>
        </w:rPr>
      </w:pPr>
    </w:p>
    <w:p w14:paraId="381F0461" w14:textId="18F7BF54" w:rsidR="00623E4D" w:rsidRPr="00D7574A" w:rsidRDefault="00623E4D" w:rsidP="00556DE1">
      <w:pPr>
        <w:pStyle w:val="BodyText"/>
        <w:rPr>
          <w:sz w:val="22"/>
          <w:szCs w:val="22"/>
        </w:rPr>
      </w:pPr>
    </w:p>
    <w:p w14:paraId="7373B4EE" w14:textId="38F1103D" w:rsidR="00623E4D" w:rsidRPr="00D7574A" w:rsidRDefault="00623E4D" w:rsidP="00556DE1">
      <w:pPr>
        <w:pStyle w:val="BodyText"/>
        <w:rPr>
          <w:sz w:val="22"/>
          <w:szCs w:val="22"/>
        </w:rPr>
      </w:pPr>
    </w:p>
    <w:p w14:paraId="1308BEB8" w14:textId="5189420E" w:rsidR="00623E4D" w:rsidRPr="00D7574A" w:rsidRDefault="00623E4D" w:rsidP="00556DE1">
      <w:pPr>
        <w:pStyle w:val="BodyText"/>
        <w:rPr>
          <w:sz w:val="22"/>
          <w:szCs w:val="22"/>
        </w:rPr>
      </w:pPr>
    </w:p>
    <w:p w14:paraId="19B7E92E" w14:textId="3F79583C" w:rsidR="00623E4D" w:rsidRPr="00D7574A" w:rsidRDefault="00623E4D" w:rsidP="00556DE1">
      <w:pPr>
        <w:pStyle w:val="BodyText"/>
        <w:rPr>
          <w:sz w:val="22"/>
          <w:szCs w:val="22"/>
        </w:rPr>
      </w:pPr>
    </w:p>
    <w:p w14:paraId="2D3ADD6D" w14:textId="464D5A17" w:rsidR="00623E4D" w:rsidRPr="00D7574A" w:rsidRDefault="00623E4D" w:rsidP="00556DE1">
      <w:pPr>
        <w:pStyle w:val="BodyText"/>
        <w:rPr>
          <w:sz w:val="22"/>
          <w:szCs w:val="22"/>
        </w:rPr>
      </w:pPr>
    </w:p>
    <w:p w14:paraId="208606BD" w14:textId="50BD4718" w:rsidR="00623E4D" w:rsidRPr="00D7574A" w:rsidRDefault="00623E4D" w:rsidP="00556DE1">
      <w:pPr>
        <w:pStyle w:val="BodyText"/>
        <w:rPr>
          <w:sz w:val="22"/>
          <w:szCs w:val="22"/>
        </w:rPr>
      </w:pPr>
    </w:p>
    <w:p w14:paraId="085D33AC" w14:textId="7A93F9B0" w:rsidR="00623E4D" w:rsidRPr="00D7574A" w:rsidRDefault="00623E4D" w:rsidP="00556DE1">
      <w:pPr>
        <w:pStyle w:val="BodyText"/>
        <w:rPr>
          <w:sz w:val="22"/>
          <w:szCs w:val="22"/>
        </w:rPr>
      </w:pPr>
    </w:p>
    <w:p w14:paraId="699D259E" w14:textId="4CB90640" w:rsidR="00623E4D" w:rsidRPr="00D7574A" w:rsidRDefault="00623E4D" w:rsidP="00D7574A">
      <w:pPr>
        <w:pStyle w:val="BodyText"/>
        <w:ind w:left="0" w:firstLine="0"/>
        <w:rPr>
          <w:sz w:val="22"/>
          <w:szCs w:val="22"/>
        </w:rPr>
      </w:pPr>
    </w:p>
    <w:tbl>
      <w:tblPr>
        <w:tblStyle w:val="TableGrid"/>
        <w:tblW w:w="0" w:type="auto"/>
        <w:tblLook w:val="04A0" w:firstRow="1" w:lastRow="0" w:firstColumn="1" w:lastColumn="0" w:noHBand="0" w:noVBand="1"/>
      </w:tblPr>
      <w:tblGrid>
        <w:gridCol w:w="4675"/>
        <w:gridCol w:w="4675"/>
      </w:tblGrid>
      <w:tr w:rsidR="00623E4D" w:rsidRPr="00D7574A" w14:paraId="36BF52B6" w14:textId="77777777" w:rsidTr="00A36FBA">
        <w:tc>
          <w:tcPr>
            <w:tcW w:w="9350" w:type="dxa"/>
            <w:gridSpan w:val="2"/>
          </w:tcPr>
          <w:p w14:paraId="1646D753" w14:textId="77777777" w:rsidR="00623E4D" w:rsidRPr="00D7574A" w:rsidRDefault="00623E4D" w:rsidP="00A36FBA">
            <w:pPr>
              <w:pStyle w:val="Heading2"/>
              <w:numPr>
                <w:ilvl w:val="0"/>
                <w:numId w:val="0"/>
              </w:numPr>
              <w:spacing w:before="0" w:after="120" w:line="240" w:lineRule="auto"/>
              <w:rPr>
                <w:sz w:val="22"/>
                <w:szCs w:val="22"/>
              </w:rPr>
            </w:pPr>
            <w:r w:rsidRPr="00D7574A">
              <w:rPr>
                <w:sz w:val="22"/>
                <w:szCs w:val="22"/>
              </w:rPr>
              <w:lastRenderedPageBreak/>
              <w:t>Project Name: Engine Control Unit</w:t>
            </w:r>
          </w:p>
        </w:tc>
      </w:tr>
      <w:tr w:rsidR="00623E4D" w:rsidRPr="00D7574A" w14:paraId="6F6E3315" w14:textId="77777777" w:rsidTr="00A36FBA">
        <w:tc>
          <w:tcPr>
            <w:tcW w:w="4675" w:type="dxa"/>
          </w:tcPr>
          <w:p w14:paraId="64D4D580" w14:textId="1B6FC3F8" w:rsidR="00623E4D" w:rsidRPr="00D7574A" w:rsidRDefault="00623E4D" w:rsidP="00A36FBA">
            <w:pPr>
              <w:pStyle w:val="Heading2"/>
              <w:numPr>
                <w:ilvl w:val="0"/>
                <w:numId w:val="0"/>
              </w:numPr>
              <w:spacing w:before="0" w:after="120" w:line="240" w:lineRule="auto"/>
              <w:rPr>
                <w:sz w:val="22"/>
                <w:szCs w:val="22"/>
              </w:rPr>
            </w:pPr>
            <w:r w:rsidRPr="00D7574A">
              <w:rPr>
                <w:sz w:val="22"/>
                <w:szCs w:val="22"/>
              </w:rPr>
              <w:t>System Requirement Number: 2.2</w:t>
            </w:r>
          </w:p>
        </w:tc>
        <w:tc>
          <w:tcPr>
            <w:tcW w:w="4675" w:type="dxa"/>
          </w:tcPr>
          <w:p w14:paraId="540F70FB" w14:textId="77777777" w:rsidR="00623E4D" w:rsidRPr="00D7574A" w:rsidRDefault="00623E4D" w:rsidP="00A36FBA">
            <w:pPr>
              <w:pStyle w:val="Heading2"/>
              <w:numPr>
                <w:ilvl w:val="0"/>
                <w:numId w:val="0"/>
              </w:numPr>
              <w:spacing w:before="0" w:after="120" w:line="240" w:lineRule="auto"/>
              <w:rPr>
                <w:sz w:val="22"/>
                <w:szCs w:val="22"/>
              </w:rPr>
            </w:pPr>
            <w:r w:rsidRPr="00D7574A">
              <w:rPr>
                <w:sz w:val="22"/>
                <w:szCs w:val="22"/>
              </w:rPr>
              <w:t>Version: 0</w:t>
            </w:r>
          </w:p>
        </w:tc>
      </w:tr>
      <w:tr w:rsidR="00623E4D" w:rsidRPr="00D7574A" w14:paraId="16C3FF50" w14:textId="77777777" w:rsidTr="00A36FBA">
        <w:tc>
          <w:tcPr>
            <w:tcW w:w="4675" w:type="dxa"/>
          </w:tcPr>
          <w:p w14:paraId="71AAAE07" w14:textId="77777777" w:rsidR="00623E4D" w:rsidRPr="00D7574A" w:rsidRDefault="00623E4D" w:rsidP="00A36FBA">
            <w:pPr>
              <w:pStyle w:val="Heading2"/>
              <w:numPr>
                <w:ilvl w:val="0"/>
                <w:numId w:val="0"/>
              </w:numPr>
              <w:spacing w:before="0" w:after="120" w:line="240" w:lineRule="auto"/>
              <w:rPr>
                <w:sz w:val="22"/>
                <w:szCs w:val="22"/>
              </w:rPr>
            </w:pPr>
            <w:r w:rsidRPr="00D7574A">
              <w:rPr>
                <w:sz w:val="22"/>
                <w:szCs w:val="22"/>
              </w:rPr>
              <w:t>Originator: David Tolsma</w:t>
            </w:r>
          </w:p>
        </w:tc>
        <w:tc>
          <w:tcPr>
            <w:tcW w:w="4675" w:type="dxa"/>
          </w:tcPr>
          <w:p w14:paraId="3BE3370F" w14:textId="77777777" w:rsidR="00623E4D" w:rsidRPr="00D7574A" w:rsidRDefault="00623E4D" w:rsidP="00A36FBA">
            <w:pPr>
              <w:pStyle w:val="Heading2"/>
              <w:numPr>
                <w:ilvl w:val="0"/>
                <w:numId w:val="0"/>
              </w:numPr>
              <w:spacing w:before="0" w:after="120" w:line="240" w:lineRule="auto"/>
              <w:rPr>
                <w:sz w:val="22"/>
                <w:szCs w:val="22"/>
              </w:rPr>
            </w:pPr>
            <w:r w:rsidRPr="00D7574A">
              <w:rPr>
                <w:sz w:val="22"/>
                <w:szCs w:val="22"/>
              </w:rPr>
              <w:t>Approval:</w:t>
            </w:r>
          </w:p>
        </w:tc>
      </w:tr>
      <w:tr w:rsidR="00623E4D" w:rsidRPr="00D7574A" w14:paraId="42853178" w14:textId="77777777" w:rsidTr="00A36FBA">
        <w:tc>
          <w:tcPr>
            <w:tcW w:w="9350" w:type="dxa"/>
            <w:gridSpan w:val="2"/>
          </w:tcPr>
          <w:p w14:paraId="782650C3" w14:textId="77777777" w:rsidR="00623E4D" w:rsidRPr="00D7574A" w:rsidRDefault="00623E4D" w:rsidP="00A36FBA">
            <w:pPr>
              <w:pStyle w:val="Heading2"/>
              <w:numPr>
                <w:ilvl w:val="0"/>
                <w:numId w:val="0"/>
              </w:numPr>
              <w:spacing w:before="0" w:after="120" w:line="240" w:lineRule="auto"/>
              <w:rPr>
                <w:sz w:val="22"/>
                <w:szCs w:val="22"/>
              </w:rPr>
            </w:pPr>
            <w:r w:rsidRPr="00D7574A">
              <w:rPr>
                <w:sz w:val="22"/>
                <w:szCs w:val="22"/>
              </w:rPr>
              <w:t>Requirement:</w:t>
            </w:r>
          </w:p>
          <w:p w14:paraId="70F54B96" w14:textId="50DD1505" w:rsidR="00623E4D" w:rsidRPr="00D7574A" w:rsidRDefault="00DD6BFF" w:rsidP="00A36FBA">
            <w:pPr>
              <w:keepNext w:val="0"/>
              <w:spacing w:line="240" w:lineRule="auto"/>
              <w:rPr>
                <w:rFonts w:ascii="Calibri" w:hAnsi="Calibri" w:cs="Calibri"/>
                <w:color w:val="000000"/>
                <w:sz w:val="22"/>
                <w:szCs w:val="22"/>
              </w:rPr>
            </w:pPr>
            <w:r w:rsidRPr="00D7574A">
              <w:rPr>
                <w:rFonts w:ascii="Calibri" w:hAnsi="Calibri" w:cs="Calibri"/>
                <w:color w:val="000000"/>
                <w:sz w:val="22"/>
                <w:szCs w:val="22"/>
              </w:rPr>
              <w:t>Shall support for two variable reluctance (VR) sensors for cam angle sensing</w:t>
            </w:r>
          </w:p>
          <w:p w14:paraId="0D61B859" w14:textId="77777777" w:rsidR="00623E4D" w:rsidRPr="00D7574A" w:rsidRDefault="00623E4D" w:rsidP="00A36FBA">
            <w:pPr>
              <w:keepNext w:val="0"/>
              <w:spacing w:line="240" w:lineRule="auto"/>
              <w:rPr>
                <w:rFonts w:ascii="Arial" w:hAnsi="Arial" w:cs="Arial"/>
                <w:color w:val="000000"/>
                <w:sz w:val="22"/>
                <w:szCs w:val="22"/>
              </w:rPr>
            </w:pPr>
          </w:p>
          <w:p w14:paraId="78E9F5BC" w14:textId="77777777" w:rsidR="00623E4D" w:rsidRPr="00D7574A" w:rsidRDefault="00623E4D" w:rsidP="00A36FBA">
            <w:pPr>
              <w:pStyle w:val="Heading2"/>
              <w:numPr>
                <w:ilvl w:val="0"/>
                <w:numId w:val="0"/>
              </w:numPr>
              <w:spacing w:before="0" w:after="120" w:line="240" w:lineRule="auto"/>
              <w:rPr>
                <w:sz w:val="22"/>
                <w:szCs w:val="22"/>
              </w:rPr>
            </w:pPr>
          </w:p>
        </w:tc>
      </w:tr>
      <w:tr w:rsidR="00623E4D" w:rsidRPr="00D7574A" w14:paraId="53A98AC1" w14:textId="77777777" w:rsidTr="00A36FBA">
        <w:tc>
          <w:tcPr>
            <w:tcW w:w="9350" w:type="dxa"/>
            <w:gridSpan w:val="2"/>
          </w:tcPr>
          <w:p w14:paraId="0AC7B252" w14:textId="77777777" w:rsidR="00623E4D" w:rsidRPr="00D7574A" w:rsidRDefault="00623E4D" w:rsidP="00A36FBA">
            <w:pPr>
              <w:pStyle w:val="Heading2"/>
              <w:numPr>
                <w:ilvl w:val="0"/>
                <w:numId w:val="0"/>
              </w:numPr>
              <w:spacing w:before="0" w:after="120" w:line="240" w:lineRule="auto"/>
              <w:rPr>
                <w:sz w:val="22"/>
                <w:szCs w:val="22"/>
              </w:rPr>
            </w:pPr>
            <w:r w:rsidRPr="00D7574A">
              <w:rPr>
                <w:sz w:val="22"/>
                <w:szCs w:val="22"/>
              </w:rPr>
              <w:t>Rationale:</w:t>
            </w:r>
          </w:p>
          <w:p w14:paraId="36FEEA06" w14:textId="77777777" w:rsidR="00623E4D" w:rsidRPr="00D7574A" w:rsidRDefault="00DD6BFF" w:rsidP="00DD6BFF">
            <w:pPr>
              <w:pStyle w:val="BodyText"/>
              <w:rPr>
                <w:sz w:val="22"/>
                <w:szCs w:val="22"/>
              </w:rPr>
            </w:pPr>
            <w:r w:rsidRPr="00D7574A">
              <w:rPr>
                <w:sz w:val="22"/>
                <w:szCs w:val="22"/>
              </w:rPr>
              <w:t>Variable Reluctance sensors are one of the most accurate rotation sensing devices on the market. They are used in many engine setups to determine engine angle. Some engines have more than one sensor for other features such as variable valve timing. While this feature will not be implemented in this project, the hardware will be there for future expansion.</w:t>
            </w:r>
          </w:p>
          <w:p w14:paraId="5D9FB9D8" w14:textId="352A68B0" w:rsidR="00DD6BFF" w:rsidRPr="00D7574A" w:rsidRDefault="00DD6BFF" w:rsidP="00DD6BFF">
            <w:pPr>
              <w:pStyle w:val="BodyText"/>
              <w:rPr>
                <w:sz w:val="22"/>
                <w:szCs w:val="22"/>
              </w:rPr>
            </w:pPr>
          </w:p>
        </w:tc>
      </w:tr>
      <w:tr w:rsidR="00623E4D" w:rsidRPr="00D7574A" w14:paraId="1F5B4B8E" w14:textId="77777777" w:rsidTr="00A36FBA">
        <w:tc>
          <w:tcPr>
            <w:tcW w:w="9350" w:type="dxa"/>
            <w:gridSpan w:val="2"/>
          </w:tcPr>
          <w:p w14:paraId="2A3CEE8C" w14:textId="77777777" w:rsidR="00623E4D" w:rsidRPr="00D7574A" w:rsidRDefault="00623E4D" w:rsidP="00A36FBA">
            <w:pPr>
              <w:pStyle w:val="Heading2"/>
              <w:numPr>
                <w:ilvl w:val="0"/>
                <w:numId w:val="0"/>
              </w:numPr>
              <w:spacing w:before="0" w:after="120" w:line="240" w:lineRule="auto"/>
              <w:rPr>
                <w:sz w:val="22"/>
                <w:szCs w:val="22"/>
              </w:rPr>
            </w:pPr>
            <w:r w:rsidRPr="00D7574A">
              <w:rPr>
                <w:sz w:val="22"/>
                <w:szCs w:val="22"/>
              </w:rPr>
              <w:t>Model:</w:t>
            </w:r>
          </w:p>
          <w:p w14:paraId="7E9841EE" w14:textId="77777777" w:rsidR="00623E4D" w:rsidRPr="00D7574A" w:rsidRDefault="00623E4D" w:rsidP="00A36FBA">
            <w:pPr>
              <w:pStyle w:val="BodyText"/>
              <w:rPr>
                <w:sz w:val="22"/>
                <w:szCs w:val="22"/>
              </w:rPr>
            </w:pPr>
          </w:p>
          <w:p w14:paraId="322635D5" w14:textId="77777777" w:rsidR="00623E4D" w:rsidRPr="00D7574A" w:rsidRDefault="00623E4D" w:rsidP="00A36FBA">
            <w:pPr>
              <w:pStyle w:val="BodyText"/>
              <w:rPr>
                <w:sz w:val="22"/>
                <w:szCs w:val="22"/>
              </w:rPr>
            </w:pPr>
          </w:p>
          <w:p w14:paraId="7EEBF548" w14:textId="77777777" w:rsidR="00623E4D" w:rsidRPr="00D7574A" w:rsidRDefault="00623E4D" w:rsidP="00A36FBA">
            <w:pPr>
              <w:pStyle w:val="BodyText"/>
              <w:rPr>
                <w:sz w:val="22"/>
                <w:szCs w:val="22"/>
              </w:rPr>
            </w:pPr>
          </w:p>
          <w:p w14:paraId="3D2DC13E" w14:textId="77777777" w:rsidR="00623E4D" w:rsidRPr="00D7574A" w:rsidRDefault="00623E4D" w:rsidP="00A36FBA">
            <w:pPr>
              <w:pStyle w:val="BodyText"/>
              <w:rPr>
                <w:sz w:val="22"/>
                <w:szCs w:val="22"/>
              </w:rPr>
            </w:pPr>
          </w:p>
        </w:tc>
      </w:tr>
      <w:tr w:rsidR="00623E4D" w:rsidRPr="00D7574A" w14:paraId="096C1A95" w14:textId="77777777" w:rsidTr="00A36FBA">
        <w:tc>
          <w:tcPr>
            <w:tcW w:w="9350" w:type="dxa"/>
            <w:gridSpan w:val="2"/>
          </w:tcPr>
          <w:p w14:paraId="0C6E4CDF" w14:textId="77777777" w:rsidR="00623E4D" w:rsidRPr="00D7574A" w:rsidRDefault="00623E4D" w:rsidP="00A36FBA">
            <w:pPr>
              <w:pStyle w:val="Heading2"/>
              <w:numPr>
                <w:ilvl w:val="0"/>
                <w:numId w:val="0"/>
              </w:numPr>
              <w:spacing w:before="0" w:after="120" w:line="240" w:lineRule="auto"/>
              <w:rPr>
                <w:sz w:val="22"/>
                <w:szCs w:val="22"/>
              </w:rPr>
            </w:pPr>
            <w:r w:rsidRPr="00D7574A">
              <w:rPr>
                <w:sz w:val="22"/>
                <w:szCs w:val="22"/>
              </w:rPr>
              <w:t>Verification Plan:</w:t>
            </w:r>
          </w:p>
          <w:p w14:paraId="7E87C905" w14:textId="77777777" w:rsidR="00623E4D" w:rsidRPr="00D7574A" w:rsidRDefault="00623E4D" w:rsidP="00A36FBA">
            <w:pPr>
              <w:pStyle w:val="BodyText"/>
              <w:rPr>
                <w:b/>
                <w:bCs/>
                <w:sz w:val="22"/>
                <w:szCs w:val="22"/>
              </w:rPr>
            </w:pPr>
          </w:p>
          <w:p w14:paraId="3A37C5FE" w14:textId="77777777" w:rsidR="00623E4D" w:rsidRPr="00D7574A" w:rsidRDefault="00623E4D" w:rsidP="00A36FBA">
            <w:pPr>
              <w:pStyle w:val="BodyText"/>
              <w:rPr>
                <w:sz w:val="22"/>
                <w:szCs w:val="22"/>
              </w:rPr>
            </w:pPr>
          </w:p>
          <w:p w14:paraId="08B380D0" w14:textId="77777777" w:rsidR="00623E4D" w:rsidRPr="00D7574A" w:rsidRDefault="00623E4D" w:rsidP="00A36FBA">
            <w:pPr>
              <w:pStyle w:val="BodyText"/>
              <w:rPr>
                <w:sz w:val="22"/>
                <w:szCs w:val="22"/>
              </w:rPr>
            </w:pPr>
          </w:p>
          <w:p w14:paraId="69614F60" w14:textId="77777777" w:rsidR="00623E4D" w:rsidRPr="00D7574A" w:rsidRDefault="00623E4D" w:rsidP="00A36FBA">
            <w:pPr>
              <w:pStyle w:val="BodyText"/>
              <w:rPr>
                <w:sz w:val="22"/>
                <w:szCs w:val="22"/>
              </w:rPr>
            </w:pPr>
          </w:p>
          <w:p w14:paraId="552F0F55" w14:textId="77777777" w:rsidR="00623E4D" w:rsidRPr="00D7574A" w:rsidRDefault="00623E4D" w:rsidP="00A36FBA">
            <w:pPr>
              <w:pStyle w:val="BodyText"/>
              <w:rPr>
                <w:sz w:val="22"/>
                <w:szCs w:val="22"/>
              </w:rPr>
            </w:pPr>
          </w:p>
        </w:tc>
      </w:tr>
      <w:tr w:rsidR="00623E4D" w:rsidRPr="00D7574A" w14:paraId="0414838D" w14:textId="77777777" w:rsidTr="00A36FBA">
        <w:tc>
          <w:tcPr>
            <w:tcW w:w="9350" w:type="dxa"/>
            <w:gridSpan w:val="2"/>
          </w:tcPr>
          <w:p w14:paraId="13446C6C" w14:textId="77777777" w:rsidR="00623E4D" w:rsidRPr="00D7574A" w:rsidRDefault="00623E4D" w:rsidP="00A36FBA">
            <w:pPr>
              <w:pStyle w:val="Heading2"/>
              <w:numPr>
                <w:ilvl w:val="0"/>
                <w:numId w:val="0"/>
              </w:numPr>
              <w:spacing w:before="0" w:after="120" w:line="240" w:lineRule="auto"/>
              <w:rPr>
                <w:sz w:val="22"/>
                <w:szCs w:val="22"/>
              </w:rPr>
            </w:pPr>
            <w:r w:rsidRPr="00D7574A">
              <w:rPr>
                <w:sz w:val="22"/>
                <w:szCs w:val="22"/>
              </w:rPr>
              <w:t>Verification Data:</w:t>
            </w:r>
          </w:p>
          <w:p w14:paraId="430017BE" w14:textId="77777777" w:rsidR="00623E4D" w:rsidRPr="00D7574A" w:rsidRDefault="00623E4D" w:rsidP="00A36FBA">
            <w:pPr>
              <w:pStyle w:val="Heading2"/>
              <w:numPr>
                <w:ilvl w:val="0"/>
                <w:numId w:val="0"/>
              </w:numPr>
              <w:spacing w:before="0" w:after="120" w:line="240" w:lineRule="auto"/>
              <w:rPr>
                <w:sz w:val="22"/>
                <w:szCs w:val="22"/>
              </w:rPr>
            </w:pPr>
          </w:p>
          <w:p w14:paraId="759BA9D0" w14:textId="77777777" w:rsidR="00623E4D" w:rsidRPr="00D7574A" w:rsidRDefault="00623E4D" w:rsidP="00A36FBA">
            <w:pPr>
              <w:pStyle w:val="BodyText"/>
              <w:rPr>
                <w:sz w:val="22"/>
                <w:szCs w:val="22"/>
              </w:rPr>
            </w:pPr>
          </w:p>
          <w:p w14:paraId="6FCE8FF0" w14:textId="77777777" w:rsidR="00623E4D" w:rsidRPr="00D7574A" w:rsidRDefault="00623E4D" w:rsidP="00A36FBA">
            <w:pPr>
              <w:pStyle w:val="BodyText"/>
              <w:rPr>
                <w:sz w:val="22"/>
                <w:szCs w:val="22"/>
              </w:rPr>
            </w:pPr>
          </w:p>
          <w:p w14:paraId="6274E24C" w14:textId="77777777" w:rsidR="00623E4D" w:rsidRPr="00D7574A" w:rsidRDefault="00623E4D" w:rsidP="00A36FBA">
            <w:pPr>
              <w:pStyle w:val="BodyText"/>
              <w:rPr>
                <w:sz w:val="22"/>
                <w:szCs w:val="22"/>
              </w:rPr>
            </w:pPr>
          </w:p>
          <w:p w14:paraId="391A5E0B" w14:textId="77777777" w:rsidR="00623E4D" w:rsidRPr="00D7574A" w:rsidRDefault="00623E4D" w:rsidP="00A36FBA">
            <w:pPr>
              <w:pStyle w:val="BodyText"/>
              <w:rPr>
                <w:sz w:val="22"/>
                <w:szCs w:val="22"/>
              </w:rPr>
            </w:pPr>
          </w:p>
          <w:p w14:paraId="43969D12" w14:textId="77777777" w:rsidR="00623E4D" w:rsidRPr="00D7574A" w:rsidRDefault="00623E4D" w:rsidP="00A36FBA">
            <w:pPr>
              <w:pStyle w:val="BodyText"/>
              <w:rPr>
                <w:sz w:val="22"/>
                <w:szCs w:val="22"/>
              </w:rPr>
            </w:pPr>
          </w:p>
        </w:tc>
      </w:tr>
    </w:tbl>
    <w:p w14:paraId="22075AB1" w14:textId="77777777" w:rsidR="00623E4D" w:rsidRPr="00D7574A" w:rsidRDefault="00623E4D" w:rsidP="00623E4D">
      <w:pPr>
        <w:pStyle w:val="BodyText"/>
        <w:rPr>
          <w:sz w:val="22"/>
          <w:szCs w:val="22"/>
        </w:rPr>
      </w:pPr>
    </w:p>
    <w:p w14:paraId="0F2F010F" w14:textId="77777777" w:rsidR="00623E4D" w:rsidRPr="00D7574A" w:rsidRDefault="00623E4D" w:rsidP="00623E4D">
      <w:pPr>
        <w:pStyle w:val="BodyText"/>
        <w:rPr>
          <w:sz w:val="22"/>
          <w:szCs w:val="22"/>
        </w:rPr>
      </w:pPr>
    </w:p>
    <w:p w14:paraId="19485E3D" w14:textId="77777777" w:rsidR="00623E4D" w:rsidRPr="00D7574A" w:rsidRDefault="00623E4D" w:rsidP="00623E4D">
      <w:pPr>
        <w:pStyle w:val="BodyText"/>
        <w:rPr>
          <w:sz w:val="22"/>
          <w:szCs w:val="22"/>
        </w:rPr>
      </w:pPr>
    </w:p>
    <w:p w14:paraId="08541012" w14:textId="77777777" w:rsidR="00623E4D" w:rsidRPr="00D7574A" w:rsidRDefault="00623E4D" w:rsidP="00623E4D">
      <w:pPr>
        <w:pStyle w:val="BodyText"/>
        <w:rPr>
          <w:sz w:val="22"/>
          <w:szCs w:val="22"/>
        </w:rPr>
      </w:pPr>
    </w:p>
    <w:p w14:paraId="1BF94813" w14:textId="77777777" w:rsidR="00623E4D" w:rsidRPr="00D7574A" w:rsidRDefault="00623E4D" w:rsidP="00623E4D">
      <w:pPr>
        <w:pStyle w:val="BodyText"/>
        <w:rPr>
          <w:sz w:val="22"/>
          <w:szCs w:val="22"/>
        </w:rPr>
      </w:pPr>
    </w:p>
    <w:p w14:paraId="454EC9F5" w14:textId="77777777" w:rsidR="00623E4D" w:rsidRPr="00D7574A" w:rsidRDefault="00623E4D" w:rsidP="00623E4D">
      <w:pPr>
        <w:pStyle w:val="BodyText"/>
        <w:rPr>
          <w:sz w:val="22"/>
          <w:szCs w:val="22"/>
        </w:rPr>
      </w:pPr>
    </w:p>
    <w:p w14:paraId="7AA699A9" w14:textId="77777777" w:rsidR="00623E4D" w:rsidRPr="00D7574A" w:rsidRDefault="00623E4D" w:rsidP="00623E4D">
      <w:pPr>
        <w:pStyle w:val="BodyText"/>
        <w:rPr>
          <w:sz w:val="22"/>
          <w:szCs w:val="22"/>
        </w:rPr>
      </w:pPr>
    </w:p>
    <w:p w14:paraId="713195A5" w14:textId="27F88565" w:rsidR="00623E4D" w:rsidRPr="00D7574A" w:rsidRDefault="00623E4D" w:rsidP="00556DE1">
      <w:pPr>
        <w:pStyle w:val="BodyText"/>
        <w:rPr>
          <w:sz w:val="22"/>
          <w:szCs w:val="22"/>
        </w:rPr>
      </w:pPr>
    </w:p>
    <w:p w14:paraId="04224837" w14:textId="32391543" w:rsidR="00DD6BFF" w:rsidRPr="00D7574A" w:rsidRDefault="00DD6BFF" w:rsidP="00556DE1">
      <w:pPr>
        <w:pStyle w:val="BodyText"/>
        <w:rPr>
          <w:sz w:val="22"/>
          <w:szCs w:val="22"/>
        </w:rPr>
      </w:pPr>
    </w:p>
    <w:p w14:paraId="52F1766B" w14:textId="1458C0DD" w:rsidR="00DD6BFF" w:rsidRPr="00D7574A" w:rsidRDefault="00DD6BFF" w:rsidP="00556DE1">
      <w:pPr>
        <w:pStyle w:val="BodyText"/>
        <w:rPr>
          <w:sz w:val="22"/>
          <w:szCs w:val="22"/>
        </w:rPr>
      </w:pPr>
    </w:p>
    <w:p w14:paraId="2BEB9788" w14:textId="08210D8F" w:rsidR="00DD6BFF" w:rsidRPr="00D7574A" w:rsidRDefault="00DD6BFF" w:rsidP="00556DE1">
      <w:pPr>
        <w:pStyle w:val="BodyText"/>
        <w:rPr>
          <w:sz w:val="22"/>
          <w:szCs w:val="22"/>
        </w:rPr>
      </w:pPr>
    </w:p>
    <w:p w14:paraId="7711CF8F" w14:textId="01548C07" w:rsidR="00DD6BFF" w:rsidRPr="00D7574A" w:rsidRDefault="00DD6BFF" w:rsidP="00556DE1">
      <w:pPr>
        <w:pStyle w:val="BodyText"/>
        <w:rPr>
          <w:sz w:val="22"/>
          <w:szCs w:val="22"/>
        </w:rPr>
      </w:pPr>
    </w:p>
    <w:p w14:paraId="238C8B63" w14:textId="61CC1A33" w:rsidR="00DD6BFF" w:rsidRPr="00D7574A" w:rsidRDefault="00DD6BFF" w:rsidP="00556DE1">
      <w:pPr>
        <w:pStyle w:val="BodyText"/>
        <w:rPr>
          <w:sz w:val="22"/>
          <w:szCs w:val="22"/>
        </w:rPr>
      </w:pPr>
    </w:p>
    <w:p w14:paraId="6E15F592" w14:textId="5B7ADEDE" w:rsidR="00DD6BFF" w:rsidRPr="00D7574A" w:rsidRDefault="00DD6BFF" w:rsidP="00556DE1">
      <w:pPr>
        <w:pStyle w:val="BodyText"/>
        <w:rPr>
          <w:sz w:val="22"/>
          <w:szCs w:val="22"/>
        </w:rPr>
      </w:pPr>
    </w:p>
    <w:p w14:paraId="13C4DC2B" w14:textId="023F1838" w:rsidR="00DD6BFF" w:rsidRPr="00D7574A" w:rsidRDefault="00DD6BFF" w:rsidP="00556DE1">
      <w:pPr>
        <w:pStyle w:val="BodyText"/>
        <w:rPr>
          <w:sz w:val="22"/>
          <w:szCs w:val="22"/>
        </w:rPr>
      </w:pPr>
    </w:p>
    <w:p w14:paraId="16CE180A" w14:textId="7B7D05A1" w:rsidR="00DD6BFF" w:rsidRPr="00D7574A" w:rsidRDefault="00DD6BFF" w:rsidP="00D7574A">
      <w:pPr>
        <w:pStyle w:val="BodyText"/>
        <w:ind w:left="0" w:firstLine="0"/>
        <w:rPr>
          <w:sz w:val="22"/>
          <w:szCs w:val="22"/>
        </w:rPr>
      </w:pPr>
    </w:p>
    <w:p w14:paraId="064DF511" w14:textId="77BF3F26" w:rsidR="00DD6BFF" w:rsidRPr="00D7574A" w:rsidRDefault="00DD6BFF" w:rsidP="00556DE1">
      <w:pPr>
        <w:pStyle w:val="BodyText"/>
        <w:rPr>
          <w:sz w:val="22"/>
          <w:szCs w:val="22"/>
        </w:rPr>
      </w:pPr>
    </w:p>
    <w:tbl>
      <w:tblPr>
        <w:tblStyle w:val="TableGrid"/>
        <w:tblW w:w="0" w:type="auto"/>
        <w:tblLook w:val="04A0" w:firstRow="1" w:lastRow="0" w:firstColumn="1" w:lastColumn="0" w:noHBand="0" w:noVBand="1"/>
      </w:tblPr>
      <w:tblGrid>
        <w:gridCol w:w="4675"/>
        <w:gridCol w:w="4675"/>
      </w:tblGrid>
      <w:tr w:rsidR="00DD6BFF" w:rsidRPr="00D7574A" w14:paraId="7320729F" w14:textId="77777777" w:rsidTr="00A36FBA">
        <w:tc>
          <w:tcPr>
            <w:tcW w:w="9350" w:type="dxa"/>
            <w:gridSpan w:val="2"/>
          </w:tcPr>
          <w:p w14:paraId="6FD25554" w14:textId="77777777" w:rsidR="00DD6BFF" w:rsidRPr="00D7574A" w:rsidRDefault="00DD6BFF" w:rsidP="00A36FBA">
            <w:pPr>
              <w:pStyle w:val="Heading2"/>
              <w:numPr>
                <w:ilvl w:val="0"/>
                <w:numId w:val="0"/>
              </w:numPr>
              <w:spacing w:before="0" w:after="120" w:line="240" w:lineRule="auto"/>
              <w:rPr>
                <w:sz w:val="22"/>
                <w:szCs w:val="22"/>
              </w:rPr>
            </w:pPr>
            <w:r w:rsidRPr="00D7574A">
              <w:rPr>
                <w:sz w:val="22"/>
                <w:szCs w:val="22"/>
              </w:rPr>
              <w:lastRenderedPageBreak/>
              <w:t>Project Name: Engine Control Unit</w:t>
            </w:r>
          </w:p>
        </w:tc>
      </w:tr>
      <w:tr w:rsidR="00DD6BFF" w:rsidRPr="00D7574A" w14:paraId="4E034E2B" w14:textId="77777777" w:rsidTr="00A36FBA">
        <w:tc>
          <w:tcPr>
            <w:tcW w:w="4675" w:type="dxa"/>
          </w:tcPr>
          <w:p w14:paraId="3EDA2863" w14:textId="1DB0452B" w:rsidR="00DD6BFF" w:rsidRPr="00D7574A" w:rsidRDefault="00DD6BFF" w:rsidP="00A36FBA">
            <w:pPr>
              <w:pStyle w:val="Heading2"/>
              <w:numPr>
                <w:ilvl w:val="0"/>
                <w:numId w:val="0"/>
              </w:numPr>
              <w:spacing w:before="0" w:after="120" w:line="240" w:lineRule="auto"/>
              <w:rPr>
                <w:sz w:val="22"/>
                <w:szCs w:val="22"/>
              </w:rPr>
            </w:pPr>
            <w:r w:rsidRPr="00D7574A">
              <w:rPr>
                <w:sz w:val="22"/>
                <w:szCs w:val="22"/>
              </w:rPr>
              <w:t>System Requirement Number: 2.3</w:t>
            </w:r>
          </w:p>
        </w:tc>
        <w:tc>
          <w:tcPr>
            <w:tcW w:w="4675" w:type="dxa"/>
          </w:tcPr>
          <w:p w14:paraId="524C23B9" w14:textId="77777777" w:rsidR="00DD6BFF" w:rsidRPr="00D7574A" w:rsidRDefault="00DD6BFF" w:rsidP="00A36FBA">
            <w:pPr>
              <w:pStyle w:val="Heading2"/>
              <w:numPr>
                <w:ilvl w:val="0"/>
                <w:numId w:val="0"/>
              </w:numPr>
              <w:spacing w:before="0" w:after="120" w:line="240" w:lineRule="auto"/>
              <w:rPr>
                <w:sz w:val="22"/>
                <w:szCs w:val="22"/>
              </w:rPr>
            </w:pPr>
            <w:r w:rsidRPr="00D7574A">
              <w:rPr>
                <w:sz w:val="22"/>
                <w:szCs w:val="22"/>
              </w:rPr>
              <w:t>Version: 0</w:t>
            </w:r>
          </w:p>
        </w:tc>
      </w:tr>
      <w:tr w:rsidR="00DD6BFF" w:rsidRPr="00D7574A" w14:paraId="3B6048FD" w14:textId="77777777" w:rsidTr="00A36FBA">
        <w:tc>
          <w:tcPr>
            <w:tcW w:w="4675" w:type="dxa"/>
          </w:tcPr>
          <w:p w14:paraId="6FDA98EA" w14:textId="77777777" w:rsidR="00DD6BFF" w:rsidRPr="00D7574A" w:rsidRDefault="00DD6BFF" w:rsidP="00A36FBA">
            <w:pPr>
              <w:pStyle w:val="Heading2"/>
              <w:numPr>
                <w:ilvl w:val="0"/>
                <w:numId w:val="0"/>
              </w:numPr>
              <w:spacing w:before="0" w:after="120" w:line="240" w:lineRule="auto"/>
              <w:rPr>
                <w:sz w:val="22"/>
                <w:szCs w:val="22"/>
              </w:rPr>
            </w:pPr>
            <w:r w:rsidRPr="00D7574A">
              <w:rPr>
                <w:sz w:val="22"/>
                <w:szCs w:val="22"/>
              </w:rPr>
              <w:t>Originator: David Tolsma</w:t>
            </w:r>
          </w:p>
        </w:tc>
        <w:tc>
          <w:tcPr>
            <w:tcW w:w="4675" w:type="dxa"/>
          </w:tcPr>
          <w:p w14:paraId="30294C49" w14:textId="77777777" w:rsidR="00DD6BFF" w:rsidRPr="00D7574A" w:rsidRDefault="00DD6BFF" w:rsidP="00A36FBA">
            <w:pPr>
              <w:pStyle w:val="Heading2"/>
              <w:numPr>
                <w:ilvl w:val="0"/>
                <w:numId w:val="0"/>
              </w:numPr>
              <w:spacing w:before="0" w:after="120" w:line="240" w:lineRule="auto"/>
              <w:rPr>
                <w:sz w:val="22"/>
                <w:szCs w:val="22"/>
              </w:rPr>
            </w:pPr>
            <w:r w:rsidRPr="00D7574A">
              <w:rPr>
                <w:sz w:val="22"/>
                <w:szCs w:val="22"/>
              </w:rPr>
              <w:t>Approval:</w:t>
            </w:r>
          </w:p>
        </w:tc>
      </w:tr>
      <w:tr w:rsidR="00DD6BFF" w:rsidRPr="00D7574A" w14:paraId="21011EB1" w14:textId="77777777" w:rsidTr="00A36FBA">
        <w:tc>
          <w:tcPr>
            <w:tcW w:w="9350" w:type="dxa"/>
            <w:gridSpan w:val="2"/>
          </w:tcPr>
          <w:p w14:paraId="77DCDBC9" w14:textId="77777777" w:rsidR="00DD6BFF" w:rsidRPr="00D7574A" w:rsidRDefault="00DD6BFF" w:rsidP="00A36FBA">
            <w:pPr>
              <w:pStyle w:val="Heading2"/>
              <w:numPr>
                <w:ilvl w:val="0"/>
                <w:numId w:val="0"/>
              </w:numPr>
              <w:spacing w:before="0" w:after="120" w:line="240" w:lineRule="auto"/>
              <w:rPr>
                <w:sz w:val="22"/>
                <w:szCs w:val="22"/>
              </w:rPr>
            </w:pPr>
            <w:r w:rsidRPr="00D7574A">
              <w:rPr>
                <w:sz w:val="22"/>
                <w:szCs w:val="22"/>
              </w:rPr>
              <w:t>Requirement:</w:t>
            </w:r>
          </w:p>
          <w:p w14:paraId="15C823B2" w14:textId="77777777" w:rsidR="00DD6BFF" w:rsidRPr="00D7574A" w:rsidRDefault="00DD6BFF" w:rsidP="00DD6BFF">
            <w:pPr>
              <w:keepNext w:val="0"/>
              <w:spacing w:line="240" w:lineRule="auto"/>
              <w:rPr>
                <w:rFonts w:ascii="Calibri" w:hAnsi="Calibri" w:cs="Calibri"/>
                <w:color w:val="000000"/>
                <w:sz w:val="22"/>
                <w:szCs w:val="22"/>
              </w:rPr>
            </w:pPr>
            <w:r w:rsidRPr="00D7574A">
              <w:rPr>
                <w:rFonts w:ascii="Calibri" w:hAnsi="Calibri" w:cs="Calibri"/>
                <w:color w:val="000000"/>
                <w:sz w:val="22"/>
                <w:szCs w:val="22"/>
              </w:rPr>
              <w:t>Shall support two digital hall effect or optical sensors for cam angle sensing</w:t>
            </w:r>
          </w:p>
          <w:p w14:paraId="70004BFC" w14:textId="77777777" w:rsidR="00DD6BFF" w:rsidRPr="00D7574A" w:rsidRDefault="00DD6BFF" w:rsidP="00A36FBA">
            <w:pPr>
              <w:keepNext w:val="0"/>
              <w:spacing w:line="240" w:lineRule="auto"/>
              <w:rPr>
                <w:rFonts w:ascii="Arial" w:hAnsi="Arial" w:cs="Arial"/>
                <w:color w:val="000000"/>
                <w:sz w:val="22"/>
                <w:szCs w:val="22"/>
              </w:rPr>
            </w:pPr>
          </w:p>
          <w:p w14:paraId="566FFB1B" w14:textId="77777777" w:rsidR="00DD6BFF" w:rsidRPr="00D7574A" w:rsidRDefault="00DD6BFF" w:rsidP="00A36FBA">
            <w:pPr>
              <w:pStyle w:val="Heading2"/>
              <w:numPr>
                <w:ilvl w:val="0"/>
                <w:numId w:val="0"/>
              </w:numPr>
              <w:spacing w:before="0" w:after="120" w:line="240" w:lineRule="auto"/>
              <w:rPr>
                <w:sz w:val="22"/>
                <w:szCs w:val="22"/>
              </w:rPr>
            </w:pPr>
          </w:p>
        </w:tc>
      </w:tr>
      <w:tr w:rsidR="00DD6BFF" w:rsidRPr="00D7574A" w14:paraId="7175AFAA" w14:textId="77777777" w:rsidTr="00A36FBA">
        <w:tc>
          <w:tcPr>
            <w:tcW w:w="9350" w:type="dxa"/>
            <w:gridSpan w:val="2"/>
          </w:tcPr>
          <w:p w14:paraId="430324A6" w14:textId="77777777" w:rsidR="00DD6BFF" w:rsidRPr="00D7574A" w:rsidRDefault="00DD6BFF" w:rsidP="00A36FBA">
            <w:pPr>
              <w:pStyle w:val="Heading2"/>
              <w:numPr>
                <w:ilvl w:val="0"/>
                <w:numId w:val="0"/>
              </w:numPr>
              <w:spacing w:before="0" w:after="120" w:line="240" w:lineRule="auto"/>
              <w:rPr>
                <w:sz w:val="22"/>
                <w:szCs w:val="22"/>
              </w:rPr>
            </w:pPr>
            <w:r w:rsidRPr="00D7574A">
              <w:rPr>
                <w:sz w:val="22"/>
                <w:szCs w:val="22"/>
              </w:rPr>
              <w:t>Rationale:</w:t>
            </w:r>
          </w:p>
          <w:p w14:paraId="0F1646BF" w14:textId="77777777" w:rsidR="00DD6BFF" w:rsidRPr="00D7574A" w:rsidRDefault="00DD6BFF" w:rsidP="00DD6BFF">
            <w:pPr>
              <w:pStyle w:val="BodyText"/>
              <w:rPr>
                <w:sz w:val="22"/>
                <w:szCs w:val="22"/>
              </w:rPr>
            </w:pPr>
            <w:r w:rsidRPr="00D7574A">
              <w:rPr>
                <w:sz w:val="22"/>
                <w:szCs w:val="22"/>
              </w:rPr>
              <w:t xml:space="preserve">Some engines use a toothed wheel and optical or hall effect sensors to determine engine rotation. Some engines have two. These will be supported along with VR sensors. </w:t>
            </w:r>
          </w:p>
          <w:p w14:paraId="5A184E03" w14:textId="3E0CE0BB" w:rsidR="00DD6BFF" w:rsidRPr="00D7574A" w:rsidRDefault="00DD6BFF" w:rsidP="00DD6BFF">
            <w:pPr>
              <w:pStyle w:val="BodyText"/>
              <w:rPr>
                <w:sz w:val="22"/>
                <w:szCs w:val="22"/>
              </w:rPr>
            </w:pPr>
          </w:p>
        </w:tc>
      </w:tr>
      <w:tr w:rsidR="00DD6BFF" w:rsidRPr="00D7574A" w14:paraId="5E1EEBBE" w14:textId="77777777" w:rsidTr="00A36FBA">
        <w:tc>
          <w:tcPr>
            <w:tcW w:w="9350" w:type="dxa"/>
            <w:gridSpan w:val="2"/>
          </w:tcPr>
          <w:p w14:paraId="4AE10026" w14:textId="77777777" w:rsidR="00DD6BFF" w:rsidRPr="00D7574A" w:rsidRDefault="00DD6BFF" w:rsidP="00A36FBA">
            <w:pPr>
              <w:pStyle w:val="Heading2"/>
              <w:numPr>
                <w:ilvl w:val="0"/>
                <w:numId w:val="0"/>
              </w:numPr>
              <w:spacing w:before="0" w:after="120" w:line="240" w:lineRule="auto"/>
              <w:rPr>
                <w:sz w:val="22"/>
                <w:szCs w:val="22"/>
              </w:rPr>
            </w:pPr>
            <w:r w:rsidRPr="00D7574A">
              <w:rPr>
                <w:sz w:val="22"/>
                <w:szCs w:val="22"/>
              </w:rPr>
              <w:t>Model:</w:t>
            </w:r>
          </w:p>
          <w:p w14:paraId="34CF8128" w14:textId="77777777" w:rsidR="00DD6BFF" w:rsidRPr="00D7574A" w:rsidRDefault="00DD6BFF" w:rsidP="00A36FBA">
            <w:pPr>
              <w:pStyle w:val="BodyText"/>
              <w:rPr>
                <w:sz w:val="22"/>
                <w:szCs w:val="22"/>
              </w:rPr>
            </w:pPr>
          </w:p>
          <w:p w14:paraId="179A9CB9" w14:textId="77777777" w:rsidR="00DD6BFF" w:rsidRPr="00D7574A" w:rsidRDefault="00DD6BFF" w:rsidP="00A36FBA">
            <w:pPr>
              <w:pStyle w:val="BodyText"/>
              <w:rPr>
                <w:sz w:val="22"/>
                <w:szCs w:val="22"/>
              </w:rPr>
            </w:pPr>
          </w:p>
          <w:p w14:paraId="217B19BC" w14:textId="77777777" w:rsidR="00DD6BFF" w:rsidRPr="00D7574A" w:rsidRDefault="00DD6BFF" w:rsidP="00A36FBA">
            <w:pPr>
              <w:pStyle w:val="BodyText"/>
              <w:rPr>
                <w:sz w:val="22"/>
                <w:szCs w:val="22"/>
              </w:rPr>
            </w:pPr>
          </w:p>
          <w:p w14:paraId="0A970170" w14:textId="77777777" w:rsidR="00DD6BFF" w:rsidRPr="00D7574A" w:rsidRDefault="00DD6BFF" w:rsidP="00A36FBA">
            <w:pPr>
              <w:pStyle w:val="BodyText"/>
              <w:rPr>
                <w:sz w:val="22"/>
                <w:szCs w:val="22"/>
              </w:rPr>
            </w:pPr>
          </w:p>
        </w:tc>
      </w:tr>
      <w:tr w:rsidR="00DD6BFF" w:rsidRPr="00D7574A" w14:paraId="0BF4C28C" w14:textId="77777777" w:rsidTr="00A36FBA">
        <w:tc>
          <w:tcPr>
            <w:tcW w:w="9350" w:type="dxa"/>
            <w:gridSpan w:val="2"/>
          </w:tcPr>
          <w:p w14:paraId="6346D1DB" w14:textId="77777777" w:rsidR="00DD6BFF" w:rsidRPr="00D7574A" w:rsidRDefault="00DD6BFF" w:rsidP="00A36FBA">
            <w:pPr>
              <w:pStyle w:val="Heading2"/>
              <w:numPr>
                <w:ilvl w:val="0"/>
                <w:numId w:val="0"/>
              </w:numPr>
              <w:spacing w:before="0" w:after="120" w:line="240" w:lineRule="auto"/>
              <w:rPr>
                <w:sz w:val="22"/>
                <w:szCs w:val="22"/>
              </w:rPr>
            </w:pPr>
            <w:r w:rsidRPr="00D7574A">
              <w:rPr>
                <w:sz w:val="22"/>
                <w:szCs w:val="22"/>
              </w:rPr>
              <w:t>Verification Plan:</w:t>
            </w:r>
          </w:p>
          <w:p w14:paraId="2EEDA5BC" w14:textId="77777777" w:rsidR="00DD6BFF" w:rsidRPr="00D7574A" w:rsidRDefault="00DD6BFF" w:rsidP="00A36FBA">
            <w:pPr>
              <w:pStyle w:val="BodyText"/>
              <w:rPr>
                <w:b/>
                <w:bCs/>
                <w:sz w:val="22"/>
                <w:szCs w:val="22"/>
              </w:rPr>
            </w:pPr>
          </w:p>
          <w:p w14:paraId="6DFBFBB4" w14:textId="77777777" w:rsidR="00DD6BFF" w:rsidRPr="00D7574A" w:rsidRDefault="00DD6BFF" w:rsidP="00A36FBA">
            <w:pPr>
              <w:pStyle w:val="BodyText"/>
              <w:rPr>
                <w:sz w:val="22"/>
                <w:szCs w:val="22"/>
              </w:rPr>
            </w:pPr>
          </w:p>
          <w:p w14:paraId="76F4237F" w14:textId="77777777" w:rsidR="00DD6BFF" w:rsidRPr="00D7574A" w:rsidRDefault="00DD6BFF" w:rsidP="00A36FBA">
            <w:pPr>
              <w:pStyle w:val="BodyText"/>
              <w:rPr>
                <w:sz w:val="22"/>
                <w:szCs w:val="22"/>
              </w:rPr>
            </w:pPr>
          </w:p>
          <w:p w14:paraId="0F02A9C3" w14:textId="77777777" w:rsidR="00DD6BFF" w:rsidRPr="00D7574A" w:rsidRDefault="00DD6BFF" w:rsidP="00A36FBA">
            <w:pPr>
              <w:pStyle w:val="BodyText"/>
              <w:rPr>
                <w:sz w:val="22"/>
                <w:szCs w:val="22"/>
              </w:rPr>
            </w:pPr>
          </w:p>
          <w:p w14:paraId="74376398" w14:textId="77777777" w:rsidR="00DD6BFF" w:rsidRPr="00D7574A" w:rsidRDefault="00DD6BFF" w:rsidP="00A36FBA">
            <w:pPr>
              <w:pStyle w:val="BodyText"/>
              <w:rPr>
                <w:sz w:val="22"/>
                <w:szCs w:val="22"/>
              </w:rPr>
            </w:pPr>
          </w:p>
        </w:tc>
      </w:tr>
      <w:tr w:rsidR="00DD6BFF" w:rsidRPr="00D7574A" w14:paraId="7B88C8F6" w14:textId="77777777" w:rsidTr="00A36FBA">
        <w:tc>
          <w:tcPr>
            <w:tcW w:w="9350" w:type="dxa"/>
            <w:gridSpan w:val="2"/>
          </w:tcPr>
          <w:p w14:paraId="47D81FF1" w14:textId="77777777" w:rsidR="00DD6BFF" w:rsidRPr="00D7574A" w:rsidRDefault="00DD6BFF" w:rsidP="00A36FBA">
            <w:pPr>
              <w:pStyle w:val="Heading2"/>
              <w:numPr>
                <w:ilvl w:val="0"/>
                <w:numId w:val="0"/>
              </w:numPr>
              <w:spacing w:before="0" w:after="120" w:line="240" w:lineRule="auto"/>
              <w:rPr>
                <w:sz w:val="22"/>
                <w:szCs w:val="22"/>
              </w:rPr>
            </w:pPr>
            <w:r w:rsidRPr="00D7574A">
              <w:rPr>
                <w:sz w:val="22"/>
                <w:szCs w:val="22"/>
              </w:rPr>
              <w:t>Verification Data:</w:t>
            </w:r>
          </w:p>
          <w:p w14:paraId="494E4B66" w14:textId="77777777" w:rsidR="00DD6BFF" w:rsidRPr="00D7574A" w:rsidRDefault="00DD6BFF" w:rsidP="00A36FBA">
            <w:pPr>
              <w:pStyle w:val="Heading2"/>
              <w:numPr>
                <w:ilvl w:val="0"/>
                <w:numId w:val="0"/>
              </w:numPr>
              <w:spacing w:before="0" w:after="120" w:line="240" w:lineRule="auto"/>
              <w:rPr>
                <w:sz w:val="22"/>
                <w:szCs w:val="22"/>
              </w:rPr>
            </w:pPr>
          </w:p>
          <w:p w14:paraId="5BAF62A4" w14:textId="77777777" w:rsidR="00DD6BFF" w:rsidRPr="00D7574A" w:rsidRDefault="00DD6BFF" w:rsidP="00A36FBA">
            <w:pPr>
              <w:pStyle w:val="BodyText"/>
              <w:rPr>
                <w:sz w:val="22"/>
                <w:szCs w:val="22"/>
              </w:rPr>
            </w:pPr>
          </w:p>
          <w:p w14:paraId="72681E91" w14:textId="77777777" w:rsidR="00DD6BFF" w:rsidRPr="00D7574A" w:rsidRDefault="00DD6BFF" w:rsidP="00A36FBA">
            <w:pPr>
              <w:pStyle w:val="BodyText"/>
              <w:rPr>
                <w:sz w:val="22"/>
                <w:szCs w:val="22"/>
              </w:rPr>
            </w:pPr>
          </w:p>
          <w:p w14:paraId="1F699D95" w14:textId="77777777" w:rsidR="00DD6BFF" w:rsidRPr="00D7574A" w:rsidRDefault="00DD6BFF" w:rsidP="00A36FBA">
            <w:pPr>
              <w:pStyle w:val="BodyText"/>
              <w:rPr>
                <w:sz w:val="22"/>
                <w:szCs w:val="22"/>
              </w:rPr>
            </w:pPr>
          </w:p>
          <w:p w14:paraId="31CF2F2D" w14:textId="77777777" w:rsidR="00DD6BFF" w:rsidRPr="00D7574A" w:rsidRDefault="00DD6BFF" w:rsidP="00A36FBA">
            <w:pPr>
              <w:pStyle w:val="BodyText"/>
              <w:rPr>
                <w:sz w:val="22"/>
                <w:szCs w:val="22"/>
              </w:rPr>
            </w:pPr>
          </w:p>
          <w:p w14:paraId="7451A736" w14:textId="77777777" w:rsidR="00DD6BFF" w:rsidRPr="00D7574A" w:rsidRDefault="00DD6BFF" w:rsidP="00A36FBA">
            <w:pPr>
              <w:pStyle w:val="BodyText"/>
              <w:rPr>
                <w:sz w:val="22"/>
                <w:szCs w:val="22"/>
              </w:rPr>
            </w:pPr>
          </w:p>
        </w:tc>
      </w:tr>
    </w:tbl>
    <w:p w14:paraId="4992796E" w14:textId="77777777" w:rsidR="00DD6BFF" w:rsidRPr="00D7574A" w:rsidRDefault="00DD6BFF" w:rsidP="00DD6BFF">
      <w:pPr>
        <w:pStyle w:val="BodyText"/>
        <w:rPr>
          <w:sz w:val="22"/>
          <w:szCs w:val="22"/>
        </w:rPr>
      </w:pPr>
    </w:p>
    <w:p w14:paraId="134958BD" w14:textId="77777777" w:rsidR="00DD6BFF" w:rsidRPr="00D7574A" w:rsidRDefault="00DD6BFF" w:rsidP="00DD6BFF">
      <w:pPr>
        <w:pStyle w:val="BodyText"/>
        <w:rPr>
          <w:sz w:val="22"/>
          <w:szCs w:val="22"/>
        </w:rPr>
      </w:pPr>
    </w:p>
    <w:p w14:paraId="7FDE1416" w14:textId="77777777" w:rsidR="00DD6BFF" w:rsidRPr="00D7574A" w:rsidRDefault="00DD6BFF" w:rsidP="00DD6BFF">
      <w:pPr>
        <w:pStyle w:val="BodyText"/>
        <w:rPr>
          <w:sz w:val="22"/>
          <w:szCs w:val="22"/>
        </w:rPr>
      </w:pPr>
    </w:p>
    <w:p w14:paraId="05B59080" w14:textId="77777777" w:rsidR="00DD6BFF" w:rsidRPr="00D7574A" w:rsidRDefault="00DD6BFF" w:rsidP="00DD6BFF">
      <w:pPr>
        <w:pStyle w:val="BodyText"/>
        <w:rPr>
          <w:sz w:val="22"/>
          <w:szCs w:val="22"/>
        </w:rPr>
      </w:pPr>
    </w:p>
    <w:p w14:paraId="21751F65" w14:textId="77777777" w:rsidR="00DD6BFF" w:rsidRPr="00D7574A" w:rsidRDefault="00DD6BFF" w:rsidP="00DD6BFF">
      <w:pPr>
        <w:pStyle w:val="BodyText"/>
        <w:rPr>
          <w:sz w:val="22"/>
          <w:szCs w:val="22"/>
        </w:rPr>
      </w:pPr>
    </w:p>
    <w:p w14:paraId="7EE69AEC" w14:textId="511A4D34" w:rsidR="00DD6BFF" w:rsidRPr="00D7574A" w:rsidRDefault="00DD6BFF" w:rsidP="00556DE1">
      <w:pPr>
        <w:pStyle w:val="BodyText"/>
        <w:rPr>
          <w:sz w:val="22"/>
          <w:szCs w:val="22"/>
        </w:rPr>
      </w:pPr>
    </w:p>
    <w:p w14:paraId="791098B5" w14:textId="0CBF4946" w:rsidR="00A36FBA" w:rsidRPr="00D7574A" w:rsidRDefault="00A36FBA" w:rsidP="00556DE1">
      <w:pPr>
        <w:pStyle w:val="BodyText"/>
        <w:rPr>
          <w:sz w:val="22"/>
          <w:szCs w:val="22"/>
        </w:rPr>
      </w:pPr>
    </w:p>
    <w:p w14:paraId="216ABD1A" w14:textId="16E54A8A" w:rsidR="00A36FBA" w:rsidRPr="00D7574A" w:rsidRDefault="00A36FBA" w:rsidP="00556DE1">
      <w:pPr>
        <w:pStyle w:val="BodyText"/>
        <w:rPr>
          <w:sz w:val="22"/>
          <w:szCs w:val="22"/>
        </w:rPr>
      </w:pPr>
    </w:p>
    <w:p w14:paraId="75695D88" w14:textId="66361C98" w:rsidR="00A36FBA" w:rsidRPr="00D7574A" w:rsidRDefault="00A36FBA" w:rsidP="00556DE1">
      <w:pPr>
        <w:pStyle w:val="BodyText"/>
        <w:rPr>
          <w:sz w:val="22"/>
          <w:szCs w:val="22"/>
        </w:rPr>
      </w:pPr>
    </w:p>
    <w:p w14:paraId="44F3EC87" w14:textId="5CC5D3CE" w:rsidR="00A36FBA" w:rsidRPr="00D7574A" w:rsidRDefault="00A36FBA" w:rsidP="00556DE1">
      <w:pPr>
        <w:pStyle w:val="BodyText"/>
        <w:rPr>
          <w:sz w:val="22"/>
          <w:szCs w:val="22"/>
        </w:rPr>
      </w:pPr>
    </w:p>
    <w:p w14:paraId="2C5B5ABB" w14:textId="47B48A0E" w:rsidR="00A36FBA" w:rsidRPr="00D7574A" w:rsidRDefault="00A36FBA" w:rsidP="00556DE1">
      <w:pPr>
        <w:pStyle w:val="BodyText"/>
        <w:rPr>
          <w:sz w:val="22"/>
          <w:szCs w:val="22"/>
        </w:rPr>
      </w:pPr>
    </w:p>
    <w:p w14:paraId="742117EB" w14:textId="349F9499" w:rsidR="00A36FBA" w:rsidRPr="00D7574A" w:rsidRDefault="00A36FBA" w:rsidP="00556DE1">
      <w:pPr>
        <w:pStyle w:val="BodyText"/>
        <w:rPr>
          <w:sz w:val="22"/>
          <w:szCs w:val="22"/>
        </w:rPr>
      </w:pPr>
    </w:p>
    <w:p w14:paraId="69147FBB" w14:textId="52751415" w:rsidR="00A36FBA" w:rsidRPr="00D7574A" w:rsidRDefault="00A36FBA" w:rsidP="00556DE1">
      <w:pPr>
        <w:pStyle w:val="BodyText"/>
        <w:rPr>
          <w:sz w:val="22"/>
          <w:szCs w:val="22"/>
        </w:rPr>
      </w:pPr>
    </w:p>
    <w:p w14:paraId="709039BA" w14:textId="68037513" w:rsidR="00A36FBA" w:rsidRPr="00D7574A" w:rsidRDefault="00A36FBA" w:rsidP="00556DE1">
      <w:pPr>
        <w:pStyle w:val="BodyText"/>
        <w:rPr>
          <w:sz w:val="22"/>
          <w:szCs w:val="22"/>
        </w:rPr>
      </w:pPr>
    </w:p>
    <w:p w14:paraId="67AF584E" w14:textId="4CDB9295" w:rsidR="00A36FBA" w:rsidRPr="00D7574A" w:rsidRDefault="00A36FBA" w:rsidP="00556DE1">
      <w:pPr>
        <w:pStyle w:val="BodyText"/>
        <w:rPr>
          <w:sz w:val="22"/>
          <w:szCs w:val="22"/>
        </w:rPr>
      </w:pPr>
    </w:p>
    <w:p w14:paraId="1E934DB3" w14:textId="14189144" w:rsidR="00A36FBA" w:rsidRPr="00D7574A" w:rsidRDefault="00A36FBA" w:rsidP="00556DE1">
      <w:pPr>
        <w:pStyle w:val="BodyText"/>
        <w:rPr>
          <w:sz w:val="22"/>
          <w:szCs w:val="22"/>
        </w:rPr>
      </w:pPr>
    </w:p>
    <w:p w14:paraId="0D898AE3" w14:textId="70A1EE3E" w:rsidR="00A36FBA" w:rsidRPr="00D7574A" w:rsidRDefault="00A36FBA" w:rsidP="00556DE1">
      <w:pPr>
        <w:pStyle w:val="BodyText"/>
        <w:rPr>
          <w:sz w:val="22"/>
          <w:szCs w:val="22"/>
        </w:rPr>
      </w:pPr>
    </w:p>
    <w:p w14:paraId="45D524D2" w14:textId="1CF2605C" w:rsidR="00A36FBA" w:rsidRPr="00D7574A" w:rsidRDefault="00A36FBA" w:rsidP="00D7574A">
      <w:pPr>
        <w:pStyle w:val="BodyText"/>
        <w:ind w:left="0" w:firstLine="0"/>
        <w:rPr>
          <w:sz w:val="22"/>
          <w:szCs w:val="22"/>
        </w:rPr>
      </w:pPr>
    </w:p>
    <w:p w14:paraId="19677B9F" w14:textId="31FE4034" w:rsidR="00A36FBA" w:rsidRPr="00D7574A" w:rsidRDefault="00A36FBA" w:rsidP="00556DE1">
      <w:pPr>
        <w:pStyle w:val="BodyText"/>
        <w:rPr>
          <w:sz w:val="22"/>
          <w:szCs w:val="22"/>
        </w:rPr>
      </w:pPr>
    </w:p>
    <w:tbl>
      <w:tblPr>
        <w:tblStyle w:val="TableGrid"/>
        <w:tblW w:w="0" w:type="auto"/>
        <w:tblLook w:val="04A0" w:firstRow="1" w:lastRow="0" w:firstColumn="1" w:lastColumn="0" w:noHBand="0" w:noVBand="1"/>
      </w:tblPr>
      <w:tblGrid>
        <w:gridCol w:w="4675"/>
        <w:gridCol w:w="4675"/>
      </w:tblGrid>
      <w:tr w:rsidR="00A36FBA" w:rsidRPr="00D7574A" w14:paraId="31709DC3" w14:textId="77777777" w:rsidTr="00A36FBA">
        <w:tc>
          <w:tcPr>
            <w:tcW w:w="9350" w:type="dxa"/>
            <w:gridSpan w:val="2"/>
          </w:tcPr>
          <w:p w14:paraId="37902F3A"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lastRenderedPageBreak/>
              <w:t>Project Name: Engine Control Unit</w:t>
            </w:r>
          </w:p>
        </w:tc>
      </w:tr>
      <w:tr w:rsidR="00A36FBA" w:rsidRPr="00D7574A" w14:paraId="13A1B52F" w14:textId="77777777" w:rsidTr="00A36FBA">
        <w:tc>
          <w:tcPr>
            <w:tcW w:w="4675" w:type="dxa"/>
          </w:tcPr>
          <w:p w14:paraId="48611C94" w14:textId="0371869D"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User Requirement Number: 3</w:t>
            </w:r>
          </w:p>
        </w:tc>
        <w:tc>
          <w:tcPr>
            <w:tcW w:w="4675" w:type="dxa"/>
          </w:tcPr>
          <w:p w14:paraId="50923255"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Version: 0</w:t>
            </w:r>
          </w:p>
        </w:tc>
      </w:tr>
      <w:tr w:rsidR="00A36FBA" w:rsidRPr="00D7574A" w14:paraId="12A57FF9" w14:textId="77777777" w:rsidTr="00A36FBA">
        <w:tc>
          <w:tcPr>
            <w:tcW w:w="4675" w:type="dxa"/>
          </w:tcPr>
          <w:p w14:paraId="3DB0786F"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Originator: David Tolsma</w:t>
            </w:r>
          </w:p>
        </w:tc>
        <w:tc>
          <w:tcPr>
            <w:tcW w:w="4675" w:type="dxa"/>
          </w:tcPr>
          <w:p w14:paraId="3609022E"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Approval:</w:t>
            </w:r>
          </w:p>
        </w:tc>
      </w:tr>
      <w:tr w:rsidR="00A36FBA" w:rsidRPr="00D7574A" w14:paraId="0D3FBE6C" w14:textId="77777777" w:rsidTr="00A36FBA">
        <w:tc>
          <w:tcPr>
            <w:tcW w:w="9350" w:type="dxa"/>
            <w:gridSpan w:val="2"/>
          </w:tcPr>
          <w:p w14:paraId="722B1E17"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 xml:space="preserve">Requirement: </w:t>
            </w:r>
          </w:p>
          <w:p w14:paraId="7B2E3FC1" w14:textId="44DEA2B8" w:rsidR="00A36FBA" w:rsidRPr="00D7574A" w:rsidRDefault="00A36FBA" w:rsidP="00A36FBA">
            <w:pPr>
              <w:keepNext w:val="0"/>
              <w:spacing w:line="240" w:lineRule="auto"/>
              <w:rPr>
                <w:rFonts w:ascii="Calibri" w:hAnsi="Calibri" w:cs="Calibri"/>
                <w:color w:val="000000"/>
                <w:sz w:val="22"/>
                <w:szCs w:val="22"/>
              </w:rPr>
            </w:pPr>
            <w:r w:rsidRPr="00D7574A">
              <w:rPr>
                <w:rFonts w:ascii="Calibri" w:hAnsi="Calibri" w:cs="Calibri"/>
                <w:color w:val="000000"/>
                <w:sz w:val="22"/>
                <w:szCs w:val="22"/>
              </w:rPr>
              <w:t>Shall be able to drive engine spark plugs</w:t>
            </w:r>
          </w:p>
          <w:p w14:paraId="3850C26E" w14:textId="77777777" w:rsidR="00A36FBA" w:rsidRPr="00D7574A" w:rsidRDefault="00A36FBA" w:rsidP="00A36FBA">
            <w:pPr>
              <w:pStyle w:val="Heading2"/>
              <w:numPr>
                <w:ilvl w:val="0"/>
                <w:numId w:val="0"/>
              </w:numPr>
              <w:spacing w:before="0" w:after="120" w:line="240" w:lineRule="auto"/>
              <w:rPr>
                <w:sz w:val="22"/>
                <w:szCs w:val="22"/>
              </w:rPr>
            </w:pPr>
          </w:p>
        </w:tc>
      </w:tr>
      <w:tr w:rsidR="00A36FBA" w:rsidRPr="00D7574A" w14:paraId="34654275" w14:textId="77777777" w:rsidTr="00A36FBA">
        <w:tc>
          <w:tcPr>
            <w:tcW w:w="9350" w:type="dxa"/>
            <w:gridSpan w:val="2"/>
          </w:tcPr>
          <w:p w14:paraId="6178DB25"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Rationale:</w:t>
            </w:r>
          </w:p>
          <w:p w14:paraId="747C1732" w14:textId="7FD17B6E" w:rsidR="00A36FBA" w:rsidRPr="00D7574A" w:rsidRDefault="00A36FBA" w:rsidP="00A36FBA">
            <w:pPr>
              <w:pStyle w:val="BodyText"/>
              <w:rPr>
                <w:sz w:val="22"/>
                <w:szCs w:val="22"/>
              </w:rPr>
            </w:pPr>
            <w:r w:rsidRPr="00D7574A">
              <w:rPr>
                <w:sz w:val="22"/>
                <w:szCs w:val="22"/>
              </w:rPr>
              <w:t xml:space="preserve">If there is no spark, there is no bang! If there is not bang, there is no go. </w:t>
            </w:r>
          </w:p>
          <w:p w14:paraId="5792C390" w14:textId="77777777" w:rsidR="00A36FBA" w:rsidRPr="00D7574A" w:rsidRDefault="00A36FBA" w:rsidP="00A36FBA">
            <w:pPr>
              <w:pStyle w:val="BodyText"/>
              <w:rPr>
                <w:sz w:val="22"/>
                <w:szCs w:val="22"/>
              </w:rPr>
            </w:pPr>
          </w:p>
        </w:tc>
      </w:tr>
    </w:tbl>
    <w:p w14:paraId="2BB33F7F" w14:textId="77777777" w:rsidR="00A36FBA" w:rsidRPr="00D7574A" w:rsidRDefault="00A36FBA" w:rsidP="00A36FBA">
      <w:pPr>
        <w:pStyle w:val="BodyText"/>
        <w:rPr>
          <w:sz w:val="22"/>
          <w:szCs w:val="22"/>
        </w:rPr>
      </w:pPr>
    </w:p>
    <w:p w14:paraId="1697BF6F" w14:textId="75379FF4" w:rsidR="00A36FBA" w:rsidRPr="00D7574A" w:rsidRDefault="00A36FBA" w:rsidP="00A36FBA">
      <w:pPr>
        <w:keepNext w:val="0"/>
        <w:spacing w:line="240" w:lineRule="auto"/>
        <w:rPr>
          <w:sz w:val="22"/>
          <w:szCs w:val="22"/>
        </w:rPr>
      </w:pPr>
      <w:r w:rsidRPr="00D7574A">
        <w:rPr>
          <w:sz w:val="22"/>
          <w:szCs w:val="22"/>
        </w:rPr>
        <w:br w:type="page"/>
      </w:r>
    </w:p>
    <w:tbl>
      <w:tblPr>
        <w:tblStyle w:val="TableGrid"/>
        <w:tblW w:w="0" w:type="auto"/>
        <w:tblLook w:val="04A0" w:firstRow="1" w:lastRow="0" w:firstColumn="1" w:lastColumn="0" w:noHBand="0" w:noVBand="1"/>
      </w:tblPr>
      <w:tblGrid>
        <w:gridCol w:w="4675"/>
        <w:gridCol w:w="4675"/>
      </w:tblGrid>
      <w:tr w:rsidR="00A36FBA" w:rsidRPr="00D7574A" w14:paraId="3E693963" w14:textId="77777777" w:rsidTr="00A36FBA">
        <w:tc>
          <w:tcPr>
            <w:tcW w:w="9350" w:type="dxa"/>
            <w:gridSpan w:val="2"/>
          </w:tcPr>
          <w:p w14:paraId="12D988FE"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lastRenderedPageBreak/>
              <w:t>Project Name: Engine Control Unit</w:t>
            </w:r>
          </w:p>
        </w:tc>
      </w:tr>
      <w:tr w:rsidR="00A36FBA" w:rsidRPr="00D7574A" w14:paraId="1FEA1B42" w14:textId="77777777" w:rsidTr="00A36FBA">
        <w:tc>
          <w:tcPr>
            <w:tcW w:w="4675" w:type="dxa"/>
          </w:tcPr>
          <w:p w14:paraId="65CB5EE2" w14:textId="51CCAC6E"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System Requirement Number: 3.1</w:t>
            </w:r>
          </w:p>
        </w:tc>
        <w:tc>
          <w:tcPr>
            <w:tcW w:w="4675" w:type="dxa"/>
          </w:tcPr>
          <w:p w14:paraId="4603EEB9"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Version: 0</w:t>
            </w:r>
          </w:p>
        </w:tc>
      </w:tr>
      <w:tr w:rsidR="00A36FBA" w:rsidRPr="00D7574A" w14:paraId="7324EA1B" w14:textId="77777777" w:rsidTr="00A36FBA">
        <w:tc>
          <w:tcPr>
            <w:tcW w:w="4675" w:type="dxa"/>
          </w:tcPr>
          <w:p w14:paraId="7324639A"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Originator: David Tolsma</w:t>
            </w:r>
          </w:p>
        </w:tc>
        <w:tc>
          <w:tcPr>
            <w:tcW w:w="4675" w:type="dxa"/>
          </w:tcPr>
          <w:p w14:paraId="560E06BA"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Approval:</w:t>
            </w:r>
          </w:p>
        </w:tc>
      </w:tr>
      <w:tr w:rsidR="00A36FBA" w:rsidRPr="00D7574A" w14:paraId="37CF5640" w14:textId="77777777" w:rsidTr="00A36FBA">
        <w:tc>
          <w:tcPr>
            <w:tcW w:w="9350" w:type="dxa"/>
            <w:gridSpan w:val="2"/>
          </w:tcPr>
          <w:p w14:paraId="6A35F429"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Requirement:</w:t>
            </w:r>
          </w:p>
          <w:p w14:paraId="32E4A788" w14:textId="7F5B5944" w:rsidR="00A36FBA" w:rsidRPr="00D7574A" w:rsidRDefault="00A36FBA" w:rsidP="00A36FBA">
            <w:pPr>
              <w:keepNext w:val="0"/>
              <w:spacing w:line="240" w:lineRule="auto"/>
              <w:rPr>
                <w:rFonts w:ascii="Calibri" w:hAnsi="Calibri" w:cs="Calibri"/>
                <w:color w:val="000000"/>
                <w:sz w:val="22"/>
                <w:szCs w:val="22"/>
              </w:rPr>
            </w:pPr>
            <w:r w:rsidRPr="00D7574A">
              <w:rPr>
                <w:rFonts w:ascii="Calibri" w:hAnsi="Calibri" w:cs="Calibri"/>
                <w:color w:val="000000"/>
                <w:sz w:val="22"/>
                <w:szCs w:val="22"/>
              </w:rPr>
              <w:t>Shall have two spark output channels supporting four spark plugs in a wasted spark configuration</w:t>
            </w:r>
          </w:p>
          <w:p w14:paraId="08FBCFB2" w14:textId="77777777" w:rsidR="00A36FBA" w:rsidRPr="00D7574A" w:rsidRDefault="00A36FBA" w:rsidP="00A36FBA">
            <w:pPr>
              <w:keepNext w:val="0"/>
              <w:spacing w:line="240" w:lineRule="auto"/>
              <w:rPr>
                <w:rFonts w:ascii="Arial" w:hAnsi="Arial" w:cs="Arial"/>
                <w:color w:val="000000"/>
                <w:sz w:val="22"/>
                <w:szCs w:val="22"/>
              </w:rPr>
            </w:pPr>
          </w:p>
          <w:p w14:paraId="3F5B977C" w14:textId="77777777" w:rsidR="00A36FBA" w:rsidRPr="00D7574A" w:rsidRDefault="00A36FBA" w:rsidP="00A36FBA">
            <w:pPr>
              <w:pStyle w:val="Heading2"/>
              <w:numPr>
                <w:ilvl w:val="0"/>
                <w:numId w:val="0"/>
              </w:numPr>
              <w:spacing w:before="0" w:after="120" w:line="240" w:lineRule="auto"/>
              <w:rPr>
                <w:sz w:val="22"/>
                <w:szCs w:val="22"/>
              </w:rPr>
            </w:pPr>
          </w:p>
        </w:tc>
      </w:tr>
      <w:tr w:rsidR="00A36FBA" w:rsidRPr="00D7574A" w14:paraId="52D4C5E8" w14:textId="77777777" w:rsidTr="00A36FBA">
        <w:tc>
          <w:tcPr>
            <w:tcW w:w="9350" w:type="dxa"/>
            <w:gridSpan w:val="2"/>
          </w:tcPr>
          <w:p w14:paraId="282CA5CD"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Rationale:</w:t>
            </w:r>
          </w:p>
          <w:p w14:paraId="53E16710" w14:textId="5D722A25" w:rsidR="00A36FBA" w:rsidRPr="00D7574A" w:rsidRDefault="00A36FBA" w:rsidP="00A36FBA">
            <w:pPr>
              <w:pStyle w:val="BodyText"/>
              <w:rPr>
                <w:sz w:val="22"/>
                <w:szCs w:val="22"/>
              </w:rPr>
            </w:pPr>
            <w:r w:rsidRPr="00D7574A">
              <w:rPr>
                <w:sz w:val="22"/>
                <w:szCs w:val="22"/>
              </w:rPr>
              <w:t xml:space="preserve">Two spark outputs are enough to run a </w:t>
            </w:r>
            <w:proofErr w:type="gramStart"/>
            <w:r w:rsidRPr="00D7574A">
              <w:rPr>
                <w:sz w:val="22"/>
                <w:szCs w:val="22"/>
              </w:rPr>
              <w:t>4 cylinder</w:t>
            </w:r>
            <w:proofErr w:type="gramEnd"/>
            <w:r w:rsidRPr="00D7574A">
              <w:rPr>
                <w:sz w:val="22"/>
                <w:szCs w:val="22"/>
              </w:rPr>
              <w:t xml:space="preserve"> engine in a wasted spark configuration.</w:t>
            </w:r>
          </w:p>
          <w:p w14:paraId="093BB67E" w14:textId="77777777" w:rsidR="00A36FBA" w:rsidRPr="00D7574A" w:rsidRDefault="00A36FBA" w:rsidP="00A36FBA">
            <w:pPr>
              <w:pStyle w:val="BodyText"/>
              <w:rPr>
                <w:sz w:val="22"/>
                <w:szCs w:val="22"/>
              </w:rPr>
            </w:pPr>
          </w:p>
        </w:tc>
      </w:tr>
      <w:tr w:rsidR="00A36FBA" w:rsidRPr="00D7574A" w14:paraId="6BAB6FF4" w14:textId="77777777" w:rsidTr="00A36FBA">
        <w:tc>
          <w:tcPr>
            <w:tcW w:w="9350" w:type="dxa"/>
            <w:gridSpan w:val="2"/>
          </w:tcPr>
          <w:p w14:paraId="47B92FB8"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Model:</w:t>
            </w:r>
          </w:p>
          <w:p w14:paraId="266888E7" w14:textId="77777777" w:rsidR="00A36FBA" w:rsidRPr="00D7574A" w:rsidRDefault="00A36FBA" w:rsidP="00A36FBA">
            <w:pPr>
              <w:pStyle w:val="BodyText"/>
              <w:rPr>
                <w:sz w:val="22"/>
                <w:szCs w:val="22"/>
              </w:rPr>
            </w:pPr>
          </w:p>
          <w:p w14:paraId="1358BE58" w14:textId="77777777" w:rsidR="00A36FBA" w:rsidRPr="00D7574A" w:rsidRDefault="00A36FBA" w:rsidP="00A36FBA">
            <w:pPr>
              <w:pStyle w:val="BodyText"/>
              <w:rPr>
                <w:sz w:val="22"/>
                <w:szCs w:val="22"/>
              </w:rPr>
            </w:pPr>
          </w:p>
          <w:p w14:paraId="4E8AE0D4" w14:textId="77777777" w:rsidR="00A36FBA" w:rsidRPr="00D7574A" w:rsidRDefault="00A36FBA" w:rsidP="00A36FBA">
            <w:pPr>
              <w:pStyle w:val="BodyText"/>
              <w:rPr>
                <w:sz w:val="22"/>
                <w:szCs w:val="22"/>
              </w:rPr>
            </w:pPr>
          </w:p>
          <w:p w14:paraId="40DFFAF5" w14:textId="77777777" w:rsidR="00A36FBA" w:rsidRPr="00D7574A" w:rsidRDefault="00A36FBA" w:rsidP="00A36FBA">
            <w:pPr>
              <w:pStyle w:val="BodyText"/>
              <w:rPr>
                <w:sz w:val="22"/>
                <w:szCs w:val="22"/>
              </w:rPr>
            </w:pPr>
          </w:p>
        </w:tc>
      </w:tr>
      <w:tr w:rsidR="00A36FBA" w:rsidRPr="00D7574A" w14:paraId="2EA32964" w14:textId="77777777" w:rsidTr="00A36FBA">
        <w:tc>
          <w:tcPr>
            <w:tcW w:w="9350" w:type="dxa"/>
            <w:gridSpan w:val="2"/>
          </w:tcPr>
          <w:p w14:paraId="2AF2D383"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Verification Plan:</w:t>
            </w:r>
          </w:p>
          <w:p w14:paraId="40A90369" w14:textId="77777777" w:rsidR="00A36FBA" w:rsidRPr="00D7574A" w:rsidRDefault="00A36FBA" w:rsidP="00A36FBA">
            <w:pPr>
              <w:pStyle w:val="BodyText"/>
              <w:rPr>
                <w:b/>
                <w:bCs/>
                <w:sz w:val="22"/>
                <w:szCs w:val="22"/>
              </w:rPr>
            </w:pPr>
          </w:p>
          <w:p w14:paraId="2EF49D2D" w14:textId="77777777" w:rsidR="00A36FBA" w:rsidRPr="00D7574A" w:rsidRDefault="00A36FBA" w:rsidP="00A36FBA">
            <w:pPr>
              <w:pStyle w:val="BodyText"/>
              <w:rPr>
                <w:sz w:val="22"/>
                <w:szCs w:val="22"/>
              </w:rPr>
            </w:pPr>
          </w:p>
          <w:p w14:paraId="793E8C81" w14:textId="77777777" w:rsidR="00A36FBA" w:rsidRPr="00D7574A" w:rsidRDefault="00A36FBA" w:rsidP="00A36FBA">
            <w:pPr>
              <w:pStyle w:val="BodyText"/>
              <w:rPr>
                <w:sz w:val="22"/>
                <w:szCs w:val="22"/>
              </w:rPr>
            </w:pPr>
          </w:p>
          <w:p w14:paraId="6FA123CD" w14:textId="77777777" w:rsidR="00A36FBA" w:rsidRPr="00D7574A" w:rsidRDefault="00A36FBA" w:rsidP="00A36FBA">
            <w:pPr>
              <w:pStyle w:val="BodyText"/>
              <w:rPr>
                <w:sz w:val="22"/>
                <w:szCs w:val="22"/>
              </w:rPr>
            </w:pPr>
          </w:p>
          <w:p w14:paraId="13E761E4" w14:textId="77777777" w:rsidR="00A36FBA" w:rsidRPr="00D7574A" w:rsidRDefault="00A36FBA" w:rsidP="00A36FBA">
            <w:pPr>
              <w:pStyle w:val="BodyText"/>
              <w:rPr>
                <w:sz w:val="22"/>
                <w:szCs w:val="22"/>
              </w:rPr>
            </w:pPr>
          </w:p>
        </w:tc>
      </w:tr>
      <w:tr w:rsidR="00A36FBA" w:rsidRPr="00D7574A" w14:paraId="35FF8279" w14:textId="77777777" w:rsidTr="00A36FBA">
        <w:tc>
          <w:tcPr>
            <w:tcW w:w="9350" w:type="dxa"/>
            <w:gridSpan w:val="2"/>
          </w:tcPr>
          <w:p w14:paraId="4477B8B2"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Verification Data:</w:t>
            </w:r>
          </w:p>
          <w:p w14:paraId="3FF55690" w14:textId="77777777" w:rsidR="00A36FBA" w:rsidRPr="00D7574A" w:rsidRDefault="00A36FBA" w:rsidP="00A36FBA">
            <w:pPr>
              <w:pStyle w:val="Heading2"/>
              <w:numPr>
                <w:ilvl w:val="0"/>
                <w:numId w:val="0"/>
              </w:numPr>
              <w:spacing w:before="0" w:after="120" w:line="240" w:lineRule="auto"/>
              <w:rPr>
                <w:sz w:val="22"/>
                <w:szCs w:val="22"/>
              </w:rPr>
            </w:pPr>
          </w:p>
          <w:p w14:paraId="42069A3E" w14:textId="77777777" w:rsidR="00A36FBA" w:rsidRPr="00D7574A" w:rsidRDefault="00A36FBA" w:rsidP="00A36FBA">
            <w:pPr>
              <w:pStyle w:val="BodyText"/>
              <w:rPr>
                <w:sz w:val="22"/>
                <w:szCs w:val="22"/>
              </w:rPr>
            </w:pPr>
          </w:p>
          <w:p w14:paraId="125824C0" w14:textId="77777777" w:rsidR="00A36FBA" w:rsidRPr="00D7574A" w:rsidRDefault="00A36FBA" w:rsidP="00A36FBA">
            <w:pPr>
              <w:pStyle w:val="BodyText"/>
              <w:rPr>
                <w:sz w:val="22"/>
                <w:szCs w:val="22"/>
              </w:rPr>
            </w:pPr>
          </w:p>
          <w:p w14:paraId="5A86A6A0" w14:textId="77777777" w:rsidR="00A36FBA" w:rsidRPr="00D7574A" w:rsidRDefault="00A36FBA" w:rsidP="00A36FBA">
            <w:pPr>
              <w:pStyle w:val="BodyText"/>
              <w:rPr>
                <w:sz w:val="22"/>
                <w:szCs w:val="22"/>
              </w:rPr>
            </w:pPr>
          </w:p>
          <w:p w14:paraId="7AB32FE6" w14:textId="77777777" w:rsidR="00A36FBA" w:rsidRPr="00D7574A" w:rsidRDefault="00A36FBA" w:rsidP="00A36FBA">
            <w:pPr>
              <w:pStyle w:val="BodyText"/>
              <w:rPr>
                <w:sz w:val="22"/>
                <w:szCs w:val="22"/>
              </w:rPr>
            </w:pPr>
          </w:p>
          <w:p w14:paraId="47417A59" w14:textId="77777777" w:rsidR="00A36FBA" w:rsidRPr="00D7574A" w:rsidRDefault="00A36FBA" w:rsidP="00A36FBA">
            <w:pPr>
              <w:pStyle w:val="BodyText"/>
              <w:rPr>
                <w:sz w:val="22"/>
                <w:szCs w:val="22"/>
              </w:rPr>
            </w:pPr>
          </w:p>
        </w:tc>
      </w:tr>
    </w:tbl>
    <w:p w14:paraId="263D2324" w14:textId="77777777" w:rsidR="00A36FBA" w:rsidRPr="00D7574A" w:rsidRDefault="00A36FBA" w:rsidP="00A36FBA">
      <w:pPr>
        <w:pStyle w:val="BodyText"/>
        <w:rPr>
          <w:sz w:val="22"/>
          <w:szCs w:val="22"/>
        </w:rPr>
      </w:pPr>
    </w:p>
    <w:p w14:paraId="1279E4FD" w14:textId="77777777" w:rsidR="00A36FBA" w:rsidRPr="00D7574A" w:rsidRDefault="00A36FBA" w:rsidP="00A36FBA">
      <w:pPr>
        <w:pStyle w:val="BodyText"/>
        <w:rPr>
          <w:sz w:val="22"/>
          <w:szCs w:val="22"/>
        </w:rPr>
      </w:pPr>
    </w:p>
    <w:p w14:paraId="72005C15" w14:textId="69526745" w:rsidR="00A36FBA" w:rsidRPr="00D7574A" w:rsidRDefault="00A36FBA" w:rsidP="00A36FBA">
      <w:pPr>
        <w:keepNext w:val="0"/>
        <w:spacing w:line="240" w:lineRule="auto"/>
        <w:rPr>
          <w:sz w:val="22"/>
          <w:szCs w:val="22"/>
        </w:rPr>
      </w:pPr>
    </w:p>
    <w:p w14:paraId="1950A619" w14:textId="4600D35D" w:rsidR="00A36FBA" w:rsidRPr="00D7574A" w:rsidRDefault="00A36FBA" w:rsidP="00A36FBA">
      <w:pPr>
        <w:keepNext w:val="0"/>
        <w:spacing w:line="240" w:lineRule="auto"/>
        <w:rPr>
          <w:sz w:val="22"/>
          <w:szCs w:val="22"/>
        </w:rPr>
      </w:pPr>
    </w:p>
    <w:p w14:paraId="28B97F29" w14:textId="55984830" w:rsidR="00A36FBA" w:rsidRPr="00D7574A" w:rsidRDefault="00A36FBA" w:rsidP="00A36FBA">
      <w:pPr>
        <w:keepNext w:val="0"/>
        <w:spacing w:line="240" w:lineRule="auto"/>
        <w:rPr>
          <w:sz w:val="22"/>
          <w:szCs w:val="22"/>
        </w:rPr>
      </w:pPr>
    </w:p>
    <w:p w14:paraId="4E1649E8" w14:textId="77777777" w:rsidR="00A36FBA" w:rsidRPr="00D7574A" w:rsidRDefault="00A36FBA" w:rsidP="00A36FBA">
      <w:pPr>
        <w:keepNext w:val="0"/>
        <w:spacing w:line="240" w:lineRule="auto"/>
        <w:rPr>
          <w:sz w:val="22"/>
          <w:szCs w:val="22"/>
        </w:rPr>
      </w:pPr>
    </w:p>
    <w:p w14:paraId="70505949" w14:textId="557E3623" w:rsidR="00A36FBA" w:rsidRPr="00D7574A" w:rsidRDefault="00A36FBA" w:rsidP="00A36FBA">
      <w:pPr>
        <w:keepNext w:val="0"/>
        <w:spacing w:line="240" w:lineRule="auto"/>
        <w:rPr>
          <w:sz w:val="22"/>
          <w:szCs w:val="22"/>
        </w:rPr>
      </w:pPr>
    </w:p>
    <w:p w14:paraId="65EFB6DA" w14:textId="3846B6BE" w:rsidR="00A36FBA" w:rsidRPr="00D7574A" w:rsidRDefault="00A36FBA" w:rsidP="00A36FBA">
      <w:pPr>
        <w:keepNext w:val="0"/>
        <w:spacing w:line="240" w:lineRule="auto"/>
        <w:rPr>
          <w:sz w:val="22"/>
          <w:szCs w:val="22"/>
        </w:rPr>
      </w:pPr>
    </w:p>
    <w:p w14:paraId="4F7BC918" w14:textId="5ADE7097" w:rsidR="00A36FBA" w:rsidRPr="00D7574A" w:rsidRDefault="00A36FBA" w:rsidP="00A36FBA">
      <w:pPr>
        <w:keepNext w:val="0"/>
        <w:spacing w:line="240" w:lineRule="auto"/>
        <w:rPr>
          <w:sz w:val="22"/>
          <w:szCs w:val="22"/>
        </w:rPr>
      </w:pPr>
    </w:p>
    <w:p w14:paraId="2292321D" w14:textId="7FC7B763" w:rsidR="00A36FBA" w:rsidRPr="00D7574A" w:rsidRDefault="00A36FBA" w:rsidP="00A36FBA">
      <w:pPr>
        <w:keepNext w:val="0"/>
        <w:spacing w:line="240" w:lineRule="auto"/>
        <w:rPr>
          <w:sz w:val="22"/>
          <w:szCs w:val="22"/>
        </w:rPr>
      </w:pPr>
    </w:p>
    <w:p w14:paraId="2BD34B06" w14:textId="63F1FAF9" w:rsidR="00A36FBA" w:rsidRPr="00D7574A" w:rsidRDefault="00A36FBA" w:rsidP="00A36FBA">
      <w:pPr>
        <w:keepNext w:val="0"/>
        <w:spacing w:line="240" w:lineRule="auto"/>
        <w:rPr>
          <w:sz w:val="22"/>
          <w:szCs w:val="22"/>
        </w:rPr>
      </w:pPr>
    </w:p>
    <w:p w14:paraId="5535FB79" w14:textId="12FD22B5" w:rsidR="00A36FBA" w:rsidRPr="00D7574A" w:rsidRDefault="00A36FBA" w:rsidP="00A36FBA">
      <w:pPr>
        <w:keepNext w:val="0"/>
        <w:spacing w:line="240" w:lineRule="auto"/>
        <w:rPr>
          <w:sz w:val="22"/>
          <w:szCs w:val="22"/>
        </w:rPr>
      </w:pPr>
    </w:p>
    <w:p w14:paraId="142933C0" w14:textId="0BB316DC" w:rsidR="00A36FBA" w:rsidRPr="00D7574A" w:rsidRDefault="00A36FBA" w:rsidP="00A36FBA">
      <w:pPr>
        <w:keepNext w:val="0"/>
        <w:spacing w:line="240" w:lineRule="auto"/>
        <w:rPr>
          <w:sz w:val="22"/>
          <w:szCs w:val="22"/>
        </w:rPr>
      </w:pPr>
    </w:p>
    <w:p w14:paraId="70809BAF" w14:textId="10E17765" w:rsidR="00A36FBA" w:rsidRPr="00D7574A" w:rsidRDefault="00A36FBA" w:rsidP="00A36FBA">
      <w:pPr>
        <w:keepNext w:val="0"/>
        <w:spacing w:line="240" w:lineRule="auto"/>
        <w:rPr>
          <w:sz w:val="22"/>
          <w:szCs w:val="22"/>
        </w:rPr>
      </w:pPr>
    </w:p>
    <w:p w14:paraId="34AE2A0B" w14:textId="188FC55C" w:rsidR="00A36FBA" w:rsidRPr="00D7574A" w:rsidRDefault="00A36FBA" w:rsidP="00A36FBA">
      <w:pPr>
        <w:keepNext w:val="0"/>
        <w:spacing w:line="240" w:lineRule="auto"/>
        <w:rPr>
          <w:sz w:val="22"/>
          <w:szCs w:val="22"/>
        </w:rPr>
      </w:pPr>
    </w:p>
    <w:p w14:paraId="5E931A56" w14:textId="4C662CC2" w:rsidR="00A36FBA" w:rsidRPr="00D7574A" w:rsidRDefault="00A36FBA" w:rsidP="00A36FBA">
      <w:pPr>
        <w:keepNext w:val="0"/>
        <w:spacing w:line="240" w:lineRule="auto"/>
        <w:rPr>
          <w:sz w:val="22"/>
          <w:szCs w:val="22"/>
        </w:rPr>
      </w:pPr>
    </w:p>
    <w:p w14:paraId="06CFEE50" w14:textId="71F632C0" w:rsidR="00A36FBA" w:rsidRPr="00D7574A" w:rsidRDefault="00A36FBA" w:rsidP="00A36FBA">
      <w:pPr>
        <w:keepNext w:val="0"/>
        <w:spacing w:line="240" w:lineRule="auto"/>
        <w:rPr>
          <w:sz w:val="22"/>
          <w:szCs w:val="22"/>
        </w:rPr>
      </w:pPr>
    </w:p>
    <w:p w14:paraId="6E062DDA" w14:textId="7E1A012C" w:rsidR="00A36FBA" w:rsidRPr="00D7574A" w:rsidRDefault="00A36FBA" w:rsidP="00A36FBA">
      <w:pPr>
        <w:keepNext w:val="0"/>
        <w:spacing w:line="240" w:lineRule="auto"/>
        <w:rPr>
          <w:sz w:val="22"/>
          <w:szCs w:val="22"/>
        </w:rPr>
      </w:pPr>
    </w:p>
    <w:p w14:paraId="46ABF44A" w14:textId="4DC785BC" w:rsidR="00A36FBA" w:rsidRPr="00D7574A" w:rsidRDefault="00A36FBA" w:rsidP="00A36FBA">
      <w:pPr>
        <w:keepNext w:val="0"/>
        <w:spacing w:line="240" w:lineRule="auto"/>
        <w:rPr>
          <w:sz w:val="22"/>
          <w:szCs w:val="22"/>
        </w:rPr>
      </w:pPr>
    </w:p>
    <w:p w14:paraId="7A6268BE" w14:textId="2C592CFF" w:rsidR="00A36FBA" w:rsidRPr="00D7574A" w:rsidRDefault="00A36FBA" w:rsidP="00A36FBA">
      <w:pPr>
        <w:keepNext w:val="0"/>
        <w:spacing w:line="240" w:lineRule="auto"/>
        <w:rPr>
          <w:sz w:val="22"/>
          <w:szCs w:val="22"/>
        </w:rPr>
      </w:pPr>
    </w:p>
    <w:tbl>
      <w:tblPr>
        <w:tblStyle w:val="TableGrid"/>
        <w:tblW w:w="0" w:type="auto"/>
        <w:tblLook w:val="04A0" w:firstRow="1" w:lastRow="0" w:firstColumn="1" w:lastColumn="0" w:noHBand="0" w:noVBand="1"/>
      </w:tblPr>
      <w:tblGrid>
        <w:gridCol w:w="4675"/>
        <w:gridCol w:w="4675"/>
      </w:tblGrid>
      <w:tr w:rsidR="00A36FBA" w:rsidRPr="00D7574A" w14:paraId="5D78A4E0" w14:textId="77777777" w:rsidTr="00A36FBA">
        <w:tc>
          <w:tcPr>
            <w:tcW w:w="9350" w:type="dxa"/>
            <w:gridSpan w:val="2"/>
          </w:tcPr>
          <w:p w14:paraId="0B15C6CF"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lastRenderedPageBreak/>
              <w:t>Project Name: Engine Control Unit</w:t>
            </w:r>
          </w:p>
        </w:tc>
      </w:tr>
      <w:tr w:rsidR="00A36FBA" w:rsidRPr="00D7574A" w14:paraId="192F2031" w14:textId="77777777" w:rsidTr="00A36FBA">
        <w:tc>
          <w:tcPr>
            <w:tcW w:w="4675" w:type="dxa"/>
          </w:tcPr>
          <w:p w14:paraId="785A0F9F" w14:textId="0A515A0C"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System Requirement Number: 3.2</w:t>
            </w:r>
          </w:p>
        </w:tc>
        <w:tc>
          <w:tcPr>
            <w:tcW w:w="4675" w:type="dxa"/>
          </w:tcPr>
          <w:p w14:paraId="32163655"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Version: 0</w:t>
            </w:r>
          </w:p>
        </w:tc>
      </w:tr>
      <w:tr w:rsidR="00A36FBA" w:rsidRPr="00D7574A" w14:paraId="41432BA3" w14:textId="77777777" w:rsidTr="00A36FBA">
        <w:tc>
          <w:tcPr>
            <w:tcW w:w="4675" w:type="dxa"/>
          </w:tcPr>
          <w:p w14:paraId="3FF2ABF4"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Originator: David Tolsma</w:t>
            </w:r>
          </w:p>
        </w:tc>
        <w:tc>
          <w:tcPr>
            <w:tcW w:w="4675" w:type="dxa"/>
          </w:tcPr>
          <w:p w14:paraId="5BBB734D"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Approval:</w:t>
            </w:r>
          </w:p>
        </w:tc>
      </w:tr>
      <w:tr w:rsidR="00A36FBA" w:rsidRPr="00D7574A" w14:paraId="21C0378A" w14:textId="77777777" w:rsidTr="00A36FBA">
        <w:tc>
          <w:tcPr>
            <w:tcW w:w="9350" w:type="dxa"/>
            <w:gridSpan w:val="2"/>
          </w:tcPr>
          <w:p w14:paraId="48EDDDD0"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Requirement:</w:t>
            </w:r>
          </w:p>
          <w:p w14:paraId="40722BD7" w14:textId="77777777" w:rsidR="009B3A96" w:rsidRPr="00D7574A" w:rsidRDefault="009B3A96" w:rsidP="009B3A96">
            <w:pPr>
              <w:keepNext w:val="0"/>
              <w:spacing w:line="240" w:lineRule="auto"/>
              <w:rPr>
                <w:rFonts w:ascii="Calibri" w:hAnsi="Calibri" w:cs="Calibri"/>
                <w:color w:val="000000"/>
                <w:sz w:val="22"/>
                <w:szCs w:val="22"/>
              </w:rPr>
            </w:pPr>
            <w:r w:rsidRPr="00D7574A">
              <w:rPr>
                <w:rFonts w:ascii="Calibri" w:hAnsi="Calibri" w:cs="Calibri"/>
                <w:color w:val="000000"/>
                <w:sz w:val="22"/>
                <w:szCs w:val="22"/>
              </w:rPr>
              <w:t>Shall have a user configurable 3D (RPM vs. Airflow vs. Timing) spark map</w:t>
            </w:r>
          </w:p>
          <w:p w14:paraId="43A703E5" w14:textId="77777777" w:rsidR="00A36FBA" w:rsidRPr="00D7574A" w:rsidRDefault="00A36FBA" w:rsidP="00A36FBA">
            <w:pPr>
              <w:keepNext w:val="0"/>
              <w:spacing w:line="240" w:lineRule="auto"/>
              <w:rPr>
                <w:rFonts w:ascii="Arial" w:hAnsi="Arial" w:cs="Arial"/>
                <w:color w:val="000000"/>
                <w:sz w:val="22"/>
                <w:szCs w:val="22"/>
              </w:rPr>
            </w:pPr>
          </w:p>
          <w:p w14:paraId="794D3391" w14:textId="77777777" w:rsidR="00A36FBA" w:rsidRPr="00D7574A" w:rsidRDefault="00A36FBA" w:rsidP="00A36FBA">
            <w:pPr>
              <w:pStyle w:val="Heading2"/>
              <w:numPr>
                <w:ilvl w:val="0"/>
                <w:numId w:val="0"/>
              </w:numPr>
              <w:spacing w:before="0" w:after="120" w:line="240" w:lineRule="auto"/>
              <w:rPr>
                <w:sz w:val="22"/>
                <w:szCs w:val="22"/>
              </w:rPr>
            </w:pPr>
          </w:p>
        </w:tc>
      </w:tr>
      <w:tr w:rsidR="00A36FBA" w:rsidRPr="00D7574A" w14:paraId="3E03D5AC" w14:textId="77777777" w:rsidTr="00A36FBA">
        <w:tc>
          <w:tcPr>
            <w:tcW w:w="9350" w:type="dxa"/>
            <w:gridSpan w:val="2"/>
          </w:tcPr>
          <w:p w14:paraId="661F7854"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Rationale:</w:t>
            </w:r>
          </w:p>
          <w:p w14:paraId="60582E7E" w14:textId="58AD031C" w:rsidR="00A36FBA" w:rsidRPr="00D7574A" w:rsidRDefault="009B3A96" w:rsidP="00A36FBA">
            <w:pPr>
              <w:pStyle w:val="BodyText"/>
              <w:rPr>
                <w:sz w:val="22"/>
                <w:szCs w:val="22"/>
              </w:rPr>
            </w:pPr>
            <w:r w:rsidRPr="00D7574A">
              <w:rPr>
                <w:sz w:val="22"/>
                <w:szCs w:val="22"/>
              </w:rPr>
              <w:t>In order to do engine tuning, the user needs to be able to program a wide variety of engine operating conditions. This is done through a spark map.</w:t>
            </w:r>
          </w:p>
          <w:p w14:paraId="31FC7AE8" w14:textId="77777777" w:rsidR="00A36FBA" w:rsidRPr="00D7574A" w:rsidRDefault="00A36FBA" w:rsidP="00A36FBA">
            <w:pPr>
              <w:pStyle w:val="BodyText"/>
              <w:rPr>
                <w:sz w:val="22"/>
                <w:szCs w:val="22"/>
              </w:rPr>
            </w:pPr>
          </w:p>
        </w:tc>
      </w:tr>
      <w:tr w:rsidR="00A36FBA" w:rsidRPr="00D7574A" w14:paraId="29D2747E" w14:textId="77777777" w:rsidTr="00A36FBA">
        <w:tc>
          <w:tcPr>
            <w:tcW w:w="9350" w:type="dxa"/>
            <w:gridSpan w:val="2"/>
          </w:tcPr>
          <w:p w14:paraId="3428F496"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Model:</w:t>
            </w:r>
          </w:p>
          <w:p w14:paraId="223BF4D0" w14:textId="77777777" w:rsidR="00A36FBA" w:rsidRPr="00D7574A" w:rsidRDefault="00A36FBA" w:rsidP="00A36FBA">
            <w:pPr>
              <w:pStyle w:val="BodyText"/>
              <w:rPr>
                <w:sz w:val="22"/>
                <w:szCs w:val="22"/>
              </w:rPr>
            </w:pPr>
          </w:p>
          <w:p w14:paraId="712B8CA0" w14:textId="77777777" w:rsidR="00A36FBA" w:rsidRPr="00D7574A" w:rsidRDefault="00A36FBA" w:rsidP="00A36FBA">
            <w:pPr>
              <w:pStyle w:val="BodyText"/>
              <w:rPr>
                <w:sz w:val="22"/>
                <w:szCs w:val="22"/>
              </w:rPr>
            </w:pPr>
          </w:p>
          <w:p w14:paraId="2EBED7C1" w14:textId="77777777" w:rsidR="00A36FBA" w:rsidRPr="00D7574A" w:rsidRDefault="00A36FBA" w:rsidP="00A36FBA">
            <w:pPr>
              <w:pStyle w:val="BodyText"/>
              <w:rPr>
                <w:sz w:val="22"/>
                <w:szCs w:val="22"/>
              </w:rPr>
            </w:pPr>
          </w:p>
          <w:p w14:paraId="6A67C3E1" w14:textId="77777777" w:rsidR="00A36FBA" w:rsidRPr="00D7574A" w:rsidRDefault="00A36FBA" w:rsidP="00A36FBA">
            <w:pPr>
              <w:pStyle w:val="BodyText"/>
              <w:rPr>
                <w:sz w:val="22"/>
                <w:szCs w:val="22"/>
              </w:rPr>
            </w:pPr>
          </w:p>
        </w:tc>
      </w:tr>
      <w:tr w:rsidR="00A36FBA" w:rsidRPr="00D7574A" w14:paraId="56812486" w14:textId="77777777" w:rsidTr="00A36FBA">
        <w:tc>
          <w:tcPr>
            <w:tcW w:w="9350" w:type="dxa"/>
            <w:gridSpan w:val="2"/>
          </w:tcPr>
          <w:p w14:paraId="09CBD2E1"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Verification Plan:</w:t>
            </w:r>
          </w:p>
          <w:p w14:paraId="6B65B1B1" w14:textId="77777777" w:rsidR="00A36FBA" w:rsidRPr="00D7574A" w:rsidRDefault="00A36FBA" w:rsidP="00A36FBA">
            <w:pPr>
              <w:pStyle w:val="BodyText"/>
              <w:rPr>
                <w:b/>
                <w:bCs/>
                <w:sz w:val="22"/>
                <w:szCs w:val="22"/>
              </w:rPr>
            </w:pPr>
          </w:p>
          <w:p w14:paraId="375EB6BB" w14:textId="77777777" w:rsidR="00A36FBA" w:rsidRPr="00D7574A" w:rsidRDefault="00A36FBA" w:rsidP="00A36FBA">
            <w:pPr>
              <w:pStyle w:val="BodyText"/>
              <w:rPr>
                <w:sz w:val="22"/>
                <w:szCs w:val="22"/>
              </w:rPr>
            </w:pPr>
          </w:p>
          <w:p w14:paraId="4794FF45" w14:textId="77777777" w:rsidR="00A36FBA" w:rsidRPr="00D7574A" w:rsidRDefault="00A36FBA" w:rsidP="00A36FBA">
            <w:pPr>
              <w:pStyle w:val="BodyText"/>
              <w:rPr>
                <w:sz w:val="22"/>
                <w:szCs w:val="22"/>
              </w:rPr>
            </w:pPr>
          </w:p>
          <w:p w14:paraId="3A11E404" w14:textId="77777777" w:rsidR="00A36FBA" w:rsidRPr="00D7574A" w:rsidRDefault="00A36FBA" w:rsidP="00A36FBA">
            <w:pPr>
              <w:pStyle w:val="BodyText"/>
              <w:rPr>
                <w:sz w:val="22"/>
                <w:szCs w:val="22"/>
              </w:rPr>
            </w:pPr>
          </w:p>
          <w:p w14:paraId="5B654126" w14:textId="77777777" w:rsidR="00A36FBA" w:rsidRPr="00D7574A" w:rsidRDefault="00A36FBA" w:rsidP="00A36FBA">
            <w:pPr>
              <w:pStyle w:val="BodyText"/>
              <w:rPr>
                <w:sz w:val="22"/>
                <w:szCs w:val="22"/>
              </w:rPr>
            </w:pPr>
          </w:p>
        </w:tc>
      </w:tr>
      <w:tr w:rsidR="00A36FBA" w:rsidRPr="00D7574A" w14:paraId="39E554E3" w14:textId="77777777" w:rsidTr="00A36FBA">
        <w:tc>
          <w:tcPr>
            <w:tcW w:w="9350" w:type="dxa"/>
            <w:gridSpan w:val="2"/>
          </w:tcPr>
          <w:p w14:paraId="3362FABA"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Verification Data:</w:t>
            </w:r>
          </w:p>
          <w:p w14:paraId="7739876F" w14:textId="77777777" w:rsidR="00A36FBA" w:rsidRPr="00D7574A" w:rsidRDefault="00A36FBA" w:rsidP="00A36FBA">
            <w:pPr>
              <w:pStyle w:val="Heading2"/>
              <w:numPr>
                <w:ilvl w:val="0"/>
                <w:numId w:val="0"/>
              </w:numPr>
              <w:spacing w:before="0" w:after="120" w:line="240" w:lineRule="auto"/>
              <w:rPr>
                <w:sz w:val="22"/>
                <w:szCs w:val="22"/>
              </w:rPr>
            </w:pPr>
          </w:p>
          <w:p w14:paraId="750DB3AB" w14:textId="77777777" w:rsidR="00A36FBA" w:rsidRPr="00D7574A" w:rsidRDefault="00A36FBA" w:rsidP="00A36FBA">
            <w:pPr>
              <w:pStyle w:val="BodyText"/>
              <w:rPr>
                <w:sz w:val="22"/>
                <w:szCs w:val="22"/>
              </w:rPr>
            </w:pPr>
          </w:p>
          <w:p w14:paraId="29B29B30" w14:textId="77777777" w:rsidR="00A36FBA" w:rsidRPr="00D7574A" w:rsidRDefault="00A36FBA" w:rsidP="00A36FBA">
            <w:pPr>
              <w:pStyle w:val="BodyText"/>
              <w:rPr>
                <w:sz w:val="22"/>
                <w:szCs w:val="22"/>
              </w:rPr>
            </w:pPr>
          </w:p>
          <w:p w14:paraId="43F841DA" w14:textId="77777777" w:rsidR="00A36FBA" w:rsidRPr="00D7574A" w:rsidRDefault="00A36FBA" w:rsidP="00A36FBA">
            <w:pPr>
              <w:pStyle w:val="BodyText"/>
              <w:rPr>
                <w:sz w:val="22"/>
                <w:szCs w:val="22"/>
              </w:rPr>
            </w:pPr>
          </w:p>
          <w:p w14:paraId="260311A0" w14:textId="77777777" w:rsidR="00A36FBA" w:rsidRPr="00D7574A" w:rsidRDefault="00A36FBA" w:rsidP="00A36FBA">
            <w:pPr>
              <w:pStyle w:val="BodyText"/>
              <w:rPr>
                <w:sz w:val="22"/>
                <w:szCs w:val="22"/>
              </w:rPr>
            </w:pPr>
          </w:p>
          <w:p w14:paraId="5EC80143" w14:textId="77777777" w:rsidR="00A36FBA" w:rsidRPr="00D7574A" w:rsidRDefault="00A36FBA" w:rsidP="00A36FBA">
            <w:pPr>
              <w:pStyle w:val="BodyText"/>
              <w:rPr>
                <w:sz w:val="22"/>
                <w:szCs w:val="22"/>
              </w:rPr>
            </w:pPr>
          </w:p>
        </w:tc>
      </w:tr>
    </w:tbl>
    <w:p w14:paraId="2DF6515F" w14:textId="77777777" w:rsidR="00A36FBA" w:rsidRPr="00D7574A" w:rsidRDefault="00A36FBA" w:rsidP="00A36FBA">
      <w:pPr>
        <w:pStyle w:val="BodyText"/>
        <w:rPr>
          <w:sz w:val="22"/>
          <w:szCs w:val="22"/>
        </w:rPr>
      </w:pPr>
    </w:p>
    <w:p w14:paraId="742002BB" w14:textId="5D9C793C" w:rsidR="00A36FBA" w:rsidRPr="00D7574A" w:rsidRDefault="00A36FBA" w:rsidP="00A36FBA">
      <w:pPr>
        <w:keepNext w:val="0"/>
        <w:spacing w:line="240" w:lineRule="auto"/>
        <w:rPr>
          <w:sz w:val="22"/>
          <w:szCs w:val="22"/>
        </w:rPr>
      </w:pPr>
    </w:p>
    <w:p w14:paraId="56E3D6D3" w14:textId="7DB5494C" w:rsidR="00A36FBA" w:rsidRPr="00D7574A" w:rsidRDefault="00A36FBA" w:rsidP="00A36FBA">
      <w:pPr>
        <w:keepNext w:val="0"/>
        <w:spacing w:line="240" w:lineRule="auto"/>
        <w:rPr>
          <w:sz w:val="22"/>
          <w:szCs w:val="22"/>
        </w:rPr>
      </w:pPr>
    </w:p>
    <w:p w14:paraId="2EC9D0FC" w14:textId="0F632E70" w:rsidR="00A36FBA" w:rsidRPr="00D7574A" w:rsidRDefault="00A36FBA" w:rsidP="00A36FBA">
      <w:pPr>
        <w:keepNext w:val="0"/>
        <w:spacing w:line="240" w:lineRule="auto"/>
        <w:rPr>
          <w:sz w:val="22"/>
          <w:szCs w:val="22"/>
        </w:rPr>
      </w:pPr>
    </w:p>
    <w:p w14:paraId="6AF93ED3" w14:textId="76EC1112" w:rsidR="00A36FBA" w:rsidRPr="00D7574A" w:rsidRDefault="00A36FBA" w:rsidP="00A36FBA">
      <w:pPr>
        <w:keepNext w:val="0"/>
        <w:spacing w:line="240" w:lineRule="auto"/>
        <w:rPr>
          <w:sz w:val="22"/>
          <w:szCs w:val="22"/>
        </w:rPr>
      </w:pPr>
    </w:p>
    <w:p w14:paraId="5957D972" w14:textId="1A3DD8A3" w:rsidR="00A36FBA" w:rsidRPr="00D7574A" w:rsidRDefault="00A36FBA" w:rsidP="00A36FBA">
      <w:pPr>
        <w:keepNext w:val="0"/>
        <w:spacing w:line="240" w:lineRule="auto"/>
        <w:rPr>
          <w:sz w:val="22"/>
          <w:szCs w:val="22"/>
        </w:rPr>
      </w:pPr>
    </w:p>
    <w:p w14:paraId="51ACA01C" w14:textId="6687232B" w:rsidR="00A36FBA" w:rsidRPr="00D7574A" w:rsidRDefault="00A36FBA" w:rsidP="00A36FBA">
      <w:pPr>
        <w:keepNext w:val="0"/>
        <w:spacing w:line="240" w:lineRule="auto"/>
        <w:rPr>
          <w:sz w:val="22"/>
          <w:szCs w:val="22"/>
        </w:rPr>
      </w:pPr>
    </w:p>
    <w:p w14:paraId="695D1005" w14:textId="323C8322" w:rsidR="00A36FBA" w:rsidRPr="00D7574A" w:rsidRDefault="00A36FBA" w:rsidP="00A36FBA">
      <w:pPr>
        <w:keepNext w:val="0"/>
        <w:spacing w:line="240" w:lineRule="auto"/>
        <w:rPr>
          <w:sz w:val="22"/>
          <w:szCs w:val="22"/>
        </w:rPr>
      </w:pPr>
    </w:p>
    <w:p w14:paraId="567F77BB" w14:textId="73212C9A" w:rsidR="00A36FBA" w:rsidRPr="00D7574A" w:rsidRDefault="00A36FBA" w:rsidP="00A36FBA">
      <w:pPr>
        <w:keepNext w:val="0"/>
        <w:spacing w:line="240" w:lineRule="auto"/>
        <w:rPr>
          <w:sz w:val="22"/>
          <w:szCs w:val="22"/>
        </w:rPr>
      </w:pPr>
    </w:p>
    <w:p w14:paraId="5AB910D2" w14:textId="08C73251" w:rsidR="00A36FBA" w:rsidRPr="00D7574A" w:rsidRDefault="00A36FBA" w:rsidP="00A36FBA">
      <w:pPr>
        <w:keepNext w:val="0"/>
        <w:spacing w:line="240" w:lineRule="auto"/>
        <w:rPr>
          <w:sz w:val="22"/>
          <w:szCs w:val="22"/>
        </w:rPr>
      </w:pPr>
    </w:p>
    <w:p w14:paraId="5CE201B9" w14:textId="6DF82A57" w:rsidR="00A36FBA" w:rsidRPr="00D7574A" w:rsidRDefault="00A36FBA" w:rsidP="00A36FBA">
      <w:pPr>
        <w:keepNext w:val="0"/>
        <w:spacing w:line="240" w:lineRule="auto"/>
        <w:rPr>
          <w:sz w:val="22"/>
          <w:szCs w:val="22"/>
        </w:rPr>
      </w:pPr>
    </w:p>
    <w:p w14:paraId="647D3D58" w14:textId="33A74EFB" w:rsidR="00A36FBA" w:rsidRPr="00D7574A" w:rsidRDefault="00A36FBA" w:rsidP="00A36FBA">
      <w:pPr>
        <w:keepNext w:val="0"/>
        <w:spacing w:line="240" w:lineRule="auto"/>
        <w:rPr>
          <w:sz w:val="22"/>
          <w:szCs w:val="22"/>
        </w:rPr>
      </w:pPr>
    </w:p>
    <w:p w14:paraId="348DD03F" w14:textId="3F7ACB4A" w:rsidR="00A36FBA" w:rsidRPr="00D7574A" w:rsidRDefault="00A36FBA" w:rsidP="00A36FBA">
      <w:pPr>
        <w:keepNext w:val="0"/>
        <w:spacing w:line="240" w:lineRule="auto"/>
        <w:rPr>
          <w:sz w:val="22"/>
          <w:szCs w:val="22"/>
        </w:rPr>
      </w:pPr>
    </w:p>
    <w:p w14:paraId="64D5BDE2" w14:textId="76E2656F" w:rsidR="00A36FBA" w:rsidRPr="00D7574A" w:rsidRDefault="00A36FBA" w:rsidP="00A36FBA">
      <w:pPr>
        <w:keepNext w:val="0"/>
        <w:spacing w:line="240" w:lineRule="auto"/>
        <w:rPr>
          <w:sz w:val="22"/>
          <w:szCs w:val="22"/>
        </w:rPr>
      </w:pPr>
    </w:p>
    <w:p w14:paraId="665A4776" w14:textId="307468B0" w:rsidR="00A36FBA" w:rsidRPr="00D7574A" w:rsidRDefault="00A36FBA" w:rsidP="00A36FBA">
      <w:pPr>
        <w:keepNext w:val="0"/>
        <w:spacing w:line="240" w:lineRule="auto"/>
        <w:rPr>
          <w:sz w:val="22"/>
          <w:szCs w:val="22"/>
        </w:rPr>
      </w:pPr>
    </w:p>
    <w:p w14:paraId="7CE0F436" w14:textId="5D05B85F" w:rsidR="00A36FBA" w:rsidRPr="00D7574A" w:rsidRDefault="00A36FBA" w:rsidP="00A36FBA">
      <w:pPr>
        <w:keepNext w:val="0"/>
        <w:spacing w:line="240" w:lineRule="auto"/>
        <w:rPr>
          <w:sz w:val="22"/>
          <w:szCs w:val="22"/>
        </w:rPr>
      </w:pPr>
    </w:p>
    <w:p w14:paraId="29B9EC34" w14:textId="5CA7411C" w:rsidR="00A36FBA" w:rsidRPr="00D7574A" w:rsidRDefault="00A36FBA" w:rsidP="00A36FBA">
      <w:pPr>
        <w:keepNext w:val="0"/>
        <w:spacing w:line="240" w:lineRule="auto"/>
        <w:rPr>
          <w:sz w:val="22"/>
          <w:szCs w:val="22"/>
        </w:rPr>
      </w:pPr>
    </w:p>
    <w:p w14:paraId="1779AE2F" w14:textId="321C00D7" w:rsidR="00A36FBA" w:rsidRPr="00D7574A" w:rsidRDefault="00A36FBA" w:rsidP="00A36FBA">
      <w:pPr>
        <w:keepNext w:val="0"/>
        <w:spacing w:line="240" w:lineRule="auto"/>
        <w:rPr>
          <w:sz w:val="22"/>
          <w:szCs w:val="22"/>
        </w:rPr>
      </w:pPr>
    </w:p>
    <w:p w14:paraId="775901AF" w14:textId="2CA27EA7" w:rsidR="00A36FBA" w:rsidRPr="00D7574A" w:rsidRDefault="00A36FBA" w:rsidP="00A36FBA">
      <w:pPr>
        <w:keepNext w:val="0"/>
        <w:spacing w:line="240" w:lineRule="auto"/>
        <w:rPr>
          <w:sz w:val="22"/>
          <w:szCs w:val="22"/>
        </w:rPr>
      </w:pPr>
    </w:p>
    <w:tbl>
      <w:tblPr>
        <w:tblStyle w:val="TableGrid"/>
        <w:tblW w:w="0" w:type="auto"/>
        <w:tblLook w:val="04A0" w:firstRow="1" w:lastRow="0" w:firstColumn="1" w:lastColumn="0" w:noHBand="0" w:noVBand="1"/>
      </w:tblPr>
      <w:tblGrid>
        <w:gridCol w:w="4675"/>
        <w:gridCol w:w="4675"/>
      </w:tblGrid>
      <w:tr w:rsidR="00A36FBA" w:rsidRPr="00D7574A" w14:paraId="1D742E17" w14:textId="77777777" w:rsidTr="00A36FBA">
        <w:tc>
          <w:tcPr>
            <w:tcW w:w="9350" w:type="dxa"/>
            <w:gridSpan w:val="2"/>
          </w:tcPr>
          <w:p w14:paraId="17B88933"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lastRenderedPageBreak/>
              <w:t>Project Name: Engine Control Unit</w:t>
            </w:r>
          </w:p>
        </w:tc>
      </w:tr>
      <w:tr w:rsidR="00A36FBA" w:rsidRPr="00D7574A" w14:paraId="03E502DB" w14:textId="77777777" w:rsidTr="00A36FBA">
        <w:tc>
          <w:tcPr>
            <w:tcW w:w="4675" w:type="dxa"/>
          </w:tcPr>
          <w:p w14:paraId="0D18E38D" w14:textId="53D3A79F"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System Requirement Number: 3.3</w:t>
            </w:r>
          </w:p>
        </w:tc>
        <w:tc>
          <w:tcPr>
            <w:tcW w:w="4675" w:type="dxa"/>
          </w:tcPr>
          <w:p w14:paraId="0EDE5EBC"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Version: 0</w:t>
            </w:r>
          </w:p>
        </w:tc>
      </w:tr>
      <w:tr w:rsidR="00A36FBA" w:rsidRPr="00D7574A" w14:paraId="5FBAD08F" w14:textId="77777777" w:rsidTr="00A36FBA">
        <w:tc>
          <w:tcPr>
            <w:tcW w:w="4675" w:type="dxa"/>
          </w:tcPr>
          <w:p w14:paraId="03AB33A6"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Originator: David Tolsma</w:t>
            </w:r>
          </w:p>
        </w:tc>
        <w:tc>
          <w:tcPr>
            <w:tcW w:w="4675" w:type="dxa"/>
          </w:tcPr>
          <w:p w14:paraId="59E92199"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Approval:</w:t>
            </w:r>
          </w:p>
        </w:tc>
      </w:tr>
      <w:tr w:rsidR="00A36FBA" w:rsidRPr="00D7574A" w14:paraId="63A173D5" w14:textId="77777777" w:rsidTr="00A36FBA">
        <w:tc>
          <w:tcPr>
            <w:tcW w:w="9350" w:type="dxa"/>
            <w:gridSpan w:val="2"/>
          </w:tcPr>
          <w:p w14:paraId="1CDFDFF5"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Requirement:</w:t>
            </w:r>
          </w:p>
          <w:p w14:paraId="2C1321F5" w14:textId="77777777" w:rsidR="009B3A96" w:rsidRPr="00D7574A" w:rsidRDefault="009B3A96" w:rsidP="009B3A96">
            <w:pPr>
              <w:keepNext w:val="0"/>
              <w:spacing w:line="240" w:lineRule="auto"/>
              <w:rPr>
                <w:rFonts w:ascii="Calibri" w:hAnsi="Calibri" w:cs="Calibri"/>
                <w:color w:val="000000"/>
                <w:sz w:val="22"/>
                <w:szCs w:val="22"/>
              </w:rPr>
            </w:pPr>
            <w:r w:rsidRPr="00D7574A">
              <w:rPr>
                <w:rFonts w:ascii="Calibri" w:hAnsi="Calibri" w:cs="Calibri"/>
                <w:color w:val="000000"/>
                <w:sz w:val="22"/>
                <w:szCs w:val="22"/>
              </w:rPr>
              <w:t>Shall have user configurable dwell time</w:t>
            </w:r>
          </w:p>
          <w:p w14:paraId="2996328F" w14:textId="77777777" w:rsidR="00A36FBA" w:rsidRPr="00D7574A" w:rsidRDefault="00A36FBA" w:rsidP="00A36FBA">
            <w:pPr>
              <w:keepNext w:val="0"/>
              <w:spacing w:line="240" w:lineRule="auto"/>
              <w:rPr>
                <w:rFonts w:ascii="Arial" w:hAnsi="Arial" w:cs="Arial"/>
                <w:color w:val="000000"/>
                <w:sz w:val="22"/>
                <w:szCs w:val="22"/>
              </w:rPr>
            </w:pPr>
          </w:p>
          <w:p w14:paraId="021E68A7" w14:textId="77777777" w:rsidR="00A36FBA" w:rsidRPr="00D7574A" w:rsidRDefault="00A36FBA" w:rsidP="00A36FBA">
            <w:pPr>
              <w:pStyle w:val="Heading2"/>
              <w:numPr>
                <w:ilvl w:val="0"/>
                <w:numId w:val="0"/>
              </w:numPr>
              <w:spacing w:before="0" w:after="120" w:line="240" w:lineRule="auto"/>
              <w:rPr>
                <w:sz w:val="22"/>
                <w:szCs w:val="22"/>
              </w:rPr>
            </w:pPr>
          </w:p>
        </w:tc>
      </w:tr>
      <w:tr w:rsidR="00A36FBA" w:rsidRPr="00D7574A" w14:paraId="0E1CBEDD" w14:textId="77777777" w:rsidTr="00A36FBA">
        <w:tc>
          <w:tcPr>
            <w:tcW w:w="9350" w:type="dxa"/>
            <w:gridSpan w:val="2"/>
          </w:tcPr>
          <w:p w14:paraId="43E58FD1"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Rationale:</w:t>
            </w:r>
          </w:p>
          <w:p w14:paraId="58CB22CF" w14:textId="2ECEEC63" w:rsidR="00A36FBA" w:rsidRPr="00D7574A" w:rsidRDefault="009B3A96" w:rsidP="00A36FBA">
            <w:pPr>
              <w:pStyle w:val="BodyText"/>
              <w:rPr>
                <w:sz w:val="22"/>
                <w:szCs w:val="22"/>
              </w:rPr>
            </w:pPr>
            <w:r w:rsidRPr="00D7574A">
              <w:rPr>
                <w:sz w:val="22"/>
                <w:szCs w:val="22"/>
              </w:rPr>
              <w:t xml:space="preserve">Different spark plug configurations need to have the coil packs charged up for a different length of time depending of the setup. The user needs control over this. </w:t>
            </w:r>
          </w:p>
          <w:p w14:paraId="04034FE5" w14:textId="77777777" w:rsidR="00A36FBA" w:rsidRPr="00D7574A" w:rsidRDefault="00A36FBA" w:rsidP="00A36FBA">
            <w:pPr>
              <w:pStyle w:val="BodyText"/>
              <w:rPr>
                <w:sz w:val="22"/>
                <w:szCs w:val="22"/>
              </w:rPr>
            </w:pPr>
          </w:p>
        </w:tc>
      </w:tr>
      <w:tr w:rsidR="00A36FBA" w:rsidRPr="00D7574A" w14:paraId="3CC746FA" w14:textId="77777777" w:rsidTr="00A36FBA">
        <w:tc>
          <w:tcPr>
            <w:tcW w:w="9350" w:type="dxa"/>
            <w:gridSpan w:val="2"/>
          </w:tcPr>
          <w:p w14:paraId="7FD2E060"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Model:</w:t>
            </w:r>
          </w:p>
          <w:p w14:paraId="57F6B6A3" w14:textId="77777777" w:rsidR="00A36FBA" w:rsidRPr="00D7574A" w:rsidRDefault="00A36FBA" w:rsidP="00A36FBA">
            <w:pPr>
              <w:pStyle w:val="BodyText"/>
              <w:rPr>
                <w:sz w:val="22"/>
                <w:szCs w:val="22"/>
              </w:rPr>
            </w:pPr>
          </w:p>
          <w:p w14:paraId="2EC97D7B" w14:textId="77777777" w:rsidR="00A36FBA" w:rsidRPr="00D7574A" w:rsidRDefault="00A36FBA" w:rsidP="00A36FBA">
            <w:pPr>
              <w:pStyle w:val="BodyText"/>
              <w:rPr>
                <w:sz w:val="22"/>
                <w:szCs w:val="22"/>
              </w:rPr>
            </w:pPr>
          </w:p>
          <w:p w14:paraId="02DFB19A" w14:textId="77777777" w:rsidR="00A36FBA" w:rsidRPr="00D7574A" w:rsidRDefault="00A36FBA" w:rsidP="00A36FBA">
            <w:pPr>
              <w:pStyle w:val="BodyText"/>
              <w:rPr>
                <w:sz w:val="22"/>
                <w:szCs w:val="22"/>
              </w:rPr>
            </w:pPr>
          </w:p>
          <w:p w14:paraId="5AAD1339" w14:textId="77777777" w:rsidR="00A36FBA" w:rsidRPr="00D7574A" w:rsidRDefault="00A36FBA" w:rsidP="00A36FBA">
            <w:pPr>
              <w:pStyle w:val="BodyText"/>
              <w:rPr>
                <w:sz w:val="22"/>
                <w:szCs w:val="22"/>
              </w:rPr>
            </w:pPr>
          </w:p>
        </w:tc>
      </w:tr>
      <w:tr w:rsidR="00A36FBA" w:rsidRPr="00D7574A" w14:paraId="4332474C" w14:textId="77777777" w:rsidTr="00A36FBA">
        <w:tc>
          <w:tcPr>
            <w:tcW w:w="9350" w:type="dxa"/>
            <w:gridSpan w:val="2"/>
          </w:tcPr>
          <w:p w14:paraId="43FACA6C"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Verification Plan:</w:t>
            </w:r>
          </w:p>
          <w:p w14:paraId="073476C4" w14:textId="77777777" w:rsidR="00A36FBA" w:rsidRPr="00D7574A" w:rsidRDefault="00A36FBA" w:rsidP="00A36FBA">
            <w:pPr>
              <w:pStyle w:val="BodyText"/>
              <w:rPr>
                <w:b/>
                <w:bCs/>
                <w:sz w:val="22"/>
                <w:szCs w:val="22"/>
              </w:rPr>
            </w:pPr>
          </w:p>
          <w:p w14:paraId="02BCF567" w14:textId="77777777" w:rsidR="00A36FBA" w:rsidRPr="00D7574A" w:rsidRDefault="00A36FBA" w:rsidP="00A36FBA">
            <w:pPr>
              <w:pStyle w:val="BodyText"/>
              <w:rPr>
                <w:sz w:val="22"/>
                <w:szCs w:val="22"/>
              </w:rPr>
            </w:pPr>
          </w:p>
          <w:p w14:paraId="261F2CBD" w14:textId="77777777" w:rsidR="00A36FBA" w:rsidRPr="00D7574A" w:rsidRDefault="00A36FBA" w:rsidP="00A36FBA">
            <w:pPr>
              <w:pStyle w:val="BodyText"/>
              <w:rPr>
                <w:sz w:val="22"/>
                <w:szCs w:val="22"/>
              </w:rPr>
            </w:pPr>
          </w:p>
          <w:p w14:paraId="15040A9C" w14:textId="77777777" w:rsidR="00A36FBA" w:rsidRPr="00D7574A" w:rsidRDefault="00A36FBA" w:rsidP="00A36FBA">
            <w:pPr>
              <w:pStyle w:val="BodyText"/>
              <w:rPr>
                <w:sz w:val="22"/>
                <w:szCs w:val="22"/>
              </w:rPr>
            </w:pPr>
          </w:p>
          <w:p w14:paraId="5717B2C6" w14:textId="77777777" w:rsidR="00A36FBA" w:rsidRPr="00D7574A" w:rsidRDefault="00A36FBA" w:rsidP="00A36FBA">
            <w:pPr>
              <w:pStyle w:val="BodyText"/>
              <w:rPr>
                <w:sz w:val="22"/>
                <w:szCs w:val="22"/>
              </w:rPr>
            </w:pPr>
          </w:p>
        </w:tc>
      </w:tr>
      <w:tr w:rsidR="00A36FBA" w:rsidRPr="00D7574A" w14:paraId="682F232D" w14:textId="77777777" w:rsidTr="00A36FBA">
        <w:tc>
          <w:tcPr>
            <w:tcW w:w="9350" w:type="dxa"/>
            <w:gridSpan w:val="2"/>
          </w:tcPr>
          <w:p w14:paraId="7AE601A0"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Verification Data:</w:t>
            </w:r>
          </w:p>
          <w:p w14:paraId="64D96137" w14:textId="77777777" w:rsidR="00A36FBA" w:rsidRPr="00D7574A" w:rsidRDefault="00A36FBA" w:rsidP="00A36FBA">
            <w:pPr>
              <w:pStyle w:val="Heading2"/>
              <w:numPr>
                <w:ilvl w:val="0"/>
                <w:numId w:val="0"/>
              </w:numPr>
              <w:spacing w:before="0" w:after="120" w:line="240" w:lineRule="auto"/>
              <w:rPr>
                <w:sz w:val="22"/>
                <w:szCs w:val="22"/>
              </w:rPr>
            </w:pPr>
          </w:p>
          <w:p w14:paraId="02737232" w14:textId="77777777" w:rsidR="00A36FBA" w:rsidRPr="00D7574A" w:rsidRDefault="00A36FBA" w:rsidP="00A36FBA">
            <w:pPr>
              <w:pStyle w:val="BodyText"/>
              <w:rPr>
                <w:sz w:val="22"/>
                <w:szCs w:val="22"/>
              </w:rPr>
            </w:pPr>
          </w:p>
          <w:p w14:paraId="21F09B44" w14:textId="77777777" w:rsidR="00A36FBA" w:rsidRPr="00D7574A" w:rsidRDefault="00A36FBA" w:rsidP="00A36FBA">
            <w:pPr>
              <w:pStyle w:val="BodyText"/>
              <w:rPr>
                <w:sz w:val="22"/>
                <w:szCs w:val="22"/>
              </w:rPr>
            </w:pPr>
          </w:p>
          <w:p w14:paraId="268154E7" w14:textId="77777777" w:rsidR="00A36FBA" w:rsidRPr="00D7574A" w:rsidRDefault="00A36FBA" w:rsidP="00A36FBA">
            <w:pPr>
              <w:pStyle w:val="BodyText"/>
              <w:rPr>
                <w:sz w:val="22"/>
                <w:szCs w:val="22"/>
              </w:rPr>
            </w:pPr>
          </w:p>
          <w:p w14:paraId="4AA2DA30" w14:textId="77777777" w:rsidR="00A36FBA" w:rsidRPr="00D7574A" w:rsidRDefault="00A36FBA" w:rsidP="00A36FBA">
            <w:pPr>
              <w:pStyle w:val="BodyText"/>
              <w:rPr>
                <w:sz w:val="22"/>
                <w:szCs w:val="22"/>
              </w:rPr>
            </w:pPr>
          </w:p>
          <w:p w14:paraId="64994D16" w14:textId="77777777" w:rsidR="00A36FBA" w:rsidRPr="00D7574A" w:rsidRDefault="00A36FBA" w:rsidP="00A36FBA">
            <w:pPr>
              <w:pStyle w:val="BodyText"/>
              <w:rPr>
                <w:sz w:val="22"/>
                <w:szCs w:val="22"/>
              </w:rPr>
            </w:pPr>
          </w:p>
        </w:tc>
      </w:tr>
    </w:tbl>
    <w:p w14:paraId="73655B8C" w14:textId="77777777" w:rsidR="00A36FBA" w:rsidRPr="00D7574A" w:rsidRDefault="00A36FBA" w:rsidP="00A36FBA">
      <w:pPr>
        <w:pStyle w:val="BodyText"/>
        <w:rPr>
          <w:sz w:val="22"/>
          <w:szCs w:val="22"/>
        </w:rPr>
      </w:pPr>
    </w:p>
    <w:p w14:paraId="70E18BAE" w14:textId="127600C6" w:rsidR="00A36FBA" w:rsidRPr="00D7574A" w:rsidRDefault="00A36FBA" w:rsidP="00A36FBA">
      <w:pPr>
        <w:keepNext w:val="0"/>
        <w:spacing w:line="240" w:lineRule="auto"/>
        <w:rPr>
          <w:sz w:val="22"/>
          <w:szCs w:val="22"/>
        </w:rPr>
      </w:pPr>
    </w:p>
    <w:p w14:paraId="54086998" w14:textId="61C7D8DD" w:rsidR="00A36FBA" w:rsidRPr="00D7574A" w:rsidRDefault="00A36FBA" w:rsidP="00A36FBA">
      <w:pPr>
        <w:keepNext w:val="0"/>
        <w:spacing w:line="240" w:lineRule="auto"/>
        <w:rPr>
          <w:sz w:val="22"/>
          <w:szCs w:val="22"/>
        </w:rPr>
      </w:pPr>
    </w:p>
    <w:p w14:paraId="4AD77EA9" w14:textId="4822F435" w:rsidR="00A36FBA" w:rsidRPr="00D7574A" w:rsidRDefault="00A36FBA" w:rsidP="00A36FBA">
      <w:pPr>
        <w:keepNext w:val="0"/>
        <w:spacing w:line="240" w:lineRule="auto"/>
        <w:rPr>
          <w:sz w:val="22"/>
          <w:szCs w:val="22"/>
        </w:rPr>
      </w:pPr>
    </w:p>
    <w:p w14:paraId="7FFF74C9" w14:textId="06303391" w:rsidR="00A36FBA" w:rsidRPr="00D7574A" w:rsidRDefault="00A36FBA" w:rsidP="00A36FBA">
      <w:pPr>
        <w:keepNext w:val="0"/>
        <w:spacing w:line="240" w:lineRule="auto"/>
        <w:rPr>
          <w:sz w:val="22"/>
          <w:szCs w:val="22"/>
        </w:rPr>
      </w:pPr>
    </w:p>
    <w:p w14:paraId="0236EE90" w14:textId="106AB639" w:rsidR="00A36FBA" w:rsidRPr="00D7574A" w:rsidRDefault="00A36FBA" w:rsidP="00A36FBA">
      <w:pPr>
        <w:keepNext w:val="0"/>
        <w:spacing w:line="240" w:lineRule="auto"/>
        <w:rPr>
          <w:sz w:val="22"/>
          <w:szCs w:val="22"/>
        </w:rPr>
      </w:pPr>
    </w:p>
    <w:p w14:paraId="68DD6D1E" w14:textId="11B00286" w:rsidR="00A36FBA" w:rsidRPr="00D7574A" w:rsidRDefault="00A36FBA" w:rsidP="00A36FBA">
      <w:pPr>
        <w:keepNext w:val="0"/>
        <w:spacing w:line="240" w:lineRule="auto"/>
        <w:rPr>
          <w:sz w:val="22"/>
          <w:szCs w:val="22"/>
        </w:rPr>
      </w:pPr>
    </w:p>
    <w:p w14:paraId="285D945D" w14:textId="29118AC7" w:rsidR="00A36FBA" w:rsidRPr="00D7574A" w:rsidRDefault="00A36FBA" w:rsidP="00A36FBA">
      <w:pPr>
        <w:keepNext w:val="0"/>
        <w:spacing w:line="240" w:lineRule="auto"/>
        <w:rPr>
          <w:sz w:val="22"/>
          <w:szCs w:val="22"/>
        </w:rPr>
      </w:pPr>
    </w:p>
    <w:p w14:paraId="2105C9B7" w14:textId="761827A7" w:rsidR="00A36FBA" w:rsidRPr="00D7574A" w:rsidRDefault="00A36FBA" w:rsidP="00A36FBA">
      <w:pPr>
        <w:keepNext w:val="0"/>
        <w:spacing w:line="240" w:lineRule="auto"/>
        <w:rPr>
          <w:sz w:val="22"/>
          <w:szCs w:val="22"/>
        </w:rPr>
      </w:pPr>
    </w:p>
    <w:p w14:paraId="17B61806" w14:textId="3FC45674" w:rsidR="00A36FBA" w:rsidRPr="00D7574A" w:rsidRDefault="00A36FBA" w:rsidP="00A36FBA">
      <w:pPr>
        <w:keepNext w:val="0"/>
        <w:spacing w:line="240" w:lineRule="auto"/>
        <w:rPr>
          <w:sz w:val="22"/>
          <w:szCs w:val="22"/>
        </w:rPr>
      </w:pPr>
    </w:p>
    <w:p w14:paraId="6A35636D" w14:textId="1D342AC9" w:rsidR="00A36FBA" w:rsidRPr="00D7574A" w:rsidRDefault="00A36FBA" w:rsidP="00A36FBA">
      <w:pPr>
        <w:keepNext w:val="0"/>
        <w:spacing w:line="240" w:lineRule="auto"/>
        <w:rPr>
          <w:sz w:val="22"/>
          <w:szCs w:val="22"/>
        </w:rPr>
      </w:pPr>
    </w:p>
    <w:p w14:paraId="755A20DB" w14:textId="77777777" w:rsidR="00A36FBA" w:rsidRPr="00D7574A" w:rsidRDefault="00A36FBA" w:rsidP="00A36FBA">
      <w:pPr>
        <w:keepNext w:val="0"/>
        <w:spacing w:line="240" w:lineRule="auto"/>
        <w:rPr>
          <w:sz w:val="22"/>
          <w:szCs w:val="22"/>
        </w:rPr>
      </w:pPr>
    </w:p>
    <w:tbl>
      <w:tblPr>
        <w:tblStyle w:val="TableGrid"/>
        <w:tblW w:w="0" w:type="auto"/>
        <w:tblLook w:val="04A0" w:firstRow="1" w:lastRow="0" w:firstColumn="1" w:lastColumn="0" w:noHBand="0" w:noVBand="1"/>
      </w:tblPr>
      <w:tblGrid>
        <w:gridCol w:w="4675"/>
        <w:gridCol w:w="4675"/>
      </w:tblGrid>
      <w:tr w:rsidR="00A36FBA" w:rsidRPr="00D7574A" w14:paraId="17962B42" w14:textId="77777777" w:rsidTr="00A36FBA">
        <w:tc>
          <w:tcPr>
            <w:tcW w:w="9350" w:type="dxa"/>
            <w:gridSpan w:val="2"/>
          </w:tcPr>
          <w:p w14:paraId="5697C610"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lastRenderedPageBreak/>
              <w:t>Project Name: Engine Control Unit</w:t>
            </w:r>
          </w:p>
        </w:tc>
      </w:tr>
      <w:tr w:rsidR="00A36FBA" w:rsidRPr="00D7574A" w14:paraId="2AE19173" w14:textId="77777777" w:rsidTr="00A36FBA">
        <w:tc>
          <w:tcPr>
            <w:tcW w:w="4675" w:type="dxa"/>
          </w:tcPr>
          <w:p w14:paraId="7706357A" w14:textId="186F5D29"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User Requirement Number: 4</w:t>
            </w:r>
          </w:p>
        </w:tc>
        <w:tc>
          <w:tcPr>
            <w:tcW w:w="4675" w:type="dxa"/>
          </w:tcPr>
          <w:p w14:paraId="443E737E"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Version: 0</w:t>
            </w:r>
          </w:p>
        </w:tc>
      </w:tr>
      <w:tr w:rsidR="00A36FBA" w:rsidRPr="00D7574A" w14:paraId="6B0C78D0" w14:textId="77777777" w:rsidTr="00A36FBA">
        <w:tc>
          <w:tcPr>
            <w:tcW w:w="4675" w:type="dxa"/>
          </w:tcPr>
          <w:p w14:paraId="2A95B91A"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Originator: David Tolsma</w:t>
            </w:r>
          </w:p>
        </w:tc>
        <w:tc>
          <w:tcPr>
            <w:tcW w:w="4675" w:type="dxa"/>
          </w:tcPr>
          <w:p w14:paraId="4CEAE97F"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Approval:</w:t>
            </w:r>
          </w:p>
        </w:tc>
      </w:tr>
      <w:tr w:rsidR="00A36FBA" w:rsidRPr="00D7574A" w14:paraId="65A47FF3" w14:textId="77777777" w:rsidTr="00A36FBA">
        <w:tc>
          <w:tcPr>
            <w:tcW w:w="9350" w:type="dxa"/>
            <w:gridSpan w:val="2"/>
          </w:tcPr>
          <w:p w14:paraId="5883AEEF"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 xml:space="preserve">Requirement: </w:t>
            </w:r>
          </w:p>
          <w:p w14:paraId="4EDAEBE7" w14:textId="21A067A2" w:rsidR="00A36FBA" w:rsidRPr="00D7574A" w:rsidRDefault="009B3A96" w:rsidP="00A36FBA">
            <w:pPr>
              <w:keepNext w:val="0"/>
              <w:spacing w:line="240" w:lineRule="auto"/>
              <w:rPr>
                <w:rFonts w:ascii="Calibri" w:hAnsi="Calibri" w:cs="Calibri"/>
                <w:color w:val="000000"/>
                <w:sz w:val="22"/>
                <w:szCs w:val="22"/>
              </w:rPr>
            </w:pPr>
            <w:r w:rsidRPr="00D7574A">
              <w:rPr>
                <w:rFonts w:ascii="Calibri" w:hAnsi="Calibri" w:cs="Calibri"/>
                <w:color w:val="000000"/>
                <w:sz w:val="22"/>
                <w:szCs w:val="22"/>
              </w:rPr>
              <w:t>Shall be able to drive engine fuel injectors</w:t>
            </w:r>
          </w:p>
          <w:p w14:paraId="3F98D808" w14:textId="77777777" w:rsidR="00A36FBA" w:rsidRPr="00D7574A" w:rsidRDefault="00A36FBA" w:rsidP="00A36FBA">
            <w:pPr>
              <w:pStyle w:val="Heading2"/>
              <w:numPr>
                <w:ilvl w:val="0"/>
                <w:numId w:val="0"/>
              </w:numPr>
              <w:spacing w:before="0" w:after="120" w:line="240" w:lineRule="auto"/>
              <w:rPr>
                <w:sz w:val="22"/>
                <w:szCs w:val="22"/>
              </w:rPr>
            </w:pPr>
          </w:p>
        </w:tc>
      </w:tr>
      <w:tr w:rsidR="00A36FBA" w:rsidRPr="00D7574A" w14:paraId="043A8FE4" w14:textId="77777777" w:rsidTr="00A36FBA">
        <w:tc>
          <w:tcPr>
            <w:tcW w:w="9350" w:type="dxa"/>
            <w:gridSpan w:val="2"/>
          </w:tcPr>
          <w:p w14:paraId="72CD6D55"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Rationale:</w:t>
            </w:r>
          </w:p>
          <w:p w14:paraId="4DE850D6" w14:textId="1E709107" w:rsidR="00A36FBA" w:rsidRPr="00D7574A" w:rsidRDefault="00A36FBA" w:rsidP="00A36FBA">
            <w:pPr>
              <w:pStyle w:val="BodyText"/>
              <w:rPr>
                <w:sz w:val="22"/>
                <w:szCs w:val="22"/>
              </w:rPr>
            </w:pPr>
            <w:r w:rsidRPr="00D7574A">
              <w:rPr>
                <w:sz w:val="22"/>
                <w:szCs w:val="22"/>
              </w:rPr>
              <w:t>In order to run an engine, the ECU needs to</w:t>
            </w:r>
            <w:r w:rsidR="009B3A96" w:rsidRPr="00D7574A">
              <w:rPr>
                <w:sz w:val="22"/>
                <w:szCs w:val="22"/>
              </w:rPr>
              <w:t xml:space="preserve"> be able to control the injectors to flow fuel into the engine</w:t>
            </w:r>
          </w:p>
          <w:p w14:paraId="6471FE6D" w14:textId="77777777" w:rsidR="00A36FBA" w:rsidRPr="00D7574A" w:rsidRDefault="00A36FBA" w:rsidP="00A36FBA">
            <w:pPr>
              <w:pStyle w:val="BodyText"/>
              <w:rPr>
                <w:sz w:val="22"/>
                <w:szCs w:val="22"/>
              </w:rPr>
            </w:pPr>
          </w:p>
        </w:tc>
      </w:tr>
    </w:tbl>
    <w:p w14:paraId="55AECDB5" w14:textId="77777777" w:rsidR="00A36FBA" w:rsidRPr="00D7574A" w:rsidRDefault="00A36FBA" w:rsidP="00A36FBA">
      <w:pPr>
        <w:pStyle w:val="BodyText"/>
        <w:rPr>
          <w:sz w:val="22"/>
          <w:szCs w:val="22"/>
        </w:rPr>
      </w:pPr>
    </w:p>
    <w:p w14:paraId="2E167538" w14:textId="0355A26C" w:rsidR="00A36FBA" w:rsidRPr="00D7574A" w:rsidRDefault="00A36FBA" w:rsidP="00A36FBA">
      <w:pPr>
        <w:keepNext w:val="0"/>
        <w:spacing w:line="240" w:lineRule="auto"/>
        <w:rPr>
          <w:sz w:val="22"/>
          <w:szCs w:val="22"/>
        </w:rPr>
      </w:pPr>
      <w:r w:rsidRPr="00D7574A">
        <w:rPr>
          <w:sz w:val="22"/>
          <w:szCs w:val="22"/>
        </w:rPr>
        <w:br w:type="page"/>
      </w:r>
    </w:p>
    <w:tbl>
      <w:tblPr>
        <w:tblStyle w:val="TableGrid"/>
        <w:tblW w:w="0" w:type="auto"/>
        <w:tblLook w:val="04A0" w:firstRow="1" w:lastRow="0" w:firstColumn="1" w:lastColumn="0" w:noHBand="0" w:noVBand="1"/>
      </w:tblPr>
      <w:tblGrid>
        <w:gridCol w:w="4675"/>
        <w:gridCol w:w="4675"/>
      </w:tblGrid>
      <w:tr w:rsidR="00A36FBA" w:rsidRPr="00D7574A" w14:paraId="1F33A94E" w14:textId="77777777" w:rsidTr="00A36FBA">
        <w:tc>
          <w:tcPr>
            <w:tcW w:w="9350" w:type="dxa"/>
            <w:gridSpan w:val="2"/>
          </w:tcPr>
          <w:p w14:paraId="2ECA3A84"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lastRenderedPageBreak/>
              <w:t>Project Name: Engine Control Unit</w:t>
            </w:r>
          </w:p>
        </w:tc>
      </w:tr>
      <w:tr w:rsidR="00A36FBA" w:rsidRPr="00D7574A" w14:paraId="3D3B7A2E" w14:textId="77777777" w:rsidTr="00A36FBA">
        <w:tc>
          <w:tcPr>
            <w:tcW w:w="4675" w:type="dxa"/>
          </w:tcPr>
          <w:p w14:paraId="1BF2D687" w14:textId="4CFBDBF8"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System Requirement Number: 4.1</w:t>
            </w:r>
          </w:p>
        </w:tc>
        <w:tc>
          <w:tcPr>
            <w:tcW w:w="4675" w:type="dxa"/>
          </w:tcPr>
          <w:p w14:paraId="4E1CAD91"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Version: 0</w:t>
            </w:r>
          </w:p>
        </w:tc>
      </w:tr>
      <w:tr w:rsidR="00A36FBA" w:rsidRPr="00D7574A" w14:paraId="17127173" w14:textId="77777777" w:rsidTr="00A36FBA">
        <w:tc>
          <w:tcPr>
            <w:tcW w:w="4675" w:type="dxa"/>
          </w:tcPr>
          <w:p w14:paraId="2DCAFCC5"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Originator: David Tolsma</w:t>
            </w:r>
          </w:p>
        </w:tc>
        <w:tc>
          <w:tcPr>
            <w:tcW w:w="4675" w:type="dxa"/>
          </w:tcPr>
          <w:p w14:paraId="5F4FE509"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Approval:</w:t>
            </w:r>
          </w:p>
        </w:tc>
      </w:tr>
      <w:tr w:rsidR="00A36FBA" w:rsidRPr="00D7574A" w14:paraId="390F7804" w14:textId="77777777" w:rsidTr="00A36FBA">
        <w:tc>
          <w:tcPr>
            <w:tcW w:w="9350" w:type="dxa"/>
            <w:gridSpan w:val="2"/>
          </w:tcPr>
          <w:p w14:paraId="399700D3"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Requirement:</w:t>
            </w:r>
          </w:p>
          <w:p w14:paraId="13EA2862" w14:textId="77777777" w:rsidR="009B3A96" w:rsidRPr="00D7574A" w:rsidRDefault="009B3A96" w:rsidP="009B3A96">
            <w:pPr>
              <w:keepNext w:val="0"/>
              <w:spacing w:line="240" w:lineRule="auto"/>
              <w:rPr>
                <w:rFonts w:ascii="Calibri" w:hAnsi="Calibri" w:cs="Calibri"/>
                <w:color w:val="000000"/>
                <w:sz w:val="22"/>
                <w:szCs w:val="22"/>
              </w:rPr>
            </w:pPr>
            <w:r w:rsidRPr="00D7574A">
              <w:rPr>
                <w:rFonts w:ascii="Calibri" w:hAnsi="Calibri" w:cs="Calibri"/>
                <w:color w:val="000000"/>
                <w:sz w:val="22"/>
                <w:szCs w:val="22"/>
              </w:rPr>
              <w:t>Shall have two high impedance injector outputs, supporting four injectors in batch fire mode</w:t>
            </w:r>
          </w:p>
          <w:p w14:paraId="29F50D64" w14:textId="77777777" w:rsidR="00A36FBA" w:rsidRPr="00D7574A" w:rsidRDefault="00A36FBA" w:rsidP="00A36FBA">
            <w:pPr>
              <w:pStyle w:val="Heading2"/>
              <w:numPr>
                <w:ilvl w:val="0"/>
                <w:numId w:val="0"/>
              </w:numPr>
              <w:spacing w:before="0" w:after="120" w:line="240" w:lineRule="auto"/>
              <w:rPr>
                <w:sz w:val="22"/>
                <w:szCs w:val="22"/>
              </w:rPr>
            </w:pPr>
          </w:p>
        </w:tc>
      </w:tr>
      <w:tr w:rsidR="00A36FBA" w:rsidRPr="00D7574A" w14:paraId="7B5E88C8" w14:textId="77777777" w:rsidTr="00A36FBA">
        <w:tc>
          <w:tcPr>
            <w:tcW w:w="9350" w:type="dxa"/>
            <w:gridSpan w:val="2"/>
          </w:tcPr>
          <w:p w14:paraId="217BFE42"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Rationale:</w:t>
            </w:r>
          </w:p>
          <w:p w14:paraId="2CD5E46C" w14:textId="708EE693" w:rsidR="00A36FBA" w:rsidRPr="00D7574A" w:rsidRDefault="009B3A96" w:rsidP="00A36FBA">
            <w:pPr>
              <w:pStyle w:val="BodyText"/>
              <w:rPr>
                <w:sz w:val="22"/>
                <w:szCs w:val="22"/>
              </w:rPr>
            </w:pPr>
            <w:r w:rsidRPr="00D7574A">
              <w:rPr>
                <w:sz w:val="22"/>
                <w:szCs w:val="22"/>
              </w:rPr>
              <w:t xml:space="preserve">Two injector outputs running four injectors is enough to run a four-cylinder engine. The injectors will be running in batch fire mode. </w:t>
            </w:r>
          </w:p>
          <w:p w14:paraId="24A8D0CA" w14:textId="77777777" w:rsidR="00A36FBA" w:rsidRPr="00D7574A" w:rsidRDefault="00A36FBA" w:rsidP="00A36FBA">
            <w:pPr>
              <w:pStyle w:val="BodyText"/>
              <w:rPr>
                <w:sz w:val="22"/>
                <w:szCs w:val="22"/>
              </w:rPr>
            </w:pPr>
          </w:p>
        </w:tc>
      </w:tr>
      <w:tr w:rsidR="00A36FBA" w:rsidRPr="00D7574A" w14:paraId="6EABF709" w14:textId="77777777" w:rsidTr="00A36FBA">
        <w:tc>
          <w:tcPr>
            <w:tcW w:w="9350" w:type="dxa"/>
            <w:gridSpan w:val="2"/>
          </w:tcPr>
          <w:p w14:paraId="74B251B8"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Model:</w:t>
            </w:r>
          </w:p>
          <w:p w14:paraId="77F603CA" w14:textId="77777777" w:rsidR="00A36FBA" w:rsidRPr="00D7574A" w:rsidRDefault="00A36FBA" w:rsidP="00A36FBA">
            <w:pPr>
              <w:pStyle w:val="BodyText"/>
              <w:rPr>
                <w:sz w:val="22"/>
                <w:szCs w:val="22"/>
              </w:rPr>
            </w:pPr>
          </w:p>
          <w:p w14:paraId="33FC57A4" w14:textId="77777777" w:rsidR="00A36FBA" w:rsidRPr="00D7574A" w:rsidRDefault="00A36FBA" w:rsidP="00A36FBA">
            <w:pPr>
              <w:pStyle w:val="BodyText"/>
              <w:rPr>
                <w:sz w:val="22"/>
                <w:szCs w:val="22"/>
              </w:rPr>
            </w:pPr>
          </w:p>
          <w:p w14:paraId="72BB00C6" w14:textId="77777777" w:rsidR="00A36FBA" w:rsidRPr="00D7574A" w:rsidRDefault="00A36FBA" w:rsidP="00A36FBA">
            <w:pPr>
              <w:pStyle w:val="BodyText"/>
              <w:rPr>
                <w:sz w:val="22"/>
                <w:szCs w:val="22"/>
              </w:rPr>
            </w:pPr>
          </w:p>
          <w:p w14:paraId="0B198FBD" w14:textId="77777777" w:rsidR="00A36FBA" w:rsidRPr="00D7574A" w:rsidRDefault="00A36FBA" w:rsidP="00A36FBA">
            <w:pPr>
              <w:pStyle w:val="BodyText"/>
              <w:rPr>
                <w:sz w:val="22"/>
                <w:szCs w:val="22"/>
              </w:rPr>
            </w:pPr>
          </w:p>
        </w:tc>
      </w:tr>
      <w:tr w:rsidR="00A36FBA" w:rsidRPr="00D7574A" w14:paraId="75C97021" w14:textId="77777777" w:rsidTr="00A36FBA">
        <w:tc>
          <w:tcPr>
            <w:tcW w:w="9350" w:type="dxa"/>
            <w:gridSpan w:val="2"/>
          </w:tcPr>
          <w:p w14:paraId="56310902"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Verification Plan:</w:t>
            </w:r>
          </w:p>
          <w:p w14:paraId="32336B91" w14:textId="77777777" w:rsidR="00A36FBA" w:rsidRPr="00D7574A" w:rsidRDefault="00A36FBA" w:rsidP="00A36FBA">
            <w:pPr>
              <w:pStyle w:val="BodyText"/>
              <w:rPr>
                <w:b/>
                <w:bCs/>
                <w:sz w:val="22"/>
                <w:szCs w:val="22"/>
              </w:rPr>
            </w:pPr>
          </w:p>
          <w:p w14:paraId="79B26B58" w14:textId="77777777" w:rsidR="00A36FBA" w:rsidRPr="00D7574A" w:rsidRDefault="00A36FBA" w:rsidP="00A36FBA">
            <w:pPr>
              <w:pStyle w:val="BodyText"/>
              <w:rPr>
                <w:sz w:val="22"/>
                <w:szCs w:val="22"/>
              </w:rPr>
            </w:pPr>
          </w:p>
          <w:p w14:paraId="4CCD0EB9" w14:textId="77777777" w:rsidR="00A36FBA" w:rsidRPr="00D7574A" w:rsidRDefault="00A36FBA" w:rsidP="00A36FBA">
            <w:pPr>
              <w:pStyle w:val="BodyText"/>
              <w:rPr>
                <w:sz w:val="22"/>
                <w:szCs w:val="22"/>
              </w:rPr>
            </w:pPr>
          </w:p>
          <w:p w14:paraId="71BA9D81" w14:textId="77777777" w:rsidR="00A36FBA" w:rsidRPr="00D7574A" w:rsidRDefault="00A36FBA" w:rsidP="00A36FBA">
            <w:pPr>
              <w:pStyle w:val="BodyText"/>
              <w:rPr>
                <w:sz w:val="22"/>
                <w:szCs w:val="22"/>
              </w:rPr>
            </w:pPr>
          </w:p>
          <w:p w14:paraId="1F3956F3" w14:textId="77777777" w:rsidR="00A36FBA" w:rsidRPr="00D7574A" w:rsidRDefault="00A36FBA" w:rsidP="00A36FBA">
            <w:pPr>
              <w:pStyle w:val="BodyText"/>
              <w:rPr>
                <w:sz w:val="22"/>
                <w:szCs w:val="22"/>
              </w:rPr>
            </w:pPr>
          </w:p>
        </w:tc>
      </w:tr>
      <w:tr w:rsidR="00A36FBA" w:rsidRPr="00D7574A" w14:paraId="050EFA20" w14:textId="77777777" w:rsidTr="00A36FBA">
        <w:tc>
          <w:tcPr>
            <w:tcW w:w="9350" w:type="dxa"/>
            <w:gridSpan w:val="2"/>
          </w:tcPr>
          <w:p w14:paraId="4BDFA99C"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Verification Data:</w:t>
            </w:r>
          </w:p>
          <w:p w14:paraId="5E7A96D1" w14:textId="77777777" w:rsidR="00A36FBA" w:rsidRPr="00D7574A" w:rsidRDefault="00A36FBA" w:rsidP="00A36FBA">
            <w:pPr>
              <w:pStyle w:val="Heading2"/>
              <w:numPr>
                <w:ilvl w:val="0"/>
                <w:numId w:val="0"/>
              </w:numPr>
              <w:spacing w:before="0" w:after="120" w:line="240" w:lineRule="auto"/>
              <w:rPr>
                <w:sz w:val="22"/>
                <w:szCs w:val="22"/>
              </w:rPr>
            </w:pPr>
          </w:p>
          <w:p w14:paraId="1FF8C544" w14:textId="77777777" w:rsidR="00A36FBA" w:rsidRPr="00D7574A" w:rsidRDefault="00A36FBA" w:rsidP="00A36FBA">
            <w:pPr>
              <w:pStyle w:val="BodyText"/>
              <w:rPr>
                <w:sz w:val="22"/>
                <w:szCs w:val="22"/>
              </w:rPr>
            </w:pPr>
          </w:p>
          <w:p w14:paraId="25B4866A" w14:textId="77777777" w:rsidR="00A36FBA" w:rsidRPr="00D7574A" w:rsidRDefault="00A36FBA" w:rsidP="00A36FBA">
            <w:pPr>
              <w:pStyle w:val="BodyText"/>
              <w:rPr>
                <w:sz w:val="22"/>
                <w:szCs w:val="22"/>
              </w:rPr>
            </w:pPr>
          </w:p>
          <w:p w14:paraId="199559A4" w14:textId="77777777" w:rsidR="00A36FBA" w:rsidRPr="00D7574A" w:rsidRDefault="00A36FBA" w:rsidP="00A36FBA">
            <w:pPr>
              <w:pStyle w:val="BodyText"/>
              <w:rPr>
                <w:sz w:val="22"/>
                <w:szCs w:val="22"/>
              </w:rPr>
            </w:pPr>
          </w:p>
          <w:p w14:paraId="119CA6D9" w14:textId="77777777" w:rsidR="00A36FBA" w:rsidRPr="00D7574A" w:rsidRDefault="00A36FBA" w:rsidP="00A36FBA">
            <w:pPr>
              <w:pStyle w:val="BodyText"/>
              <w:rPr>
                <w:sz w:val="22"/>
                <w:szCs w:val="22"/>
              </w:rPr>
            </w:pPr>
          </w:p>
          <w:p w14:paraId="41B98423" w14:textId="77777777" w:rsidR="00A36FBA" w:rsidRPr="00D7574A" w:rsidRDefault="00A36FBA" w:rsidP="00A36FBA">
            <w:pPr>
              <w:pStyle w:val="BodyText"/>
              <w:rPr>
                <w:sz w:val="22"/>
                <w:szCs w:val="22"/>
              </w:rPr>
            </w:pPr>
          </w:p>
        </w:tc>
      </w:tr>
    </w:tbl>
    <w:p w14:paraId="2A9E5513" w14:textId="77777777" w:rsidR="00A36FBA" w:rsidRPr="00D7574A" w:rsidRDefault="00A36FBA" w:rsidP="00A36FBA">
      <w:pPr>
        <w:pStyle w:val="BodyText"/>
        <w:rPr>
          <w:sz w:val="22"/>
          <w:szCs w:val="22"/>
        </w:rPr>
      </w:pPr>
    </w:p>
    <w:p w14:paraId="0744C960" w14:textId="74EE2DEE" w:rsidR="00A36FBA" w:rsidRPr="00D7574A" w:rsidRDefault="00A36FBA" w:rsidP="00A36FBA">
      <w:pPr>
        <w:keepNext w:val="0"/>
        <w:spacing w:line="240" w:lineRule="auto"/>
        <w:rPr>
          <w:sz w:val="22"/>
          <w:szCs w:val="22"/>
        </w:rPr>
      </w:pPr>
    </w:p>
    <w:p w14:paraId="7064FD4B" w14:textId="6D560D92" w:rsidR="00A36FBA" w:rsidRPr="00D7574A" w:rsidRDefault="00A36FBA" w:rsidP="00A36FBA">
      <w:pPr>
        <w:keepNext w:val="0"/>
        <w:spacing w:line="240" w:lineRule="auto"/>
        <w:rPr>
          <w:sz w:val="22"/>
          <w:szCs w:val="22"/>
        </w:rPr>
      </w:pPr>
    </w:p>
    <w:p w14:paraId="19538677" w14:textId="345A306A" w:rsidR="00A36FBA" w:rsidRPr="00D7574A" w:rsidRDefault="00A36FBA" w:rsidP="00A36FBA">
      <w:pPr>
        <w:keepNext w:val="0"/>
        <w:spacing w:line="240" w:lineRule="auto"/>
        <w:rPr>
          <w:sz w:val="22"/>
          <w:szCs w:val="22"/>
        </w:rPr>
      </w:pPr>
    </w:p>
    <w:p w14:paraId="03001A4B" w14:textId="35FD632C" w:rsidR="00A36FBA" w:rsidRPr="00D7574A" w:rsidRDefault="00A36FBA" w:rsidP="00A36FBA">
      <w:pPr>
        <w:keepNext w:val="0"/>
        <w:spacing w:line="240" w:lineRule="auto"/>
        <w:rPr>
          <w:sz w:val="22"/>
          <w:szCs w:val="22"/>
        </w:rPr>
      </w:pPr>
    </w:p>
    <w:p w14:paraId="54D2641B" w14:textId="2657377A" w:rsidR="00A36FBA" w:rsidRPr="00D7574A" w:rsidRDefault="00A36FBA" w:rsidP="00A36FBA">
      <w:pPr>
        <w:keepNext w:val="0"/>
        <w:spacing w:line="240" w:lineRule="auto"/>
        <w:rPr>
          <w:sz w:val="22"/>
          <w:szCs w:val="22"/>
        </w:rPr>
      </w:pPr>
    </w:p>
    <w:p w14:paraId="7AF80AB9" w14:textId="18C05F62" w:rsidR="00A36FBA" w:rsidRPr="00D7574A" w:rsidRDefault="00A36FBA" w:rsidP="00A36FBA">
      <w:pPr>
        <w:keepNext w:val="0"/>
        <w:spacing w:line="240" w:lineRule="auto"/>
        <w:rPr>
          <w:sz w:val="22"/>
          <w:szCs w:val="22"/>
        </w:rPr>
      </w:pPr>
    </w:p>
    <w:p w14:paraId="2717F5F7" w14:textId="5D43C385" w:rsidR="00A36FBA" w:rsidRPr="00D7574A" w:rsidRDefault="00A36FBA" w:rsidP="00A36FBA">
      <w:pPr>
        <w:keepNext w:val="0"/>
        <w:spacing w:line="240" w:lineRule="auto"/>
        <w:rPr>
          <w:sz w:val="22"/>
          <w:szCs w:val="22"/>
        </w:rPr>
      </w:pPr>
    </w:p>
    <w:p w14:paraId="0BB0A767" w14:textId="1312C4FB" w:rsidR="00A36FBA" w:rsidRPr="00D7574A" w:rsidRDefault="00A36FBA" w:rsidP="00A36FBA">
      <w:pPr>
        <w:keepNext w:val="0"/>
        <w:spacing w:line="240" w:lineRule="auto"/>
        <w:rPr>
          <w:sz w:val="22"/>
          <w:szCs w:val="22"/>
        </w:rPr>
      </w:pPr>
    </w:p>
    <w:p w14:paraId="521B8B41" w14:textId="05BA0DB1" w:rsidR="00A36FBA" w:rsidRPr="00D7574A" w:rsidRDefault="00A36FBA" w:rsidP="00A36FBA">
      <w:pPr>
        <w:keepNext w:val="0"/>
        <w:spacing w:line="240" w:lineRule="auto"/>
        <w:rPr>
          <w:sz w:val="22"/>
          <w:szCs w:val="22"/>
        </w:rPr>
      </w:pPr>
    </w:p>
    <w:p w14:paraId="4DABE0F1" w14:textId="55E16CBE" w:rsidR="00A36FBA" w:rsidRPr="00D7574A" w:rsidRDefault="00A36FBA" w:rsidP="00A36FBA">
      <w:pPr>
        <w:keepNext w:val="0"/>
        <w:spacing w:line="240" w:lineRule="auto"/>
        <w:rPr>
          <w:sz w:val="22"/>
          <w:szCs w:val="22"/>
        </w:rPr>
      </w:pPr>
    </w:p>
    <w:p w14:paraId="4415A424" w14:textId="0D46E13B" w:rsidR="00A36FBA" w:rsidRPr="00D7574A" w:rsidRDefault="00A36FBA" w:rsidP="00A36FBA">
      <w:pPr>
        <w:keepNext w:val="0"/>
        <w:spacing w:line="240" w:lineRule="auto"/>
        <w:rPr>
          <w:sz w:val="22"/>
          <w:szCs w:val="22"/>
        </w:rPr>
      </w:pPr>
    </w:p>
    <w:p w14:paraId="733B5A57" w14:textId="4705A781" w:rsidR="00A36FBA" w:rsidRPr="00D7574A" w:rsidRDefault="00A36FBA" w:rsidP="00A36FBA">
      <w:pPr>
        <w:keepNext w:val="0"/>
        <w:spacing w:line="240" w:lineRule="auto"/>
        <w:rPr>
          <w:sz w:val="22"/>
          <w:szCs w:val="22"/>
        </w:rPr>
      </w:pPr>
    </w:p>
    <w:p w14:paraId="3EF7C8EB" w14:textId="42E3BD08" w:rsidR="00A36FBA" w:rsidRPr="00D7574A" w:rsidRDefault="00A36FBA" w:rsidP="00A36FBA">
      <w:pPr>
        <w:keepNext w:val="0"/>
        <w:spacing w:line="240" w:lineRule="auto"/>
        <w:rPr>
          <w:sz w:val="22"/>
          <w:szCs w:val="22"/>
        </w:rPr>
      </w:pPr>
    </w:p>
    <w:p w14:paraId="35D7B7B2" w14:textId="2FAEEEB3" w:rsidR="00A36FBA" w:rsidRPr="00D7574A" w:rsidRDefault="00A36FBA" w:rsidP="00A36FBA">
      <w:pPr>
        <w:keepNext w:val="0"/>
        <w:spacing w:line="240" w:lineRule="auto"/>
        <w:rPr>
          <w:sz w:val="22"/>
          <w:szCs w:val="22"/>
        </w:rPr>
      </w:pPr>
    </w:p>
    <w:p w14:paraId="650803FE" w14:textId="7F8E2599" w:rsidR="00A36FBA" w:rsidRPr="00D7574A" w:rsidRDefault="00A36FBA" w:rsidP="00A36FBA">
      <w:pPr>
        <w:keepNext w:val="0"/>
        <w:spacing w:line="240" w:lineRule="auto"/>
        <w:rPr>
          <w:sz w:val="22"/>
          <w:szCs w:val="22"/>
        </w:rPr>
      </w:pPr>
    </w:p>
    <w:p w14:paraId="0B45683B" w14:textId="00BC467A" w:rsidR="00A36FBA" w:rsidRPr="00D7574A" w:rsidRDefault="00A36FBA" w:rsidP="00A36FBA">
      <w:pPr>
        <w:keepNext w:val="0"/>
        <w:spacing w:line="240" w:lineRule="auto"/>
        <w:rPr>
          <w:sz w:val="22"/>
          <w:szCs w:val="22"/>
        </w:rPr>
      </w:pPr>
    </w:p>
    <w:p w14:paraId="51E85BC9" w14:textId="5A1600F7" w:rsidR="00A36FBA" w:rsidRPr="00D7574A" w:rsidRDefault="00A36FBA" w:rsidP="00A36FBA">
      <w:pPr>
        <w:keepNext w:val="0"/>
        <w:spacing w:line="240" w:lineRule="auto"/>
        <w:rPr>
          <w:sz w:val="22"/>
          <w:szCs w:val="22"/>
        </w:rPr>
      </w:pPr>
    </w:p>
    <w:p w14:paraId="73C982E5" w14:textId="25C2E0E7" w:rsidR="00A36FBA" w:rsidRPr="00D7574A" w:rsidRDefault="00A36FBA" w:rsidP="00A36FBA">
      <w:pPr>
        <w:keepNext w:val="0"/>
        <w:spacing w:line="240" w:lineRule="auto"/>
        <w:rPr>
          <w:sz w:val="22"/>
          <w:szCs w:val="22"/>
        </w:rPr>
      </w:pPr>
    </w:p>
    <w:p w14:paraId="334F4910" w14:textId="03B2B392" w:rsidR="00A36FBA" w:rsidRPr="00D7574A" w:rsidRDefault="00A36FBA" w:rsidP="00A36FBA">
      <w:pPr>
        <w:keepNext w:val="0"/>
        <w:spacing w:line="240" w:lineRule="auto"/>
        <w:rPr>
          <w:sz w:val="22"/>
          <w:szCs w:val="22"/>
        </w:rPr>
      </w:pPr>
    </w:p>
    <w:tbl>
      <w:tblPr>
        <w:tblStyle w:val="TableGrid"/>
        <w:tblW w:w="0" w:type="auto"/>
        <w:tblLook w:val="04A0" w:firstRow="1" w:lastRow="0" w:firstColumn="1" w:lastColumn="0" w:noHBand="0" w:noVBand="1"/>
      </w:tblPr>
      <w:tblGrid>
        <w:gridCol w:w="4675"/>
        <w:gridCol w:w="4675"/>
      </w:tblGrid>
      <w:tr w:rsidR="00A36FBA" w:rsidRPr="00D7574A" w14:paraId="0BFB1CB6" w14:textId="77777777" w:rsidTr="00A36FBA">
        <w:tc>
          <w:tcPr>
            <w:tcW w:w="9350" w:type="dxa"/>
            <w:gridSpan w:val="2"/>
          </w:tcPr>
          <w:p w14:paraId="7D42EFEC"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lastRenderedPageBreak/>
              <w:t>Project Name: Engine Control Unit</w:t>
            </w:r>
          </w:p>
        </w:tc>
      </w:tr>
      <w:tr w:rsidR="00A36FBA" w:rsidRPr="00D7574A" w14:paraId="59EA836E" w14:textId="77777777" w:rsidTr="00A36FBA">
        <w:tc>
          <w:tcPr>
            <w:tcW w:w="4675" w:type="dxa"/>
          </w:tcPr>
          <w:p w14:paraId="3B891BDA" w14:textId="48323E9F"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System Requirement Number: 4.2</w:t>
            </w:r>
          </w:p>
        </w:tc>
        <w:tc>
          <w:tcPr>
            <w:tcW w:w="4675" w:type="dxa"/>
          </w:tcPr>
          <w:p w14:paraId="15FE5AB5"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Version: 0</w:t>
            </w:r>
          </w:p>
        </w:tc>
      </w:tr>
      <w:tr w:rsidR="00A36FBA" w:rsidRPr="00D7574A" w14:paraId="145168E4" w14:textId="77777777" w:rsidTr="00A36FBA">
        <w:tc>
          <w:tcPr>
            <w:tcW w:w="4675" w:type="dxa"/>
          </w:tcPr>
          <w:p w14:paraId="14C0FD36"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Originator: David Tolsma</w:t>
            </w:r>
          </w:p>
        </w:tc>
        <w:tc>
          <w:tcPr>
            <w:tcW w:w="4675" w:type="dxa"/>
          </w:tcPr>
          <w:p w14:paraId="4ABEC9D2"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Approval:</w:t>
            </w:r>
          </w:p>
        </w:tc>
      </w:tr>
      <w:tr w:rsidR="00A36FBA" w:rsidRPr="00D7574A" w14:paraId="08BFCB63" w14:textId="77777777" w:rsidTr="00A36FBA">
        <w:tc>
          <w:tcPr>
            <w:tcW w:w="9350" w:type="dxa"/>
            <w:gridSpan w:val="2"/>
          </w:tcPr>
          <w:p w14:paraId="1231A003"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Requirement:</w:t>
            </w:r>
          </w:p>
          <w:p w14:paraId="50A00289" w14:textId="77777777" w:rsidR="009B3A96" w:rsidRPr="00D7574A" w:rsidRDefault="009B3A96" w:rsidP="009B3A96">
            <w:pPr>
              <w:keepNext w:val="0"/>
              <w:spacing w:line="240" w:lineRule="auto"/>
              <w:rPr>
                <w:rFonts w:ascii="Calibri" w:hAnsi="Calibri" w:cs="Calibri"/>
                <w:color w:val="000000"/>
                <w:sz w:val="22"/>
                <w:szCs w:val="22"/>
              </w:rPr>
            </w:pPr>
            <w:r w:rsidRPr="00D7574A">
              <w:rPr>
                <w:rFonts w:ascii="Calibri" w:hAnsi="Calibri" w:cs="Calibri"/>
                <w:color w:val="000000"/>
                <w:sz w:val="22"/>
                <w:szCs w:val="22"/>
              </w:rPr>
              <w:t>Shall have a user configurable 3D (RPM vs. Airflow vs. Fuel) injection map</w:t>
            </w:r>
          </w:p>
          <w:p w14:paraId="31AEF74D" w14:textId="77777777" w:rsidR="00A36FBA" w:rsidRPr="00D7574A" w:rsidRDefault="00A36FBA" w:rsidP="00A36FBA">
            <w:pPr>
              <w:keepNext w:val="0"/>
              <w:spacing w:line="240" w:lineRule="auto"/>
              <w:rPr>
                <w:rFonts w:ascii="Arial" w:hAnsi="Arial" w:cs="Arial"/>
                <w:color w:val="000000"/>
                <w:sz w:val="22"/>
                <w:szCs w:val="22"/>
              </w:rPr>
            </w:pPr>
          </w:p>
          <w:p w14:paraId="20521A18" w14:textId="77777777" w:rsidR="00A36FBA" w:rsidRPr="00D7574A" w:rsidRDefault="00A36FBA" w:rsidP="00A36FBA">
            <w:pPr>
              <w:pStyle w:val="Heading2"/>
              <w:numPr>
                <w:ilvl w:val="0"/>
                <w:numId w:val="0"/>
              </w:numPr>
              <w:spacing w:before="0" w:after="120" w:line="240" w:lineRule="auto"/>
              <w:rPr>
                <w:sz w:val="22"/>
                <w:szCs w:val="22"/>
              </w:rPr>
            </w:pPr>
          </w:p>
        </w:tc>
      </w:tr>
      <w:tr w:rsidR="00A36FBA" w:rsidRPr="00D7574A" w14:paraId="0838C477" w14:textId="77777777" w:rsidTr="00A36FBA">
        <w:tc>
          <w:tcPr>
            <w:tcW w:w="9350" w:type="dxa"/>
            <w:gridSpan w:val="2"/>
          </w:tcPr>
          <w:p w14:paraId="40EA3F13"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Rationale:</w:t>
            </w:r>
          </w:p>
          <w:p w14:paraId="758298E3" w14:textId="4FF7A85C" w:rsidR="00A36FBA" w:rsidRPr="00D7574A" w:rsidRDefault="009B3A96" w:rsidP="00A36FBA">
            <w:pPr>
              <w:pStyle w:val="BodyText"/>
              <w:rPr>
                <w:sz w:val="22"/>
                <w:szCs w:val="22"/>
              </w:rPr>
            </w:pPr>
            <w:r w:rsidRPr="00D7574A">
              <w:rPr>
                <w:sz w:val="22"/>
                <w:szCs w:val="22"/>
              </w:rPr>
              <w:t>In order to run an engine, the ECU needs to know how much fuel to inject for every given engine status. The user needs the ability to change this table to do engine tuning.</w:t>
            </w:r>
          </w:p>
          <w:p w14:paraId="2E302644" w14:textId="77777777" w:rsidR="00A36FBA" w:rsidRPr="00D7574A" w:rsidRDefault="00A36FBA" w:rsidP="00A36FBA">
            <w:pPr>
              <w:pStyle w:val="BodyText"/>
              <w:rPr>
                <w:sz w:val="22"/>
                <w:szCs w:val="22"/>
              </w:rPr>
            </w:pPr>
          </w:p>
        </w:tc>
      </w:tr>
      <w:tr w:rsidR="00A36FBA" w:rsidRPr="00D7574A" w14:paraId="13D1D44D" w14:textId="77777777" w:rsidTr="00A36FBA">
        <w:tc>
          <w:tcPr>
            <w:tcW w:w="9350" w:type="dxa"/>
            <w:gridSpan w:val="2"/>
          </w:tcPr>
          <w:p w14:paraId="04D5C0D5"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Model:</w:t>
            </w:r>
          </w:p>
          <w:p w14:paraId="17535651" w14:textId="77777777" w:rsidR="00A36FBA" w:rsidRPr="00D7574A" w:rsidRDefault="00A36FBA" w:rsidP="00A36FBA">
            <w:pPr>
              <w:pStyle w:val="BodyText"/>
              <w:rPr>
                <w:sz w:val="22"/>
                <w:szCs w:val="22"/>
              </w:rPr>
            </w:pPr>
          </w:p>
          <w:p w14:paraId="732317F9" w14:textId="77777777" w:rsidR="00A36FBA" w:rsidRPr="00D7574A" w:rsidRDefault="00A36FBA" w:rsidP="00A36FBA">
            <w:pPr>
              <w:pStyle w:val="BodyText"/>
              <w:rPr>
                <w:sz w:val="22"/>
                <w:szCs w:val="22"/>
              </w:rPr>
            </w:pPr>
          </w:p>
          <w:p w14:paraId="245B8E4A" w14:textId="77777777" w:rsidR="00A36FBA" w:rsidRPr="00D7574A" w:rsidRDefault="00A36FBA" w:rsidP="00A36FBA">
            <w:pPr>
              <w:pStyle w:val="BodyText"/>
              <w:rPr>
                <w:sz w:val="22"/>
                <w:szCs w:val="22"/>
              </w:rPr>
            </w:pPr>
          </w:p>
          <w:p w14:paraId="676E76D6" w14:textId="77777777" w:rsidR="00A36FBA" w:rsidRPr="00D7574A" w:rsidRDefault="00A36FBA" w:rsidP="00A36FBA">
            <w:pPr>
              <w:pStyle w:val="BodyText"/>
              <w:rPr>
                <w:sz w:val="22"/>
                <w:szCs w:val="22"/>
              </w:rPr>
            </w:pPr>
          </w:p>
        </w:tc>
      </w:tr>
      <w:tr w:rsidR="00A36FBA" w:rsidRPr="00D7574A" w14:paraId="4C9C49A2" w14:textId="77777777" w:rsidTr="00A36FBA">
        <w:tc>
          <w:tcPr>
            <w:tcW w:w="9350" w:type="dxa"/>
            <w:gridSpan w:val="2"/>
          </w:tcPr>
          <w:p w14:paraId="73CA384E"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Verification Plan:</w:t>
            </w:r>
          </w:p>
          <w:p w14:paraId="2FDEFA3A" w14:textId="77777777" w:rsidR="00A36FBA" w:rsidRPr="00D7574A" w:rsidRDefault="00A36FBA" w:rsidP="00A36FBA">
            <w:pPr>
              <w:pStyle w:val="BodyText"/>
              <w:rPr>
                <w:b/>
                <w:bCs/>
                <w:sz w:val="22"/>
                <w:szCs w:val="22"/>
              </w:rPr>
            </w:pPr>
          </w:p>
          <w:p w14:paraId="18326082" w14:textId="77777777" w:rsidR="00A36FBA" w:rsidRPr="00D7574A" w:rsidRDefault="00A36FBA" w:rsidP="00A36FBA">
            <w:pPr>
              <w:pStyle w:val="BodyText"/>
              <w:rPr>
                <w:sz w:val="22"/>
                <w:szCs w:val="22"/>
              </w:rPr>
            </w:pPr>
          </w:p>
          <w:p w14:paraId="5FAD221B" w14:textId="77777777" w:rsidR="00A36FBA" w:rsidRPr="00D7574A" w:rsidRDefault="00A36FBA" w:rsidP="00A36FBA">
            <w:pPr>
              <w:pStyle w:val="BodyText"/>
              <w:rPr>
                <w:sz w:val="22"/>
                <w:szCs w:val="22"/>
              </w:rPr>
            </w:pPr>
          </w:p>
          <w:p w14:paraId="10025F92" w14:textId="77777777" w:rsidR="00A36FBA" w:rsidRPr="00D7574A" w:rsidRDefault="00A36FBA" w:rsidP="00A36FBA">
            <w:pPr>
              <w:pStyle w:val="BodyText"/>
              <w:rPr>
                <w:sz w:val="22"/>
                <w:szCs w:val="22"/>
              </w:rPr>
            </w:pPr>
          </w:p>
          <w:p w14:paraId="46191DE2" w14:textId="77777777" w:rsidR="00A36FBA" w:rsidRPr="00D7574A" w:rsidRDefault="00A36FBA" w:rsidP="00A36FBA">
            <w:pPr>
              <w:pStyle w:val="BodyText"/>
              <w:rPr>
                <w:sz w:val="22"/>
                <w:szCs w:val="22"/>
              </w:rPr>
            </w:pPr>
          </w:p>
        </w:tc>
      </w:tr>
      <w:tr w:rsidR="00A36FBA" w:rsidRPr="00D7574A" w14:paraId="3FFC148A" w14:textId="77777777" w:rsidTr="00A36FBA">
        <w:tc>
          <w:tcPr>
            <w:tcW w:w="9350" w:type="dxa"/>
            <w:gridSpan w:val="2"/>
          </w:tcPr>
          <w:p w14:paraId="22C1A039"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Verification Data:</w:t>
            </w:r>
          </w:p>
          <w:p w14:paraId="792C7269" w14:textId="77777777" w:rsidR="00A36FBA" w:rsidRPr="00D7574A" w:rsidRDefault="00A36FBA" w:rsidP="00A36FBA">
            <w:pPr>
              <w:pStyle w:val="Heading2"/>
              <w:numPr>
                <w:ilvl w:val="0"/>
                <w:numId w:val="0"/>
              </w:numPr>
              <w:spacing w:before="0" w:after="120" w:line="240" w:lineRule="auto"/>
              <w:rPr>
                <w:sz w:val="22"/>
                <w:szCs w:val="22"/>
              </w:rPr>
            </w:pPr>
          </w:p>
          <w:p w14:paraId="392E1FD4" w14:textId="77777777" w:rsidR="00A36FBA" w:rsidRPr="00D7574A" w:rsidRDefault="00A36FBA" w:rsidP="00A36FBA">
            <w:pPr>
              <w:pStyle w:val="BodyText"/>
              <w:rPr>
                <w:sz w:val="22"/>
                <w:szCs w:val="22"/>
              </w:rPr>
            </w:pPr>
          </w:p>
          <w:p w14:paraId="3987E142" w14:textId="77777777" w:rsidR="00A36FBA" w:rsidRPr="00D7574A" w:rsidRDefault="00A36FBA" w:rsidP="00A36FBA">
            <w:pPr>
              <w:pStyle w:val="BodyText"/>
              <w:rPr>
                <w:sz w:val="22"/>
                <w:szCs w:val="22"/>
              </w:rPr>
            </w:pPr>
          </w:p>
          <w:p w14:paraId="2CD96144" w14:textId="77777777" w:rsidR="00A36FBA" w:rsidRPr="00D7574A" w:rsidRDefault="00A36FBA" w:rsidP="00A36FBA">
            <w:pPr>
              <w:pStyle w:val="BodyText"/>
              <w:rPr>
                <w:sz w:val="22"/>
                <w:szCs w:val="22"/>
              </w:rPr>
            </w:pPr>
          </w:p>
          <w:p w14:paraId="2A7541B3" w14:textId="77777777" w:rsidR="00A36FBA" w:rsidRPr="00D7574A" w:rsidRDefault="00A36FBA" w:rsidP="00A36FBA">
            <w:pPr>
              <w:pStyle w:val="BodyText"/>
              <w:rPr>
                <w:sz w:val="22"/>
                <w:szCs w:val="22"/>
              </w:rPr>
            </w:pPr>
          </w:p>
          <w:p w14:paraId="6F663B41" w14:textId="77777777" w:rsidR="00A36FBA" w:rsidRPr="00D7574A" w:rsidRDefault="00A36FBA" w:rsidP="00A36FBA">
            <w:pPr>
              <w:pStyle w:val="BodyText"/>
              <w:rPr>
                <w:sz w:val="22"/>
                <w:szCs w:val="22"/>
              </w:rPr>
            </w:pPr>
          </w:p>
        </w:tc>
      </w:tr>
    </w:tbl>
    <w:p w14:paraId="44ACC993" w14:textId="77777777" w:rsidR="00A36FBA" w:rsidRPr="00D7574A" w:rsidRDefault="00A36FBA" w:rsidP="00A36FBA">
      <w:pPr>
        <w:pStyle w:val="BodyText"/>
        <w:rPr>
          <w:sz w:val="22"/>
          <w:szCs w:val="22"/>
        </w:rPr>
      </w:pPr>
    </w:p>
    <w:p w14:paraId="799FA9D3" w14:textId="4A99224B" w:rsidR="00A36FBA" w:rsidRPr="00D7574A" w:rsidRDefault="00A36FBA" w:rsidP="00A36FBA">
      <w:pPr>
        <w:keepNext w:val="0"/>
        <w:spacing w:line="240" w:lineRule="auto"/>
        <w:rPr>
          <w:sz w:val="22"/>
          <w:szCs w:val="22"/>
        </w:rPr>
      </w:pPr>
    </w:p>
    <w:p w14:paraId="6FC56A7D" w14:textId="0393360C" w:rsidR="00A36FBA" w:rsidRPr="00D7574A" w:rsidRDefault="00A36FBA" w:rsidP="00A36FBA">
      <w:pPr>
        <w:keepNext w:val="0"/>
        <w:spacing w:line="240" w:lineRule="auto"/>
        <w:rPr>
          <w:sz w:val="22"/>
          <w:szCs w:val="22"/>
        </w:rPr>
      </w:pPr>
    </w:p>
    <w:p w14:paraId="418D2EEB" w14:textId="604DCEED" w:rsidR="00A36FBA" w:rsidRPr="00D7574A" w:rsidRDefault="00A36FBA" w:rsidP="00A36FBA">
      <w:pPr>
        <w:keepNext w:val="0"/>
        <w:spacing w:line="240" w:lineRule="auto"/>
        <w:rPr>
          <w:sz w:val="22"/>
          <w:szCs w:val="22"/>
        </w:rPr>
      </w:pPr>
    </w:p>
    <w:p w14:paraId="240846F8" w14:textId="6C976F02" w:rsidR="00A36FBA" w:rsidRPr="00D7574A" w:rsidRDefault="00A36FBA" w:rsidP="00A36FBA">
      <w:pPr>
        <w:keepNext w:val="0"/>
        <w:spacing w:line="240" w:lineRule="auto"/>
        <w:rPr>
          <w:sz w:val="22"/>
          <w:szCs w:val="22"/>
        </w:rPr>
      </w:pPr>
    </w:p>
    <w:p w14:paraId="088A948B" w14:textId="477152DD" w:rsidR="00A36FBA" w:rsidRPr="00D7574A" w:rsidRDefault="00A36FBA" w:rsidP="00A36FBA">
      <w:pPr>
        <w:keepNext w:val="0"/>
        <w:spacing w:line="240" w:lineRule="auto"/>
        <w:rPr>
          <w:sz w:val="22"/>
          <w:szCs w:val="22"/>
        </w:rPr>
      </w:pPr>
    </w:p>
    <w:p w14:paraId="6184D53B" w14:textId="3FF51652" w:rsidR="00A36FBA" w:rsidRPr="00D7574A" w:rsidRDefault="00A36FBA" w:rsidP="00A36FBA">
      <w:pPr>
        <w:keepNext w:val="0"/>
        <w:spacing w:line="240" w:lineRule="auto"/>
        <w:rPr>
          <w:sz w:val="22"/>
          <w:szCs w:val="22"/>
        </w:rPr>
      </w:pPr>
    </w:p>
    <w:p w14:paraId="3866121E" w14:textId="3ED1E9EE" w:rsidR="00A36FBA" w:rsidRPr="00D7574A" w:rsidRDefault="00A36FBA" w:rsidP="00A36FBA">
      <w:pPr>
        <w:keepNext w:val="0"/>
        <w:spacing w:line="240" w:lineRule="auto"/>
        <w:rPr>
          <w:sz w:val="22"/>
          <w:szCs w:val="22"/>
        </w:rPr>
      </w:pPr>
    </w:p>
    <w:p w14:paraId="160831EB" w14:textId="536FD1C5" w:rsidR="00A36FBA" w:rsidRPr="00D7574A" w:rsidRDefault="00A36FBA" w:rsidP="00A36FBA">
      <w:pPr>
        <w:keepNext w:val="0"/>
        <w:spacing w:line="240" w:lineRule="auto"/>
        <w:rPr>
          <w:sz w:val="22"/>
          <w:szCs w:val="22"/>
        </w:rPr>
      </w:pPr>
    </w:p>
    <w:p w14:paraId="03CF64C3" w14:textId="77777777" w:rsidR="00A36FBA" w:rsidRPr="00D7574A" w:rsidRDefault="00A36FBA" w:rsidP="00A36FBA">
      <w:pPr>
        <w:keepNext w:val="0"/>
        <w:spacing w:line="240" w:lineRule="auto"/>
        <w:rPr>
          <w:sz w:val="22"/>
          <w:szCs w:val="22"/>
        </w:rPr>
      </w:pPr>
    </w:p>
    <w:p w14:paraId="2DABB1A1" w14:textId="77777777" w:rsidR="00A36FBA" w:rsidRPr="00D7574A" w:rsidRDefault="00A36FBA" w:rsidP="00A36FBA">
      <w:pPr>
        <w:keepNext w:val="0"/>
        <w:spacing w:line="240" w:lineRule="auto"/>
        <w:rPr>
          <w:sz w:val="22"/>
          <w:szCs w:val="22"/>
        </w:rPr>
      </w:pPr>
    </w:p>
    <w:tbl>
      <w:tblPr>
        <w:tblStyle w:val="TableGrid"/>
        <w:tblW w:w="0" w:type="auto"/>
        <w:tblLook w:val="04A0" w:firstRow="1" w:lastRow="0" w:firstColumn="1" w:lastColumn="0" w:noHBand="0" w:noVBand="1"/>
      </w:tblPr>
      <w:tblGrid>
        <w:gridCol w:w="4675"/>
        <w:gridCol w:w="4675"/>
      </w:tblGrid>
      <w:tr w:rsidR="00A36FBA" w:rsidRPr="00D7574A" w14:paraId="23173865" w14:textId="77777777" w:rsidTr="00A36FBA">
        <w:tc>
          <w:tcPr>
            <w:tcW w:w="9350" w:type="dxa"/>
            <w:gridSpan w:val="2"/>
          </w:tcPr>
          <w:p w14:paraId="2E9B9E5E"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lastRenderedPageBreak/>
              <w:t>Project Name: Engine Control Unit</w:t>
            </w:r>
          </w:p>
        </w:tc>
      </w:tr>
      <w:tr w:rsidR="00A36FBA" w:rsidRPr="00D7574A" w14:paraId="6596D172" w14:textId="77777777" w:rsidTr="00A36FBA">
        <w:tc>
          <w:tcPr>
            <w:tcW w:w="4675" w:type="dxa"/>
          </w:tcPr>
          <w:p w14:paraId="4CDB2FAA" w14:textId="54D3D8DE"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User Requirement Number: 5</w:t>
            </w:r>
          </w:p>
        </w:tc>
        <w:tc>
          <w:tcPr>
            <w:tcW w:w="4675" w:type="dxa"/>
          </w:tcPr>
          <w:p w14:paraId="0FC076B6"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Version: 0</w:t>
            </w:r>
          </w:p>
        </w:tc>
      </w:tr>
      <w:tr w:rsidR="00A36FBA" w:rsidRPr="00D7574A" w14:paraId="6E6480F1" w14:textId="77777777" w:rsidTr="00A36FBA">
        <w:tc>
          <w:tcPr>
            <w:tcW w:w="4675" w:type="dxa"/>
          </w:tcPr>
          <w:p w14:paraId="65EDFE7E"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Originator: David Tolsma</w:t>
            </w:r>
          </w:p>
        </w:tc>
        <w:tc>
          <w:tcPr>
            <w:tcW w:w="4675" w:type="dxa"/>
          </w:tcPr>
          <w:p w14:paraId="7649202E"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Approval:</w:t>
            </w:r>
          </w:p>
        </w:tc>
      </w:tr>
      <w:tr w:rsidR="00A36FBA" w:rsidRPr="00D7574A" w14:paraId="49B16B7A" w14:textId="77777777" w:rsidTr="00A36FBA">
        <w:tc>
          <w:tcPr>
            <w:tcW w:w="9350" w:type="dxa"/>
            <w:gridSpan w:val="2"/>
          </w:tcPr>
          <w:p w14:paraId="20B37DB0"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 xml:space="preserve">Requirement: </w:t>
            </w:r>
          </w:p>
          <w:p w14:paraId="0F201007" w14:textId="77777777" w:rsidR="009B3A96" w:rsidRPr="00D7574A" w:rsidRDefault="009B3A96" w:rsidP="009B3A96">
            <w:pPr>
              <w:keepNext w:val="0"/>
              <w:spacing w:line="240" w:lineRule="auto"/>
              <w:rPr>
                <w:rFonts w:ascii="Arial" w:hAnsi="Arial" w:cs="Arial"/>
                <w:color w:val="000000"/>
                <w:sz w:val="22"/>
                <w:szCs w:val="22"/>
              </w:rPr>
            </w:pPr>
            <w:r w:rsidRPr="00D7574A">
              <w:rPr>
                <w:rFonts w:ascii="Arial" w:hAnsi="Arial" w:cs="Arial"/>
                <w:color w:val="000000"/>
                <w:sz w:val="22"/>
                <w:szCs w:val="22"/>
              </w:rPr>
              <w:t>Shall have support for various air flow measurement devices</w:t>
            </w:r>
          </w:p>
          <w:p w14:paraId="389BBD14" w14:textId="77777777" w:rsidR="00A36FBA" w:rsidRPr="00D7574A" w:rsidRDefault="00A36FBA" w:rsidP="00A36FBA">
            <w:pPr>
              <w:pStyle w:val="Heading2"/>
              <w:numPr>
                <w:ilvl w:val="0"/>
                <w:numId w:val="0"/>
              </w:numPr>
              <w:spacing w:before="0" w:after="120" w:line="240" w:lineRule="auto"/>
              <w:rPr>
                <w:sz w:val="22"/>
                <w:szCs w:val="22"/>
              </w:rPr>
            </w:pPr>
          </w:p>
        </w:tc>
      </w:tr>
      <w:tr w:rsidR="00A36FBA" w:rsidRPr="00D7574A" w14:paraId="3CBA524E" w14:textId="77777777" w:rsidTr="00A36FBA">
        <w:tc>
          <w:tcPr>
            <w:tcW w:w="9350" w:type="dxa"/>
            <w:gridSpan w:val="2"/>
          </w:tcPr>
          <w:p w14:paraId="3674FE8A"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Rationale:</w:t>
            </w:r>
          </w:p>
          <w:p w14:paraId="4155B818" w14:textId="01C2444F" w:rsidR="00A36FBA" w:rsidRPr="00D7574A" w:rsidRDefault="00A36FBA" w:rsidP="00A36FBA">
            <w:pPr>
              <w:pStyle w:val="BodyText"/>
              <w:rPr>
                <w:sz w:val="22"/>
                <w:szCs w:val="22"/>
              </w:rPr>
            </w:pPr>
            <w:r w:rsidRPr="00D7574A">
              <w:rPr>
                <w:sz w:val="22"/>
                <w:szCs w:val="22"/>
              </w:rPr>
              <w:t xml:space="preserve">In order to run an engine, the ECU needs to know how </w:t>
            </w:r>
            <w:r w:rsidR="009B3A96" w:rsidRPr="00D7574A">
              <w:rPr>
                <w:sz w:val="22"/>
                <w:szCs w:val="22"/>
              </w:rPr>
              <w:t>much air is flowing into the engine</w:t>
            </w:r>
          </w:p>
          <w:p w14:paraId="108440E5" w14:textId="77777777" w:rsidR="00A36FBA" w:rsidRPr="00D7574A" w:rsidRDefault="00A36FBA" w:rsidP="00A36FBA">
            <w:pPr>
              <w:pStyle w:val="BodyText"/>
              <w:rPr>
                <w:sz w:val="22"/>
                <w:szCs w:val="22"/>
              </w:rPr>
            </w:pPr>
          </w:p>
        </w:tc>
      </w:tr>
    </w:tbl>
    <w:p w14:paraId="52F44E41" w14:textId="77777777" w:rsidR="00A36FBA" w:rsidRPr="00D7574A" w:rsidRDefault="00A36FBA" w:rsidP="00A36FBA">
      <w:pPr>
        <w:pStyle w:val="BodyText"/>
        <w:rPr>
          <w:sz w:val="22"/>
          <w:szCs w:val="22"/>
        </w:rPr>
      </w:pPr>
    </w:p>
    <w:p w14:paraId="016AFE3E" w14:textId="5E33A878" w:rsidR="00A36FBA" w:rsidRPr="00D7574A" w:rsidRDefault="00A36FBA" w:rsidP="00A36FBA">
      <w:pPr>
        <w:keepNext w:val="0"/>
        <w:spacing w:line="240" w:lineRule="auto"/>
        <w:rPr>
          <w:sz w:val="22"/>
          <w:szCs w:val="22"/>
        </w:rPr>
      </w:pPr>
      <w:r w:rsidRPr="00D7574A">
        <w:rPr>
          <w:sz w:val="22"/>
          <w:szCs w:val="22"/>
        </w:rPr>
        <w:br w:type="page"/>
      </w:r>
    </w:p>
    <w:tbl>
      <w:tblPr>
        <w:tblStyle w:val="TableGrid"/>
        <w:tblW w:w="0" w:type="auto"/>
        <w:tblLook w:val="04A0" w:firstRow="1" w:lastRow="0" w:firstColumn="1" w:lastColumn="0" w:noHBand="0" w:noVBand="1"/>
      </w:tblPr>
      <w:tblGrid>
        <w:gridCol w:w="4675"/>
        <w:gridCol w:w="4675"/>
      </w:tblGrid>
      <w:tr w:rsidR="00A36FBA" w:rsidRPr="00D7574A" w14:paraId="6E389878" w14:textId="77777777" w:rsidTr="00A36FBA">
        <w:tc>
          <w:tcPr>
            <w:tcW w:w="9350" w:type="dxa"/>
            <w:gridSpan w:val="2"/>
          </w:tcPr>
          <w:p w14:paraId="150EA765"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lastRenderedPageBreak/>
              <w:t>Project Name: Engine Control Unit</w:t>
            </w:r>
          </w:p>
        </w:tc>
      </w:tr>
      <w:tr w:rsidR="00A36FBA" w:rsidRPr="00D7574A" w14:paraId="1E5AA860" w14:textId="77777777" w:rsidTr="00A36FBA">
        <w:tc>
          <w:tcPr>
            <w:tcW w:w="4675" w:type="dxa"/>
          </w:tcPr>
          <w:p w14:paraId="0C3E1813" w14:textId="45F89C5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System Requirement Number: 5.1</w:t>
            </w:r>
          </w:p>
        </w:tc>
        <w:tc>
          <w:tcPr>
            <w:tcW w:w="4675" w:type="dxa"/>
          </w:tcPr>
          <w:p w14:paraId="452E5AB5"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Version: 0</w:t>
            </w:r>
          </w:p>
        </w:tc>
      </w:tr>
      <w:tr w:rsidR="00A36FBA" w:rsidRPr="00D7574A" w14:paraId="4477DCDA" w14:textId="77777777" w:rsidTr="00A36FBA">
        <w:tc>
          <w:tcPr>
            <w:tcW w:w="4675" w:type="dxa"/>
          </w:tcPr>
          <w:p w14:paraId="16FA1D74"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Originator: David Tolsma</w:t>
            </w:r>
          </w:p>
        </w:tc>
        <w:tc>
          <w:tcPr>
            <w:tcW w:w="4675" w:type="dxa"/>
          </w:tcPr>
          <w:p w14:paraId="1448B5EC"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Approval:</w:t>
            </w:r>
          </w:p>
        </w:tc>
      </w:tr>
      <w:tr w:rsidR="00A36FBA" w:rsidRPr="00D7574A" w14:paraId="7E1655B5" w14:textId="77777777" w:rsidTr="00A36FBA">
        <w:tc>
          <w:tcPr>
            <w:tcW w:w="9350" w:type="dxa"/>
            <w:gridSpan w:val="2"/>
          </w:tcPr>
          <w:p w14:paraId="456060ED"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Requirement:</w:t>
            </w:r>
          </w:p>
          <w:p w14:paraId="0DCAB7B2" w14:textId="77777777" w:rsidR="0084759F" w:rsidRPr="00D7574A" w:rsidRDefault="0084759F" w:rsidP="0084759F">
            <w:pPr>
              <w:keepNext w:val="0"/>
              <w:spacing w:line="240" w:lineRule="auto"/>
              <w:rPr>
                <w:rFonts w:ascii="Arial" w:hAnsi="Arial" w:cs="Arial"/>
                <w:color w:val="000000"/>
                <w:sz w:val="22"/>
                <w:szCs w:val="22"/>
              </w:rPr>
            </w:pPr>
            <w:r w:rsidRPr="00D7574A">
              <w:rPr>
                <w:rFonts w:ascii="Arial" w:hAnsi="Arial" w:cs="Arial"/>
                <w:color w:val="000000"/>
                <w:sz w:val="22"/>
                <w:szCs w:val="22"/>
              </w:rPr>
              <w:t>Shall support potentiometer type (barndoor type) air flow meter.</w:t>
            </w:r>
          </w:p>
          <w:p w14:paraId="67950372" w14:textId="77777777" w:rsidR="00A36FBA" w:rsidRPr="00D7574A" w:rsidRDefault="00A36FBA" w:rsidP="00A36FBA">
            <w:pPr>
              <w:keepNext w:val="0"/>
              <w:spacing w:line="240" w:lineRule="auto"/>
              <w:rPr>
                <w:rFonts w:ascii="Arial" w:hAnsi="Arial" w:cs="Arial"/>
                <w:color w:val="000000"/>
                <w:sz w:val="22"/>
                <w:szCs w:val="22"/>
              </w:rPr>
            </w:pPr>
          </w:p>
          <w:p w14:paraId="5AB21D2E" w14:textId="77777777" w:rsidR="00A36FBA" w:rsidRPr="00D7574A" w:rsidRDefault="00A36FBA" w:rsidP="00A36FBA">
            <w:pPr>
              <w:pStyle w:val="Heading2"/>
              <w:numPr>
                <w:ilvl w:val="0"/>
                <w:numId w:val="0"/>
              </w:numPr>
              <w:spacing w:before="0" w:after="120" w:line="240" w:lineRule="auto"/>
              <w:rPr>
                <w:sz w:val="22"/>
                <w:szCs w:val="22"/>
              </w:rPr>
            </w:pPr>
          </w:p>
        </w:tc>
      </w:tr>
      <w:tr w:rsidR="00A36FBA" w:rsidRPr="00D7574A" w14:paraId="4A73DE71" w14:textId="77777777" w:rsidTr="00A36FBA">
        <w:tc>
          <w:tcPr>
            <w:tcW w:w="9350" w:type="dxa"/>
            <w:gridSpan w:val="2"/>
          </w:tcPr>
          <w:p w14:paraId="39E30574"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Rationale:</w:t>
            </w:r>
          </w:p>
          <w:p w14:paraId="3913DF8C" w14:textId="53CBD888" w:rsidR="00A36FBA" w:rsidRPr="00D7574A" w:rsidRDefault="0084759F" w:rsidP="00A36FBA">
            <w:pPr>
              <w:pStyle w:val="BodyText"/>
              <w:rPr>
                <w:sz w:val="22"/>
                <w:szCs w:val="22"/>
              </w:rPr>
            </w:pPr>
            <w:r w:rsidRPr="00D7574A">
              <w:rPr>
                <w:sz w:val="22"/>
                <w:szCs w:val="22"/>
              </w:rPr>
              <w:t>In order to run an engine, the ECU needs to know how much air is flowing into the engine</w:t>
            </w:r>
            <w:r w:rsidRPr="00D7574A">
              <w:rPr>
                <w:sz w:val="22"/>
                <w:szCs w:val="22"/>
              </w:rPr>
              <w:t xml:space="preserve"> This is one common device to do so.</w:t>
            </w:r>
          </w:p>
        </w:tc>
      </w:tr>
      <w:tr w:rsidR="00A36FBA" w:rsidRPr="00D7574A" w14:paraId="09AF16A1" w14:textId="77777777" w:rsidTr="00A36FBA">
        <w:tc>
          <w:tcPr>
            <w:tcW w:w="9350" w:type="dxa"/>
            <w:gridSpan w:val="2"/>
          </w:tcPr>
          <w:p w14:paraId="5A29740F"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Model:</w:t>
            </w:r>
          </w:p>
          <w:p w14:paraId="03564995" w14:textId="77777777" w:rsidR="00A36FBA" w:rsidRPr="00D7574A" w:rsidRDefault="00A36FBA" w:rsidP="00A36FBA">
            <w:pPr>
              <w:pStyle w:val="BodyText"/>
              <w:rPr>
                <w:sz w:val="22"/>
                <w:szCs w:val="22"/>
              </w:rPr>
            </w:pPr>
          </w:p>
          <w:p w14:paraId="20517C59" w14:textId="77777777" w:rsidR="00A36FBA" w:rsidRPr="00D7574A" w:rsidRDefault="00A36FBA" w:rsidP="00A36FBA">
            <w:pPr>
              <w:pStyle w:val="BodyText"/>
              <w:rPr>
                <w:sz w:val="22"/>
                <w:szCs w:val="22"/>
              </w:rPr>
            </w:pPr>
          </w:p>
          <w:p w14:paraId="711C240B" w14:textId="77777777" w:rsidR="00A36FBA" w:rsidRPr="00D7574A" w:rsidRDefault="00A36FBA" w:rsidP="00A36FBA">
            <w:pPr>
              <w:pStyle w:val="BodyText"/>
              <w:rPr>
                <w:sz w:val="22"/>
                <w:szCs w:val="22"/>
              </w:rPr>
            </w:pPr>
          </w:p>
          <w:p w14:paraId="5F9F9F4C" w14:textId="77777777" w:rsidR="00A36FBA" w:rsidRPr="00D7574A" w:rsidRDefault="00A36FBA" w:rsidP="00A36FBA">
            <w:pPr>
              <w:pStyle w:val="BodyText"/>
              <w:rPr>
                <w:sz w:val="22"/>
                <w:szCs w:val="22"/>
              </w:rPr>
            </w:pPr>
          </w:p>
        </w:tc>
      </w:tr>
      <w:tr w:rsidR="00A36FBA" w:rsidRPr="00D7574A" w14:paraId="150EA515" w14:textId="77777777" w:rsidTr="00A36FBA">
        <w:tc>
          <w:tcPr>
            <w:tcW w:w="9350" w:type="dxa"/>
            <w:gridSpan w:val="2"/>
          </w:tcPr>
          <w:p w14:paraId="1D03E72C"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Verification Plan:</w:t>
            </w:r>
          </w:p>
          <w:p w14:paraId="39C83DCE" w14:textId="77777777" w:rsidR="00A36FBA" w:rsidRPr="00D7574A" w:rsidRDefault="00A36FBA" w:rsidP="00A36FBA">
            <w:pPr>
              <w:pStyle w:val="BodyText"/>
              <w:rPr>
                <w:b/>
                <w:bCs/>
                <w:sz w:val="22"/>
                <w:szCs w:val="22"/>
              </w:rPr>
            </w:pPr>
          </w:p>
          <w:p w14:paraId="51F7D1DD" w14:textId="77777777" w:rsidR="00A36FBA" w:rsidRPr="00D7574A" w:rsidRDefault="00A36FBA" w:rsidP="00A36FBA">
            <w:pPr>
              <w:pStyle w:val="BodyText"/>
              <w:rPr>
                <w:sz w:val="22"/>
                <w:szCs w:val="22"/>
              </w:rPr>
            </w:pPr>
          </w:p>
          <w:p w14:paraId="2B3AF6CF" w14:textId="77777777" w:rsidR="00A36FBA" w:rsidRPr="00D7574A" w:rsidRDefault="00A36FBA" w:rsidP="00A36FBA">
            <w:pPr>
              <w:pStyle w:val="BodyText"/>
              <w:rPr>
                <w:sz w:val="22"/>
                <w:szCs w:val="22"/>
              </w:rPr>
            </w:pPr>
          </w:p>
          <w:p w14:paraId="101B2FC7" w14:textId="77777777" w:rsidR="00A36FBA" w:rsidRPr="00D7574A" w:rsidRDefault="00A36FBA" w:rsidP="00A36FBA">
            <w:pPr>
              <w:pStyle w:val="BodyText"/>
              <w:rPr>
                <w:sz w:val="22"/>
                <w:szCs w:val="22"/>
              </w:rPr>
            </w:pPr>
          </w:p>
          <w:p w14:paraId="7E04B131" w14:textId="77777777" w:rsidR="00A36FBA" w:rsidRPr="00D7574A" w:rsidRDefault="00A36FBA" w:rsidP="00A36FBA">
            <w:pPr>
              <w:pStyle w:val="BodyText"/>
              <w:rPr>
                <w:sz w:val="22"/>
                <w:szCs w:val="22"/>
              </w:rPr>
            </w:pPr>
          </w:p>
        </w:tc>
      </w:tr>
      <w:tr w:rsidR="00A36FBA" w:rsidRPr="00D7574A" w14:paraId="1B42378F" w14:textId="77777777" w:rsidTr="00A36FBA">
        <w:tc>
          <w:tcPr>
            <w:tcW w:w="9350" w:type="dxa"/>
            <w:gridSpan w:val="2"/>
          </w:tcPr>
          <w:p w14:paraId="6DDFC8E7"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Verification Data:</w:t>
            </w:r>
          </w:p>
          <w:p w14:paraId="3D2B418D" w14:textId="77777777" w:rsidR="00A36FBA" w:rsidRPr="00D7574A" w:rsidRDefault="00A36FBA" w:rsidP="00A36FBA">
            <w:pPr>
              <w:pStyle w:val="Heading2"/>
              <w:numPr>
                <w:ilvl w:val="0"/>
                <w:numId w:val="0"/>
              </w:numPr>
              <w:spacing w:before="0" w:after="120" w:line="240" w:lineRule="auto"/>
              <w:rPr>
                <w:sz w:val="22"/>
                <w:szCs w:val="22"/>
              </w:rPr>
            </w:pPr>
          </w:p>
          <w:p w14:paraId="3F7E8CF9" w14:textId="77777777" w:rsidR="00A36FBA" w:rsidRPr="00D7574A" w:rsidRDefault="00A36FBA" w:rsidP="00A36FBA">
            <w:pPr>
              <w:pStyle w:val="BodyText"/>
              <w:rPr>
                <w:sz w:val="22"/>
                <w:szCs w:val="22"/>
              </w:rPr>
            </w:pPr>
          </w:p>
          <w:p w14:paraId="74F3029F" w14:textId="77777777" w:rsidR="00A36FBA" w:rsidRPr="00D7574A" w:rsidRDefault="00A36FBA" w:rsidP="00A36FBA">
            <w:pPr>
              <w:pStyle w:val="BodyText"/>
              <w:rPr>
                <w:sz w:val="22"/>
                <w:szCs w:val="22"/>
              </w:rPr>
            </w:pPr>
          </w:p>
          <w:p w14:paraId="29B8899F" w14:textId="77777777" w:rsidR="00A36FBA" w:rsidRPr="00D7574A" w:rsidRDefault="00A36FBA" w:rsidP="00A36FBA">
            <w:pPr>
              <w:pStyle w:val="BodyText"/>
              <w:rPr>
                <w:sz w:val="22"/>
                <w:szCs w:val="22"/>
              </w:rPr>
            </w:pPr>
          </w:p>
          <w:p w14:paraId="278455FB" w14:textId="77777777" w:rsidR="00A36FBA" w:rsidRPr="00D7574A" w:rsidRDefault="00A36FBA" w:rsidP="00A36FBA">
            <w:pPr>
              <w:pStyle w:val="BodyText"/>
              <w:rPr>
                <w:sz w:val="22"/>
                <w:szCs w:val="22"/>
              </w:rPr>
            </w:pPr>
          </w:p>
          <w:p w14:paraId="1AE34106" w14:textId="77777777" w:rsidR="00A36FBA" w:rsidRPr="00D7574A" w:rsidRDefault="00A36FBA" w:rsidP="00A36FBA">
            <w:pPr>
              <w:pStyle w:val="BodyText"/>
              <w:rPr>
                <w:sz w:val="22"/>
                <w:szCs w:val="22"/>
              </w:rPr>
            </w:pPr>
          </w:p>
        </w:tc>
      </w:tr>
    </w:tbl>
    <w:p w14:paraId="565A1B26" w14:textId="77777777" w:rsidR="00A36FBA" w:rsidRPr="00D7574A" w:rsidRDefault="00A36FBA" w:rsidP="00A36FBA">
      <w:pPr>
        <w:pStyle w:val="BodyText"/>
        <w:rPr>
          <w:sz w:val="22"/>
          <w:szCs w:val="22"/>
        </w:rPr>
      </w:pPr>
    </w:p>
    <w:p w14:paraId="7ED2EC0A" w14:textId="7CB643C6" w:rsidR="00A36FBA" w:rsidRPr="00D7574A" w:rsidRDefault="00A36FBA" w:rsidP="00A36FBA">
      <w:pPr>
        <w:keepNext w:val="0"/>
        <w:spacing w:line="240" w:lineRule="auto"/>
        <w:rPr>
          <w:sz w:val="22"/>
          <w:szCs w:val="22"/>
        </w:rPr>
      </w:pPr>
    </w:p>
    <w:p w14:paraId="775304C7" w14:textId="46EB3E41" w:rsidR="00A36FBA" w:rsidRPr="00D7574A" w:rsidRDefault="00A36FBA" w:rsidP="00A36FBA">
      <w:pPr>
        <w:keepNext w:val="0"/>
        <w:spacing w:line="240" w:lineRule="auto"/>
        <w:rPr>
          <w:sz w:val="22"/>
          <w:szCs w:val="22"/>
        </w:rPr>
      </w:pPr>
    </w:p>
    <w:p w14:paraId="49C0161C" w14:textId="691D097C" w:rsidR="00A36FBA" w:rsidRPr="00D7574A" w:rsidRDefault="00A36FBA" w:rsidP="00A36FBA">
      <w:pPr>
        <w:keepNext w:val="0"/>
        <w:spacing w:line="240" w:lineRule="auto"/>
        <w:rPr>
          <w:sz w:val="22"/>
          <w:szCs w:val="22"/>
        </w:rPr>
      </w:pPr>
    </w:p>
    <w:p w14:paraId="1A01C7AB" w14:textId="5155BAFE" w:rsidR="00A36FBA" w:rsidRPr="00D7574A" w:rsidRDefault="00A36FBA" w:rsidP="00A36FBA">
      <w:pPr>
        <w:keepNext w:val="0"/>
        <w:spacing w:line="240" w:lineRule="auto"/>
        <w:rPr>
          <w:sz w:val="22"/>
          <w:szCs w:val="22"/>
        </w:rPr>
      </w:pPr>
    </w:p>
    <w:p w14:paraId="60F3943D" w14:textId="7B8ACC90" w:rsidR="00A36FBA" w:rsidRPr="00D7574A" w:rsidRDefault="00A36FBA" w:rsidP="00A36FBA">
      <w:pPr>
        <w:keepNext w:val="0"/>
        <w:spacing w:line="240" w:lineRule="auto"/>
        <w:rPr>
          <w:sz w:val="22"/>
          <w:szCs w:val="22"/>
        </w:rPr>
      </w:pPr>
    </w:p>
    <w:p w14:paraId="16D69971" w14:textId="41C93188" w:rsidR="00A36FBA" w:rsidRPr="00D7574A" w:rsidRDefault="00A36FBA" w:rsidP="00A36FBA">
      <w:pPr>
        <w:keepNext w:val="0"/>
        <w:spacing w:line="240" w:lineRule="auto"/>
        <w:rPr>
          <w:sz w:val="22"/>
          <w:szCs w:val="22"/>
        </w:rPr>
      </w:pPr>
    </w:p>
    <w:p w14:paraId="5E7E120F" w14:textId="6D928986" w:rsidR="00A36FBA" w:rsidRPr="00D7574A" w:rsidRDefault="00A36FBA" w:rsidP="00A36FBA">
      <w:pPr>
        <w:keepNext w:val="0"/>
        <w:spacing w:line="240" w:lineRule="auto"/>
        <w:rPr>
          <w:sz w:val="22"/>
          <w:szCs w:val="22"/>
        </w:rPr>
      </w:pPr>
    </w:p>
    <w:p w14:paraId="29B2C44E" w14:textId="4A21AA18" w:rsidR="00A36FBA" w:rsidRPr="00D7574A" w:rsidRDefault="00A36FBA" w:rsidP="00A36FBA">
      <w:pPr>
        <w:keepNext w:val="0"/>
        <w:spacing w:line="240" w:lineRule="auto"/>
        <w:rPr>
          <w:sz w:val="22"/>
          <w:szCs w:val="22"/>
        </w:rPr>
      </w:pPr>
    </w:p>
    <w:p w14:paraId="088738AF" w14:textId="46963C82" w:rsidR="00A36FBA" w:rsidRPr="00D7574A" w:rsidRDefault="00A36FBA" w:rsidP="00A36FBA">
      <w:pPr>
        <w:keepNext w:val="0"/>
        <w:spacing w:line="240" w:lineRule="auto"/>
        <w:rPr>
          <w:sz w:val="22"/>
          <w:szCs w:val="22"/>
        </w:rPr>
      </w:pPr>
    </w:p>
    <w:p w14:paraId="0C9C2424" w14:textId="5D23358B" w:rsidR="00A36FBA" w:rsidRPr="00D7574A" w:rsidRDefault="00A36FBA" w:rsidP="00A36FBA">
      <w:pPr>
        <w:keepNext w:val="0"/>
        <w:spacing w:line="240" w:lineRule="auto"/>
        <w:rPr>
          <w:sz w:val="22"/>
          <w:szCs w:val="22"/>
        </w:rPr>
      </w:pPr>
    </w:p>
    <w:p w14:paraId="2ACA05BE" w14:textId="234B013F" w:rsidR="00A36FBA" w:rsidRPr="00D7574A" w:rsidRDefault="00A36FBA" w:rsidP="00A36FBA">
      <w:pPr>
        <w:keepNext w:val="0"/>
        <w:spacing w:line="240" w:lineRule="auto"/>
        <w:rPr>
          <w:sz w:val="22"/>
          <w:szCs w:val="22"/>
        </w:rPr>
      </w:pPr>
    </w:p>
    <w:p w14:paraId="0F7BA2B5" w14:textId="151DC4E9" w:rsidR="00A36FBA" w:rsidRPr="00D7574A" w:rsidRDefault="00A36FBA" w:rsidP="00A36FBA">
      <w:pPr>
        <w:keepNext w:val="0"/>
        <w:spacing w:line="240" w:lineRule="auto"/>
        <w:rPr>
          <w:sz w:val="22"/>
          <w:szCs w:val="22"/>
        </w:rPr>
      </w:pPr>
    </w:p>
    <w:p w14:paraId="3217D93D" w14:textId="57F5D4A5" w:rsidR="00A36FBA" w:rsidRPr="00D7574A" w:rsidRDefault="00A36FBA" w:rsidP="00A36FBA">
      <w:pPr>
        <w:keepNext w:val="0"/>
        <w:spacing w:line="240" w:lineRule="auto"/>
        <w:rPr>
          <w:sz w:val="22"/>
          <w:szCs w:val="22"/>
        </w:rPr>
      </w:pPr>
    </w:p>
    <w:p w14:paraId="0CEBB5D5" w14:textId="49AB5178" w:rsidR="00A36FBA" w:rsidRPr="00D7574A" w:rsidRDefault="00A36FBA" w:rsidP="00A36FBA">
      <w:pPr>
        <w:keepNext w:val="0"/>
        <w:spacing w:line="240" w:lineRule="auto"/>
        <w:rPr>
          <w:sz w:val="22"/>
          <w:szCs w:val="22"/>
        </w:rPr>
      </w:pPr>
    </w:p>
    <w:p w14:paraId="4C613F10" w14:textId="49BD13D1" w:rsidR="00A36FBA" w:rsidRPr="00D7574A" w:rsidRDefault="00A36FBA" w:rsidP="00A36FBA">
      <w:pPr>
        <w:keepNext w:val="0"/>
        <w:spacing w:line="240" w:lineRule="auto"/>
        <w:rPr>
          <w:sz w:val="22"/>
          <w:szCs w:val="22"/>
        </w:rPr>
      </w:pPr>
    </w:p>
    <w:p w14:paraId="75AE0BF2" w14:textId="310D26A5" w:rsidR="00A36FBA" w:rsidRPr="00D7574A" w:rsidRDefault="00A36FBA" w:rsidP="00A36FBA">
      <w:pPr>
        <w:keepNext w:val="0"/>
        <w:spacing w:line="240" w:lineRule="auto"/>
        <w:rPr>
          <w:sz w:val="22"/>
          <w:szCs w:val="22"/>
        </w:rPr>
      </w:pPr>
    </w:p>
    <w:p w14:paraId="609058CA" w14:textId="1CAB16DA" w:rsidR="00A36FBA" w:rsidRPr="00D7574A" w:rsidRDefault="00A36FBA" w:rsidP="00A36FBA">
      <w:pPr>
        <w:keepNext w:val="0"/>
        <w:spacing w:line="240" w:lineRule="auto"/>
        <w:rPr>
          <w:sz w:val="22"/>
          <w:szCs w:val="22"/>
        </w:rPr>
      </w:pPr>
    </w:p>
    <w:p w14:paraId="7BD8AFFF" w14:textId="42E4D035" w:rsidR="00A36FBA" w:rsidRPr="00D7574A" w:rsidRDefault="00A36FBA" w:rsidP="00A36FBA">
      <w:pPr>
        <w:keepNext w:val="0"/>
        <w:spacing w:line="240" w:lineRule="auto"/>
        <w:rPr>
          <w:sz w:val="22"/>
          <w:szCs w:val="22"/>
        </w:rPr>
      </w:pPr>
    </w:p>
    <w:p w14:paraId="5F1463C8" w14:textId="2C44EA64" w:rsidR="00A36FBA" w:rsidRPr="00D7574A" w:rsidRDefault="00A36FBA" w:rsidP="00A36FBA">
      <w:pPr>
        <w:keepNext w:val="0"/>
        <w:spacing w:line="240" w:lineRule="auto"/>
        <w:rPr>
          <w:sz w:val="22"/>
          <w:szCs w:val="22"/>
        </w:rPr>
      </w:pPr>
    </w:p>
    <w:tbl>
      <w:tblPr>
        <w:tblStyle w:val="TableGrid"/>
        <w:tblW w:w="0" w:type="auto"/>
        <w:tblLook w:val="04A0" w:firstRow="1" w:lastRow="0" w:firstColumn="1" w:lastColumn="0" w:noHBand="0" w:noVBand="1"/>
      </w:tblPr>
      <w:tblGrid>
        <w:gridCol w:w="4675"/>
        <w:gridCol w:w="4675"/>
      </w:tblGrid>
      <w:tr w:rsidR="00A36FBA" w:rsidRPr="00D7574A" w14:paraId="207AEC19" w14:textId="77777777" w:rsidTr="00A36FBA">
        <w:tc>
          <w:tcPr>
            <w:tcW w:w="9350" w:type="dxa"/>
            <w:gridSpan w:val="2"/>
          </w:tcPr>
          <w:p w14:paraId="4C1A1A97"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lastRenderedPageBreak/>
              <w:t>Project Name: Engine Control Unit</w:t>
            </w:r>
          </w:p>
        </w:tc>
      </w:tr>
      <w:tr w:rsidR="00A36FBA" w:rsidRPr="00D7574A" w14:paraId="55D26974" w14:textId="77777777" w:rsidTr="00A36FBA">
        <w:tc>
          <w:tcPr>
            <w:tcW w:w="4675" w:type="dxa"/>
          </w:tcPr>
          <w:p w14:paraId="26C03B5F" w14:textId="24CED693"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System Requirement Number: 5.2</w:t>
            </w:r>
          </w:p>
        </w:tc>
        <w:tc>
          <w:tcPr>
            <w:tcW w:w="4675" w:type="dxa"/>
          </w:tcPr>
          <w:p w14:paraId="37B27F82"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Version: 0</w:t>
            </w:r>
          </w:p>
        </w:tc>
      </w:tr>
      <w:tr w:rsidR="00A36FBA" w:rsidRPr="00D7574A" w14:paraId="2FF8C465" w14:textId="77777777" w:rsidTr="00A36FBA">
        <w:tc>
          <w:tcPr>
            <w:tcW w:w="4675" w:type="dxa"/>
          </w:tcPr>
          <w:p w14:paraId="04246F12"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Originator: David Tolsma</w:t>
            </w:r>
          </w:p>
        </w:tc>
        <w:tc>
          <w:tcPr>
            <w:tcW w:w="4675" w:type="dxa"/>
          </w:tcPr>
          <w:p w14:paraId="04C5B68C"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Approval:</w:t>
            </w:r>
          </w:p>
        </w:tc>
      </w:tr>
      <w:tr w:rsidR="00A36FBA" w:rsidRPr="00D7574A" w14:paraId="2922FE6E" w14:textId="77777777" w:rsidTr="00A36FBA">
        <w:tc>
          <w:tcPr>
            <w:tcW w:w="9350" w:type="dxa"/>
            <w:gridSpan w:val="2"/>
          </w:tcPr>
          <w:p w14:paraId="75931E9F"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Requirement:</w:t>
            </w:r>
          </w:p>
          <w:p w14:paraId="3AF533DD" w14:textId="586F7930" w:rsidR="00A36FBA" w:rsidRPr="00D7574A" w:rsidRDefault="0084759F" w:rsidP="00A36FBA">
            <w:pPr>
              <w:keepNext w:val="0"/>
              <w:spacing w:line="240" w:lineRule="auto"/>
              <w:rPr>
                <w:rFonts w:ascii="Arial" w:hAnsi="Arial" w:cs="Arial"/>
                <w:color w:val="000000"/>
                <w:sz w:val="22"/>
                <w:szCs w:val="22"/>
              </w:rPr>
            </w:pPr>
            <w:r w:rsidRPr="00D7574A">
              <w:rPr>
                <w:rFonts w:ascii="Arial" w:hAnsi="Arial" w:cs="Arial"/>
                <w:color w:val="000000"/>
                <w:sz w:val="22"/>
                <w:szCs w:val="22"/>
              </w:rPr>
              <w:t>Shall support a Manifold Absolute Pressure (MAP) sensor for air flow sensing</w:t>
            </w:r>
          </w:p>
          <w:p w14:paraId="6BD36DAA" w14:textId="77777777" w:rsidR="00A36FBA" w:rsidRPr="00D7574A" w:rsidRDefault="00A36FBA" w:rsidP="00A36FBA">
            <w:pPr>
              <w:pStyle w:val="Heading2"/>
              <w:numPr>
                <w:ilvl w:val="0"/>
                <w:numId w:val="0"/>
              </w:numPr>
              <w:spacing w:before="0" w:after="120" w:line="240" w:lineRule="auto"/>
              <w:rPr>
                <w:sz w:val="22"/>
                <w:szCs w:val="22"/>
              </w:rPr>
            </w:pPr>
          </w:p>
        </w:tc>
      </w:tr>
      <w:tr w:rsidR="00A36FBA" w:rsidRPr="00D7574A" w14:paraId="277D90B5" w14:textId="77777777" w:rsidTr="00A36FBA">
        <w:tc>
          <w:tcPr>
            <w:tcW w:w="9350" w:type="dxa"/>
            <w:gridSpan w:val="2"/>
          </w:tcPr>
          <w:p w14:paraId="3E879C8D"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Rationale:</w:t>
            </w:r>
          </w:p>
          <w:p w14:paraId="738D97D9" w14:textId="7A6EF6DF" w:rsidR="00A36FBA" w:rsidRPr="00D7574A" w:rsidRDefault="0084759F" w:rsidP="0084759F">
            <w:pPr>
              <w:pStyle w:val="BodyText"/>
              <w:ind w:left="0" w:firstLine="0"/>
              <w:rPr>
                <w:sz w:val="22"/>
                <w:szCs w:val="22"/>
              </w:rPr>
            </w:pPr>
            <w:r w:rsidRPr="00D7574A">
              <w:rPr>
                <w:sz w:val="22"/>
                <w:szCs w:val="22"/>
              </w:rPr>
              <w:t>In order to run an engine, the ECU needs to know how much air is flowing into the engine This is one common device to do so.</w:t>
            </w:r>
          </w:p>
          <w:p w14:paraId="1A075CBD" w14:textId="77777777" w:rsidR="00A36FBA" w:rsidRPr="00D7574A" w:rsidRDefault="00A36FBA" w:rsidP="00A36FBA">
            <w:pPr>
              <w:pStyle w:val="BodyText"/>
              <w:rPr>
                <w:sz w:val="22"/>
                <w:szCs w:val="22"/>
              </w:rPr>
            </w:pPr>
          </w:p>
        </w:tc>
      </w:tr>
      <w:tr w:rsidR="00A36FBA" w:rsidRPr="00D7574A" w14:paraId="4D10DCAE" w14:textId="77777777" w:rsidTr="00A36FBA">
        <w:tc>
          <w:tcPr>
            <w:tcW w:w="9350" w:type="dxa"/>
            <w:gridSpan w:val="2"/>
          </w:tcPr>
          <w:p w14:paraId="172545A0"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Model:</w:t>
            </w:r>
          </w:p>
          <w:p w14:paraId="0BECC4C0" w14:textId="77777777" w:rsidR="00A36FBA" w:rsidRPr="00D7574A" w:rsidRDefault="00A36FBA" w:rsidP="00A36FBA">
            <w:pPr>
              <w:pStyle w:val="BodyText"/>
              <w:rPr>
                <w:sz w:val="22"/>
                <w:szCs w:val="22"/>
              </w:rPr>
            </w:pPr>
          </w:p>
          <w:p w14:paraId="1544A104" w14:textId="77777777" w:rsidR="00A36FBA" w:rsidRPr="00D7574A" w:rsidRDefault="00A36FBA" w:rsidP="00A36FBA">
            <w:pPr>
              <w:pStyle w:val="BodyText"/>
              <w:rPr>
                <w:sz w:val="22"/>
                <w:szCs w:val="22"/>
              </w:rPr>
            </w:pPr>
          </w:p>
          <w:p w14:paraId="04E1D0D4" w14:textId="77777777" w:rsidR="00A36FBA" w:rsidRPr="00D7574A" w:rsidRDefault="00A36FBA" w:rsidP="00A36FBA">
            <w:pPr>
              <w:pStyle w:val="BodyText"/>
              <w:rPr>
                <w:sz w:val="22"/>
                <w:szCs w:val="22"/>
              </w:rPr>
            </w:pPr>
          </w:p>
          <w:p w14:paraId="6614F53C" w14:textId="77777777" w:rsidR="00A36FBA" w:rsidRPr="00D7574A" w:rsidRDefault="00A36FBA" w:rsidP="00A36FBA">
            <w:pPr>
              <w:pStyle w:val="BodyText"/>
              <w:rPr>
                <w:sz w:val="22"/>
                <w:szCs w:val="22"/>
              </w:rPr>
            </w:pPr>
          </w:p>
        </w:tc>
      </w:tr>
      <w:tr w:rsidR="00A36FBA" w:rsidRPr="00D7574A" w14:paraId="20FAB9B4" w14:textId="77777777" w:rsidTr="00A36FBA">
        <w:tc>
          <w:tcPr>
            <w:tcW w:w="9350" w:type="dxa"/>
            <w:gridSpan w:val="2"/>
          </w:tcPr>
          <w:p w14:paraId="1AEEEFE8"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Verification Plan:</w:t>
            </w:r>
          </w:p>
          <w:p w14:paraId="5B7651F3" w14:textId="77777777" w:rsidR="00A36FBA" w:rsidRPr="00D7574A" w:rsidRDefault="00A36FBA" w:rsidP="00A36FBA">
            <w:pPr>
              <w:pStyle w:val="BodyText"/>
              <w:rPr>
                <w:b/>
                <w:bCs/>
                <w:sz w:val="22"/>
                <w:szCs w:val="22"/>
              </w:rPr>
            </w:pPr>
          </w:p>
          <w:p w14:paraId="6532B9BB" w14:textId="77777777" w:rsidR="00A36FBA" w:rsidRPr="00D7574A" w:rsidRDefault="00A36FBA" w:rsidP="00A36FBA">
            <w:pPr>
              <w:pStyle w:val="BodyText"/>
              <w:rPr>
                <w:sz w:val="22"/>
                <w:szCs w:val="22"/>
              </w:rPr>
            </w:pPr>
          </w:p>
          <w:p w14:paraId="660C2EB2" w14:textId="77777777" w:rsidR="00A36FBA" w:rsidRPr="00D7574A" w:rsidRDefault="00A36FBA" w:rsidP="00A36FBA">
            <w:pPr>
              <w:pStyle w:val="BodyText"/>
              <w:rPr>
                <w:sz w:val="22"/>
                <w:szCs w:val="22"/>
              </w:rPr>
            </w:pPr>
          </w:p>
          <w:p w14:paraId="7C6854DA" w14:textId="77777777" w:rsidR="00A36FBA" w:rsidRPr="00D7574A" w:rsidRDefault="00A36FBA" w:rsidP="00A36FBA">
            <w:pPr>
              <w:pStyle w:val="BodyText"/>
              <w:rPr>
                <w:sz w:val="22"/>
                <w:szCs w:val="22"/>
              </w:rPr>
            </w:pPr>
          </w:p>
          <w:p w14:paraId="498C2881" w14:textId="77777777" w:rsidR="00A36FBA" w:rsidRPr="00D7574A" w:rsidRDefault="00A36FBA" w:rsidP="00A36FBA">
            <w:pPr>
              <w:pStyle w:val="BodyText"/>
              <w:rPr>
                <w:sz w:val="22"/>
                <w:szCs w:val="22"/>
              </w:rPr>
            </w:pPr>
          </w:p>
        </w:tc>
      </w:tr>
      <w:tr w:rsidR="00A36FBA" w:rsidRPr="00D7574A" w14:paraId="54F7738A" w14:textId="77777777" w:rsidTr="00A36FBA">
        <w:tc>
          <w:tcPr>
            <w:tcW w:w="9350" w:type="dxa"/>
            <w:gridSpan w:val="2"/>
          </w:tcPr>
          <w:p w14:paraId="4DB2E3E4"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Verification Data:</w:t>
            </w:r>
          </w:p>
          <w:p w14:paraId="62DD6FD4" w14:textId="77777777" w:rsidR="00A36FBA" w:rsidRPr="00D7574A" w:rsidRDefault="00A36FBA" w:rsidP="00A36FBA">
            <w:pPr>
              <w:pStyle w:val="Heading2"/>
              <w:numPr>
                <w:ilvl w:val="0"/>
                <w:numId w:val="0"/>
              </w:numPr>
              <w:spacing w:before="0" w:after="120" w:line="240" w:lineRule="auto"/>
              <w:rPr>
                <w:sz w:val="22"/>
                <w:szCs w:val="22"/>
              </w:rPr>
            </w:pPr>
          </w:p>
          <w:p w14:paraId="6417F539" w14:textId="77777777" w:rsidR="00A36FBA" w:rsidRPr="00D7574A" w:rsidRDefault="00A36FBA" w:rsidP="00A36FBA">
            <w:pPr>
              <w:pStyle w:val="BodyText"/>
              <w:rPr>
                <w:sz w:val="22"/>
                <w:szCs w:val="22"/>
              </w:rPr>
            </w:pPr>
          </w:p>
          <w:p w14:paraId="06278A6A" w14:textId="77777777" w:rsidR="00A36FBA" w:rsidRPr="00D7574A" w:rsidRDefault="00A36FBA" w:rsidP="00A36FBA">
            <w:pPr>
              <w:pStyle w:val="BodyText"/>
              <w:rPr>
                <w:sz w:val="22"/>
                <w:szCs w:val="22"/>
              </w:rPr>
            </w:pPr>
          </w:p>
          <w:p w14:paraId="35F5BDE7" w14:textId="77777777" w:rsidR="00A36FBA" w:rsidRPr="00D7574A" w:rsidRDefault="00A36FBA" w:rsidP="00A36FBA">
            <w:pPr>
              <w:pStyle w:val="BodyText"/>
              <w:rPr>
                <w:sz w:val="22"/>
                <w:szCs w:val="22"/>
              </w:rPr>
            </w:pPr>
          </w:p>
          <w:p w14:paraId="2F832601" w14:textId="77777777" w:rsidR="00A36FBA" w:rsidRPr="00D7574A" w:rsidRDefault="00A36FBA" w:rsidP="00A36FBA">
            <w:pPr>
              <w:pStyle w:val="BodyText"/>
              <w:rPr>
                <w:sz w:val="22"/>
                <w:szCs w:val="22"/>
              </w:rPr>
            </w:pPr>
          </w:p>
          <w:p w14:paraId="5555BB18" w14:textId="77777777" w:rsidR="00A36FBA" w:rsidRPr="00D7574A" w:rsidRDefault="00A36FBA" w:rsidP="00A36FBA">
            <w:pPr>
              <w:pStyle w:val="BodyText"/>
              <w:rPr>
                <w:sz w:val="22"/>
                <w:szCs w:val="22"/>
              </w:rPr>
            </w:pPr>
          </w:p>
        </w:tc>
      </w:tr>
    </w:tbl>
    <w:p w14:paraId="34185D95" w14:textId="77777777" w:rsidR="00A36FBA" w:rsidRPr="00D7574A" w:rsidRDefault="00A36FBA" w:rsidP="00A36FBA">
      <w:pPr>
        <w:pStyle w:val="BodyText"/>
        <w:rPr>
          <w:sz w:val="22"/>
          <w:szCs w:val="22"/>
        </w:rPr>
      </w:pPr>
    </w:p>
    <w:p w14:paraId="6AE0C608" w14:textId="77777777" w:rsidR="00A36FBA" w:rsidRPr="00D7574A" w:rsidRDefault="00A36FBA" w:rsidP="00A36FBA">
      <w:pPr>
        <w:keepNext w:val="0"/>
        <w:spacing w:line="240" w:lineRule="auto"/>
        <w:rPr>
          <w:sz w:val="22"/>
          <w:szCs w:val="22"/>
        </w:rPr>
      </w:pPr>
    </w:p>
    <w:p w14:paraId="62E8B904" w14:textId="2E0A871E" w:rsidR="00A36FBA" w:rsidRPr="00D7574A" w:rsidRDefault="00A36FBA" w:rsidP="00A36FBA">
      <w:pPr>
        <w:keepNext w:val="0"/>
        <w:spacing w:line="240" w:lineRule="auto"/>
        <w:rPr>
          <w:sz w:val="22"/>
          <w:szCs w:val="22"/>
        </w:rPr>
      </w:pPr>
    </w:p>
    <w:p w14:paraId="64EE48D6" w14:textId="246D29C3" w:rsidR="00A36FBA" w:rsidRPr="00D7574A" w:rsidRDefault="00A36FBA" w:rsidP="00A36FBA">
      <w:pPr>
        <w:keepNext w:val="0"/>
        <w:spacing w:line="240" w:lineRule="auto"/>
        <w:rPr>
          <w:sz w:val="22"/>
          <w:szCs w:val="22"/>
        </w:rPr>
      </w:pPr>
    </w:p>
    <w:p w14:paraId="0AE7E686" w14:textId="7D835D7F" w:rsidR="00A36FBA" w:rsidRPr="00D7574A" w:rsidRDefault="00A36FBA" w:rsidP="00A36FBA">
      <w:pPr>
        <w:keepNext w:val="0"/>
        <w:spacing w:line="240" w:lineRule="auto"/>
        <w:rPr>
          <w:sz w:val="22"/>
          <w:szCs w:val="22"/>
        </w:rPr>
      </w:pPr>
    </w:p>
    <w:p w14:paraId="33A6C188" w14:textId="1F5B4391" w:rsidR="00A36FBA" w:rsidRPr="00D7574A" w:rsidRDefault="00A36FBA" w:rsidP="00A36FBA">
      <w:pPr>
        <w:keepNext w:val="0"/>
        <w:spacing w:line="240" w:lineRule="auto"/>
        <w:rPr>
          <w:sz w:val="22"/>
          <w:szCs w:val="22"/>
        </w:rPr>
      </w:pPr>
    </w:p>
    <w:p w14:paraId="0B3BDE42" w14:textId="12CA2F85" w:rsidR="00A36FBA" w:rsidRPr="00D7574A" w:rsidRDefault="00A36FBA" w:rsidP="00A36FBA">
      <w:pPr>
        <w:keepNext w:val="0"/>
        <w:spacing w:line="240" w:lineRule="auto"/>
        <w:rPr>
          <w:sz w:val="22"/>
          <w:szCs w:val="22"/>
        </w:rPr>
      </w:pPr>
    </w:p>
    <w:p w14:paraId="718DB4DD" w14:textId="64608149" w:rsidR="00A36FBA" w:rsidRPr="00D7574A" w:rsidRDefault="00A36FBA" w:rsidP="00A36FBA">
      <w:pPr>
        <w:keepNext w:val="0"/>
        <w:spacing w:line="240" w:lineRule="auto"/>
        <w:rPr>
          <w:sz w:val="22"/>
          <w:szCs w:val="22"/>
        </w:rPr>
      </w:pPr>
    </w:p>
    <w:p w14:paraId="654CC939" w14:textId="4DD08BA3" w:rsidR="00A36FBA" w:rsidRPr="00D7574A" w:rsidRDefault="00A36FBA" w:rsidP="00A36FBA">
      <w:pPr>
        <w:keepNext w:val="0"/>
        <w:spacing w:line="240" w:lineRule="auto"/>
        <w:rPr>
          <w:sz w:val="22"/>
          <w:szCs w:val="22"/>
        </w:rPr>
      </w:pPr>
    </w:p>
    <w:p w14:paraId="5489D6B0" w14:textId="46FDFC0C" w:rsidR="00A36FBA" w:rsidRPr="00D7574A" w:rsidRDefault="00A36FBA" w:rsidP="00A36FBA">
      <w:pPr>
        <w:keepNext w:val="0"/>
        <w:spacing w:line="240" w:lineRule="auto"/>
        <w:rPr>
          <w:sz w:val="22"/>
          <w:szCs w:val="22"/>
        </w:rPr>
      </w:pPr>
    </w:p>
    <w:p w14:paraId="18BB3799" w14:textId="615096E3" w:rsidR="00A36FBA" w:rsidRPr="00D7574A" w:rsidRDefault="00A36FBA" w:rsidP="00A36FBA">
      <w:pPr>
        <w:keepNext w:val="0"/>
        <w:spacing w:line="240" w:lineRule="auto"/>
        <w:rPr>
          <w:sz w:val="22"/>
          <w:szCs w:val="22"/>
        </w:rPr>
      </w:pPr>
    </w:p>
    <w:p w14:paraId="6BB9660B" w14:textId="428C9D32" w:rsidR="00A36FBA" w:rsidRPr="00D7574A" w:rsidRDefault="00A36FBA" w:rsidP="00A36FBA">
      <w:pPr>
        <w:keepNext w:val="0"/>
        <w:spacing w:line="240" w:lineRule="auto"/>
        <w:rPr>
          <w:sz w:val="22"/>
          <w:szCs w:val="22"/>
        </w:rPr>
      </w:pPr>
    </w:p>
    <w:p w14:paraId="277761E7" w14:textId="29F3B37C" w:rsidR="00A36FBA" w:rsidRPr="00D7574A" w:rsidRDefault="00A36FBA" w:rsidP="00A36FBA">
      <w:pPr>
        <w:keepNext w:val="0"/>
        <w:spacing w:line="240" w:lineRule="auto"/>
        <w:rPr>
          <w:sz w:val="22"/>
          <w:szCs w:val="22"/>
        </w:rPr>
      </w:pPr>
    </w:p>
    <w:p w14:paraId="05396A5A" w14:textId="06B1AB0F" w:rsidR="00A36FBA" w:rsidRPr="00D7574A" w:rsidRDefault="00A36FBA" w:rsidP="00A36FBA">
      <w:pPr>
        <w:keepNext w:val="0"/>
        <w:spacing w:line="240" w:lineRule="auto"/>
        <w:rPr>
          <w:sz w:val="22"/>
          <w:szCs w:val="22"/>
        </w:rPr>
      </w:pPr>
    </w:p>
    <w:p w14:paraId="68FBFFF1" w14:textId="2696A1CF" w:rsidR="00A36FBA" w:rsidRPr="00D7574A" w:rsidRDefault="00A36FBA" w:rsidP="00A36FBA">
      <w:pPr>
        <w:keepNext w:val="0"/>
        <w:spacing w:line="240" w:lineRule="auto"/>
        <w:rPr>
          <w:sz w:val="22"/>
          <w:szCs w:val="22"/>
        </w:rPr>
      </w:pPr>
    </w:p>
    <w:p w14:paraId="686F10E3" w14:textId="07E7CC69" w:rsidR="00A36FBA" w:rsidRPr="00D7574A" w:rsidRDefault="00A36FBA" w:rsidP="00A36FBA">
      <w:pPr>
        <w:keepNext w:val="0"/>
        <w:spacing w:line="240" w:lineRule="auto"/>
        <w:rPr>
          <w:sz w:val="22"/>
          <w:szCs w:val="22"/>
        </w:rPr>
      </w:pPr>
    </w:p>
    <w:p w14:paraId="62998C11" w14:textId="379F63A9" w:rsidR="00A36FBA" w:rsidRPr="00D7574A" w:rsidRDefault="00A36FBA" w:rsidP="00A36FBA">
      <w:pPr>
        <w:keepNext w:val="0"/>
        <w:spacing w:line="240" w:lineRule="auto"/>
        <w:rPr>
          <w:sz w:val="22"/>
          <w:szCs w:val="22"/>
        </w:rPr>
      </w:pPr>
    </w:p>
    <w:p w14:paraId="78BF0B0E" w14:textId="54180EEC" w:rsidR="00A36FBA" w:rsidRPr="00D7574A" w:rsidRDefault="00A36FBA" w:rsidP="00A36FBA">
      <w:pPr>
        <w:keepNext w:val="0"/>
        <w:spacing w:line="240" w:lineRule="auto"/>
        <w:rPr>
          <w:sz w:val="22"/>
          <w:szCs w:val="22"/>
        </w:rPr>
      </w:pPr>
    </w:p>
    <w:p w14:paraId="3A0150DF" w14:textId="5F884C62" w:rsidR="00A36FBA" w:rsidRPr="00D7574A" w:rsidRDefault="00A36FBA" w:rsidP="00A36FBA">
      <w:pPr>
        <w:keepNext w:val="0"/>
        <w:spacing w:line="240" w:lineRule="auto"/>
        <w:rPr>
          <w:sz w:val="22"/>
          <w:szCs w:val="22"/>
        </w:rPr>
      </w:pPr>
    </w:p>
    <w:p w14:paraId="0AE72F7C" w14:textId="62156064" w:rsidR="00A36FBA" w:rsidRPr="00D7574A" w:rsidRDefault="00A36FBA" w:rsidP="00A36FBA">
      <w:pPr>
        <w:keepNext w:val="0"/>
        <w:spacing w:line="240" w:lineRule="auto"/>
        <w:rPr>
          <w:sz w:val="22"/>
          <w:szCs w:val="22"/>
        </w:rPr>
      </w:pPr>
    </w:p>
    <w:tbl>
      <w:tblPr>
        <w:tblStyle w:val="TableGrid"/>
        <w:tblW w:w="0" w:type="auto"/>
        <w:tblLook w:val="04A0" w:firstRow="1" w:lastRow="0" w:firstColumn="1" w:lastColumn="0" w:noHBand="0" w:noVBand="1"/>
      </w:tblPr>
      <w:tblGrid>
        <w:gridCol w:w="4675"/>
        <w:gridCol w:w="4675"/>
      </w:tblGrid>
      <w:tr w:rsidR="00A36FBA" w:rsidRPr="00D7574A" w14:paraId="7DEB1265" w14:textId="77777777" w:rsidTr="00A36FBA">
        <w:tc>
          <w:tcPr>
            <w:tcW w:w="9350" w:type="dxa"/>
            <w:gridSpan w:val="2"/>
          </w:tcPr>
          <w:p w14:paraId="040639FB"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lastRenderedPageBreak/>
              <w:t>Project Name: Engine Control Unit</w:t>
            </w:r>
          </w:p>
        </w:tc>
      </w:tr>
      <w:tr w:rsidR="00A36FBA" w:rsidRPr="00D7574A" w14:paraId="2F28A25F" w14:textId="77777777" w:rsidTr="00A36FBA">
        <w:tc>
          <w:tcPr>
            <w:tcW w:w="4675" w:type="dxa"/>
          </w:tcPr>
          <w:p w14:paraId="3E2DA015" w14:textId="7B40F470"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System Requirement Number: 5.3</w:t>
            </w:r>
          </w:p>
        </w:tc>
        <w:tc>
          <w:tcPr>
            <w:tcW w:w="4675" w:type="dxa"/>
          </w:tcPr>
          <w:p w14:paraId="776314FA"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Version: 0</w:t>
            </w:r>
          </w:p>
        </w:tc>
      </w:tr>
      <w:tr w:rsidR="00A36FBA" w:rsidRPr="00D7574A" w14:paraId="218153CA" w14:textId="77777777" w:rsidTr="00A36FBA">
        <w:tc>
          <w:tcPr>
            <w:tcW w:w="4675" w:type="dxa"/>
          </w:tcPr>
          <w:p w14:paraId="44E9F18D"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Originator: David Tolsma</w:t>
            </w:r>
          </w:p>
        </w:tc>
        <w:tc>
          <w:tcPr>
            <w:tcW w:w="4675" w:type="dxa"/>
          </w:tcPr>
          <w:p w14:paraId="5DE47C4C"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Approval:</w:t>
            </w:r>
          </w:p>
        </w:tc>
      </w:tr>
      <w:tr w:rsidR="00A36FBA" w:rsidRPr="00D7574A" w14:paraId="688DE372" w14:textId="77777777" w:rsidTr="00A36FBA">
        <w:tc>
          <w:tcPr>
            <w:tcW w:w="9350" w:type="dxa"/>
            <w:gridSpan w:val="2"/>
          </w:tcPr>
          <w:p w14:paraId="79784099"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Requirement:</w:t>
            </w:r>
          </w:p>
          <w:p w14:paraId="6A03B71D" w14:textId="77777777" w:rsidR="0084759F" w:rsidRPr="00D7574A" w:rsidRDefault="0084759F" w:rsidP="0084759F">
            <w:pPr>
              <w:keepNext w:val="0"/>
              <w:spacing w:line="240" w:lineRule="auto"/>
              <w:rPr>
                <w:rFonts w:ascii="Arial" w:hAnsi="Arial" w:cs="Arial"/>
                <w:color w:val="000000"/>
                <w:sz w:val="22"/>
                <w:szCs w:val="22"/>
              </w:rPr>
            </w:pPr>
            <w:r w:rsidRPr="00D7574A">
              <w:rPr>
                <w:rFonts w:ascii="Arial" w:hAnsi="Arial" w:cs="Arial"/>
                <w:color w:val="000000"/>
                <w:sz w:val="22"/>
                <w:szCs w:val="22"/>
              </w:rPr>
              <w:t>Shall have support for a Mass Air Flow (MAF) sensor for air flow sensing</w:t>
            </w:r>
          </w:p>
          <w:p w14:paraId="42058360" w14:textId="77777777" w:rsidR="00A36FBA" w:rsidRPr="00D7574A" w:rsidRDefault="00A36FBA" w:rsidP="00A36FBA">
            <w:pPr>
              <w:pStyle w:val="Heading2"/>
              <w:numPr>
                <w:ilvl w:val="0"/>
                <w:numId w:val="0"/>
              </w:numPr>
              <w:spacing w:before="0" w:after="120" w:line="240" w:lineRule="auto"/>
              <w:rPr>
                <w:sz w:val="22"/>
                <w:szCs w:val="22"/>
              </w:rPr>
            </w:pPr>
          </w:p>
        </w:tc>
      </w:tr>
      <w:tr w:rsidR="00A36FBA" w:rsidRPr="00D7574A" w14:paraId="769D7396" w14:textId="77777777" w:rsidTr="00A36FBA">
        <w:tc>
          <w:tcPr>
            <w:tcW w:w="9350" w:type="dxa"/>
            <w:gridSpan w:val="2"/>
          </w:tcPr>
          <w:p w14:paraId="265B89FF"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Rationale:</w:t>
            </w:r>
          </w:p>
          <w:p w14:paraId="76C820C1" w14:textId="11BF0B75" w:rsidR="00A36FBA" w:rsidRPr="00D7574A" w:rsidRDefault="0084759F" w:rsidP="00A36FBA">
            <w:pPr>
              <w:pStyle w:val="BodyText"/>
              <w:rPr>
                <w:sz w:val="22"/>
                <w:szCs w:val="22"/>
              </w:rPr>
            </w:pPr>
            <w:r w:rsidRPr="00D7574A">
              <w:rPr>
                <w:sz w:val="22"/>
                <w:szCs w:val="22"/>
              </w:rPr>
              <w:t>In order to run an engine, the ECU needs to know how much air is flowing into the engine This is one common device to do so</w:t>
            </w:r>
            <w:r w:rsidRPr="00D7574A">
              <w:rPr>
                <w:sz w:val="22"/>
                <w:szCs w:val="22"/>
              </w:rPr>
              <w:t xml:space="preserve"> </w:t>
            </w:r>
          </w:p>
        </w:tc>
      </w:tr>
      <w:tr w:rsidR="00A36FBA" w:rsidRPr="00D7574A" w14:paraId="5B93F375" w14:textId="77777777" w:rsidTr="00A36FBA">
        <w:tc>
          <w:tcPr>
            <w:tcW w:w="9350" w:type="dxa"/>
            <w:gridSpan w:val="2"/>
          </w:tcPr>
          <w:p w14:paraId="11683BDA"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Model:</w:t>
            </w:r>
          </w:p>
          <w:p w14:paraId="66CCE57F" w14:textId="77777777" w:rsidR="00A36FBA" w:rsidRPr="00D7574A" w:rsidRDefault="00A36FBA" w:rsidP="00A36FBA">
            <w:pPr>
              <w:pStyle w:val="BodyText"/>
              <w:rPr>
                <w:sz w:val="22"/>
                <w:szCs w:val="22"/>
              </w:rPr>
            </w:pPr>
          </w:p>
          <w:p w14:paraId="5D8D2807" w14:textId="77777777" w:rsidR="00A36FBA" w:rsidRPr="00D7574A" w:rsidRDefault="00A36FBA" w:rsidP="00A36FBA">
            <w:pPr>
              <w:pStyle w:val="BodyText"/>
              <w:rPr>
                <w:sz w:val="22"/>
                <w:szCs w:val="22"/>
              </w:rPr>
            </w:pPr>
          </w:p>
          <w:p w14:paraId="0B458E28" w14:textId="77777777" w:rsidR="00A36FBA" w:rsidRPr="00D7574A" w:rsidRDefault="00A36FBA" w:rsidP="00A36FBA">
            <w:pPr>
              <w:pStyle w:val="BodyText"/>
              <w:rPr>
                <w:sz w:val="22"/>
                <w:szCs w:val="22"/>
              </w:rPr>
            </w:pPr>
          </w:p>
          <w:p w14:paraId="066B4071" w14:textId="77777777" w:rsidR="00A36FBA" w:rsidRPr="00D7574A" w:rsidRDefault="00A36FBA" w:rsidP="00A36FBA">
            <w:pPr>
              <w:pStyle w:val="BodyText"/>
              <w:rPr>
                <w:sz w:val="22"/>
                <w:szCs w:val="22"/>
              </w:rPr>
            </w:pPr>
          </w:p>
        </w:tc>
      </w:tr>
      <w:tr w:rsidR="00A36FBA" w:rsidRPr="00D7574A" w14:paraId="2CEE7440" w14:textId="77777777" w:rsidTr="00A36FBA">
        <w:tc>
          <w:tcPr>
            <w:tcW w:w="9350" w:type="dxa"/>
            <w:gridSpan w:val="2"/>
          </w:tcPr>
          <w:p w14:paraId="55EFC97C"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Verification Plan:</w:t>
            </w:r>
          </w:p>
          <w:p w14:paraId="6B118F28" w14:textId="77777777" w:rsidR="00A36FBA" w:rsidRPr="00D7574A" w:rsidRDefault="00A36FBA" w:rsidP="00A36FBA">
            <w:pPr>
              <w:pStyle w:val="BodyText"/>
              <w:rPr>
                <w:b/>
                <w:bCs/>
                <w:sz w:val="22"/>
                <w:szCs w:val="22"/>
              </w:rPr>
            </w:pPr>
          </w:p>
          <w:p w14:paraId="1BADEE11" w14:textId="77777777" w:rsidR="00A36FBA" w:rsidRPr="00D7574A" w:rsidRDefault="00A36FBA" w:rsidP="00A36FBA">
            <w:pPr>
              <w:pStyle w:val="BodyText"/>
              <w:rPr>
                <w:sz w:val="22"/>
                <w:szCs w:val="22"/>
              </w:rPr>
            </w:pPr>
          </w:p>
          <w:p w14:paraId="7A92B174" w14:textId="77777777" w:rsidR="00A36FBA" w:rsidRPr="00D7574A" w:rsidRDefault="00A36FBA" w:rsidP="00A36FBA">
            <w:pPr>
              <w:pStyle w:val="BodyText"/>
              <w:rPr>
                <w:sz w:val="22"/>
                <w:szCs w:val="22"/>
              </w:rPr>
            </w:pPr>
          </w:p>
          <w:p w14:paraId="68AEA094" w14:textId="77777777" w:rsidR="00A36FBA" w:rsidRPr="00D7574A" w:rsidRDefault="00A36FBA" w:rsidP="00A36FBA">
            <w:pPr>
              <w:pStyle w:val="BodyText"/>
              <w:rPr>
                <w:sz w:val="22"/>
                <w:szCs w:val="22"/>
              </w:rPr>
            </w:pPr>
          </w:p>
          <w:p w14:paraId="0E534E45" w14:textId="77777777" w:rsidR="00A36FBA" w:rsidRPr="00D7574A" w:rsidRDefault="00A36FBA" w:rsidP="00A36FBA">
            <w:pPr>
              <w:pStyle w:val="BodyText"/>
              <w:rPr>
                <w:sz w:val="22"/>
                <w:szCs w:val="22"/>
              </w:rPr>
            </w:pPr>
          </w:p>
        </w:tc>
      </w:tr>
      <w:tr w:rsidR="00A36FBA" w:rsidRPr="00D7574A" w14:paraId="44C67914" w14:textId="77777777" w:rsidTr="00A36FBA">
        <w:tc>
          <w:tcPr>
            <w:tcW w:w="9350" w:type="dxa"/>
            <w:gridSpan w:val="2"/>
          </w:tcPr>
          <w:p w14:paraId="52EE8428"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Verification Data:</w:t>
            </w:r>
          </w:p>
          <w:p w14:paraId="2350C242" w14:textId="77777777" w:rsidR="00A36FBA" w:rsidRPr="00D7574A" w:rsidRDefault="00A36FBA" w:rsidP="00A36FBA">
            <w:pPr>
              <w:pStyle w:val="Heading2"/>
              <w:numPr>
                <w:ilvl w:val="0"/>
                <w:numId w:val="0"/>
              </w:numPr>
              <w:spacing w:before="0" w:after="120" w:line="240" w:lineRule="auto"/>
              <w:rPr>
                <w:sz w:val="22"/>
                <w:szCs w:val="22"/>
              </w:rPr>
            </w:pPr>
          </w:p>
          <w:p w14:paraId="6C391BA4" w14:textId="77777777" w:rsidR="00A36FBA" w:rsidRPr="00D7574A" w:rsidRDefault="00A36FBA" w:rsidP="00A36FBA">
            <w:pPr>
              <w:pStyle w:val="BodyText"/>
              <w:rPr>
                <w:sz w:val="22"/>
                <w:szCs w:val="22"/>
              </w:rPr>
            </w:pPr>
          </w:p>
          <w:p w14:paraId="65E64F39" w14:textId="77777777" w:rsidR="00A36FBA" w:rsidRPr="00D7574A" w:rsidRDefault="00A36FBA" w:rsidP="00A36FBA">
            <w:pPr>
              <w:pStyle w:val="BodyText"/>
              <w:rPr>
                <w:sz w:val="22"/>
                <w:szCs w:val="22"/>
              </w:rPr>
            </w:pPr>
          </w:p>
          <w:p w14:paraId="4F7A263B" w14:textId="77777777" w:rsidR="00A36FBA" w:rsidRPr="00D7574A" w:rsidRDefault="00A36FBA" w:rsidP="00A36FBA">
            <w:pPr>
              <w:pStyle w:val="BodyText"/>
              <w:rPr>
                <w:sz w:val="22"/>
                <w:szCs w:val="22"/>
              </w:rPr>
            </w:pPr>
          </w:p>
          <w:p w14:paraId="1C198E30" w14:textId="77777777" w:rsidR="00A36FBA" w:rsidRPr="00D7574A" w:rsidRDefault="00A36FBA" w:rsidP="00A36FBA">
            <w:pPr>
              <w:pStyle w:val="BodyText"/>
              <w:rPr>
                <w:sz w:val="22"/>
                <w:szCs w:val="22"/>
              </w:rPr>
            </w:pPr>
          </w:p>
          <w:p w14:paraId="1B70785E" w14:textId="77777777" w:rsidR="00A36FBA" w:rsidRPr="00D7574A" w:rsidRDefault="00A36FBA" w:rsidP="00A36FBA">
            <w:pPr>
              <w:pStyle w:val="BodyText"/>
              <w:rPr>
                <w:sz w:val="22"/>
                <w:szCs w:val="22"/>
              </w:rPr>
            </w:pPr>
          </w:p>
        </w:tc>
      </w:tr>
    </w:tbl>
    <w:p w14:paraId="0D1FC052" w14:textId="77777777" w:rsidR="00A36FBA" w:rsidRPr="00D7574A" w:rsidRDefault="00A36FBA" w:rsidP="00A36FBA">
      <w:pPr>
        <w:pStyle w:val="BodyText"/>
        <w:rPr>
          <w:sz w:val="22"/>
          <w:szCs w:val="22"/>
        </w:rPr>
      </w:pPr>
    </w:p>
    <w:p w14:paraId="691FCCF1" w14:textId="1621CB47" w:rsidR="00A36FBA" w:rsidRPr="00D7574A" w:rsidRDefault="00A36FBA" w:rsidP="00A36FBA">
      <w:pPr>
        <w:keepNext w:val="0"/>
        <w:spacing w:line="240" w:lineRule="auto"/>
        <w:rPr>
          <w:sz w:val="22"/>
          <w:szCs w:val="22"/>
        </w:rPr>
      </w:pPr>
    </w:p>
    <w:p w14:paraId="29803331" w14:textId="3638B4D2" w:rsidR="00A36FBA" w:rsidRPr="00D7574A" w:rsidRDefault="00A36FBA" w:rsidP="00A36FBA">
      <w:pPr>
        <w:keepNext w:val="0"/>
        <w:spacing w:line="240" w:lineRule="auto"/>
        <w:rPr>
          <w:sz w:val="22"/>
          <w:szCs w:val="22"/>
        </w:rPr>
      </w:pPr>
    </w:p>
    <w:p w14:paraId="387DA3D9" w14:textId="05EE56F1" w:rsidR="00A36FBA" w:rsidRPr="00D7574A" w:rsidRDefault="00A36FBA" w:rsidP="00A36FBA">
      <w:pPr>
        <w:keepNext w:val="0"/>
        <w:spacing w:line="240" w:lineRule="auto"/>
        <w:rPr>
          <w:sz w:val="22"/>
          <w:szCs w:val="22"/>
        </w:rPr>
      </w:pPr>
    </w:p>
    <w:p w14:paraId="2389FE8B" w14:textId="7FF6EDAA" w:rsidR="00A36FBA" w:rsidRPr="00D7574A" w:rsidRDefault="00A36FBA" w:rsidP="00A36FBA">
      <w:pPr>
        <w:keepNext w:val="0"/>
        <w:spacing w:line="240" w:lineRule="auto"/>
        <w:rPr>
          <w:sz w:val="22"/>
          <w:szCs w:val="22"/>
        </w:rPr>
      </w:pPr>
    </w:p>
    <w:p w14:paraId="3F08846D" w14:textId="44CD1234" w:rsidR="00A36FBA" w:rsidRPr="00D7574A" w:rsidRDefault="00A36FBA" w:rsidP="00A36FBA">
      <w:pPr>
        <w:keepNext w:val="0"/>
        <w:spacing w:line="240" w:lineRule="auto"/>
        <w:rPr>
          <w:sz w:val="22"/>
          <w:szCs w:val="22"/>
        </w:rPr>
      </w:pPr>
    </w:p>
    <w:p w14:paraId="0A402F1C" w14:textId="5B5BECF5" w:rsidR="00A36FBA" w:rsidRPr="00D7574A" w:rsidRDefault="00A36FBA" w:rsidP="00A36FBA">
      <w:pPr>
        <w:keepNext w:val="0"/>
        <w:spacing w:line="240" w:lineRule="auto"/>
        <w:rPr>
          <w:sz w:val="22"/>
          <w:szCs w:val="22"/>
        </w:rPr>
      </w:pPr>
    </w:p>
    <w:p w14:paraId="709E5E26" w14:textId="068ECE45" w:rsidR="00A36FBA" w:rsidRPr="00D7574A" w:rsidRDefault="00A36FBA" w:rsidP="00A36FBA">
      <w:pPr>
        <w:keepNext w:val="0"/>
        <w:spacing w:line="240" w:lineRule="auto"/>
        <w:rPr>
          <w:sz w:val="22"/>
          <w:szCs w:val="22"/>
        </w:rPr>
      </w:pPr>
    </w:p>
    <w:p w14:paraId="2F8BE749" w14:textId="2534BA88" w:rsidR="00A36FBA" w:rsidRPr="00D7574A" w:rsidRDefault="00A36FBA" w:rsidP="00A36FBA">
      <w:pPr>
        <w:keepNext w:val="0"/>
        <w:spacing w:line="240" w:lineRule="auto"/>
        <w:rPr>
          <w:sz w:val="22"/>
          <w:szCs w:val="22"/>
        </w:rPr>
      </w:pPr>
    </w:p>
    <w:p w14:paraId="72E4B32B" w14:textId="4ABA6890" w:rsidR="00A36FBA" w:rsidRPr="00D7574A" w:rsidRDefault="00A36FBA" w:rsidP="00A36FBA">
      <w:pPr>
        <w:keepNext w:val="0"/>
        <w:spacing w:line="240" w:lineRule="auto"/>
        <w:rPr>
          <w:sz w:val="22"/>
          <w:szCs w:val="22"/>
        </w:rPr>
      </w:pPr>
    </w:p>
    <w:p w14:paraId="6C4A4489" w14:textId="77777777" w:rsidR="00A36FBA" w:rsidRPr="00D7574A" w:rsidRDefault="00A36FBA" w:rsidP="00A36FBA">
      <w:pPr>
        <w:keepNext w:val="0"/>
        <w:spacing w:line="240" w:lineRule="auto"/>
        <w:rPr>
          <w:sz w:val="22"/>
          <w:szCs w:val="22"/>
        </w:rPr>
      </w:pPr>
    </w:p>
    <w:p w14:paraId="6C80FC76" w14:textId="77777777" w:rsidR="00A36FBA" w:rsidRPr="00D7574A" w:rsidRDefault="00A36FBA" w:rsidP="00A36FBA">
      <w:pPr>
        <w:keepNext w:val="0"/>
        <w:spacing w:line="240" w:lineRule="auto"/>
        <w:rPr>
          <w:sz w:val="22"/>
          <w:szCs w:val="22"/>
        </w:rPr>
      </w:pPr>
    </w:p>
    <w:tbl>
      <w:tblPr>
        <w:tblStyle w:val="TableGrid"/>
        <w:tblW w:w="0" w:type="auto"/>
        <w:tblLook w:val="04A0" w:firstRow="1" w:lastRow="0" w:firstColumn="1" w:lastColumn="0" w:noHBand="0" w:noVBand="1"/>
      </w:tblPr>
      <w:tblGrid>
        <w:gridCol w:w="4675"/>
        <w:gridCol w:w="4675"/>
      </w:tblGrid>
      <w:tr w:rsidR="00A36FBA" w:rsidRPr="00D7574A" w14:paraId="4F404876" w14:textId="77777777" w:rsidTr="00A36FBA">
        <w:tc>
          <w:tcPr>
            <w:tcW w:w="9350" w:type="dxa"/>
            <w:gridSpan w:val="2"/>
          </w:tcPr>
          <w:p w14:paraId="00A82FD9"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lastRenderedPageBreak/>
              <w:t>Project Name: Engine Control Unit</w:t>
            </w:r>
          </w:p>
        </w:tc>
      </w:tr>
      <w:tr w:rsidR="00A36FBA" w:rsidRPr="00D7574A" w14:paraId="01D4FA4C" w14:textId="77777777" w:rsidTr="00A36FBA">
        <w:tc>
          <w:tcPr>
            <w:tcW w:w="4675" w:type="dxa"/>
          </w:tcPr>
          <w:p w14:paraId="7028B7C8" w14:textId="04FC47A8"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User Requirement Number: 6</w:t>
            </w:r>
          </w:p>
        </w:tc>
        <w:tc>
          <w:tcPr>
            <w:tcW w:w="4675" w:type="dxa"/>
          </w:tcPr>
          <w:p w14:paraId="651F6E3D"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Version: 0</w:t>
            </w:r>
          </w:p>
        </w:tc>
      </w:tr>
      <w:tr w:rsidR="00A36FBA" w:rsidRPr="00D7574A" w14:paraId="6F0067A2" w14:textId="77777777" w:rsidTr="00A36FBA">
        <w:tc>
          <w:tcPr>
            <w:tcW w:w="4675" w:type="dxa"/>
          </w:tcPr>
          <w:p w14:paraId="6292EACF"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Originator: David Tolsma</w:t>
            </w:r>
          </w:p>
        </w:tc>
        <w:tc>
          <w:tcPr>
            <w:tcW w:w="4675" w:type="dxa"/>
          </w:tcPr>
          <w:p w14:paraId="3946DFB1"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Approval:</w:t>
            </w:r>
          </w:p>
        </w:tc>
      </w:tr>
      <w:tr w:rsidR="00A36FBA" w:rsidRPr="00D7574A" w14:paraId="284AE8E2" w14:textId="77777777" w:rsidTr="00A36FBA">
        <w:tc>
          <w:tcPr>
            <w:tcW w:w="9350" w:type="dxa"/>
            <w:gridSpan w:val="2"/>
          </w:tcPr>
          <w:p w14:paraId="7D94A5FD"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 xml:space="preserve">Requirement: </w:t>
            </w:r>
          </w:p>
          <w:p w14:paraId="4AB0C9BB" w14:textId="2FDB182D" w:rsidR="00A36FBA" w:rsidRPr="00D7574A" w:rsidRDefault="0084759F" w:rsidP="00A36FBA">
            <w:pPr>
              <w:keepNext w:val="0"/>
              <w:spacing w:line="240" w:lineRule="auto"/>
              <w:rPr>
                <w:rFonts w:ascii="Arial" w:hAnsi="Arial" w:cs="Arial"/>
                <w:color w:val="000000"/>
                <w:sz w:val="22"/>
                <w:szCs w:val="22"/>
              </w:rPr>
            </w:pPr>
            <w:r w:rsidRPr="00D7574A">
              <w:rPr>
                <w:rFonts w:ascii="Arial" w:hAnsi="Arial" w:cs="Arial"/>
                <w:color w:val="000000"/>
                <w:sz w:val="22"/>
                <w:szCs w:val="22"/>
              </w:rPr>
              <w:t>Shall have Exhaust Gas Oxygen (O2) sensor inputs</w:t>
            </w:r>
          </w:p>
          <w:p w14:paraId="7B37D748" w14:textId="77777777" w:rsidR="00A36FBA" w:rsidRPr="00D7574A" w:rsidRDefault="00A36FBA" w:rsidP="00A36FBA">
            <w:pPr>
              <w:pStyle w:val="Heading2"/>
              <w:numPr>
                <w:ilvl w:val="0"/>
                <w:numId w:val="0"/>
              </w:numPr>
              <w:spacing w:before="0" w:after="120" w:line="240" w:lineRule="auto"/>
              <w:rPr>
                <w:sz w:val="22"/>
                <w:szCs w:val="22"/>
              </w:rPr>
            </w:pPr>
          </w:p>
        </w:tc>
      </w:tr>
      <w:tr w:rsidR="00A36FBA" w:rsidRPr="00D7574A" w14:paraId="5F61BDA1" w14:textId="77777777" w:rsidTr="00A36FBA">
        <w:tc>
          <w:tcPr>
            <w:tcW w:w="9350" w:type="dxa"/>
            <w:gridSpan w:val="2"/>
          </w:tcPr>
          <w:p w14:paraId="5CD4E62A"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Rationale:</w:t>
            </w:r>
          </w:p>
          <w:p w14:paraId="6E8EBEB5" w14:textId="0C98E284" w:rsidR="00A36FBA" w:rsidRPr="00D7574A" w:rsidRDefault="00A36FBA" w:rsidP="00A36FBA">
            <w:pPr>
              <w:pStyle w:val="BodyText"/>
              <w:rPr>
                <w:sz w:val="22"/>
                <w:szCs w:val="22"/>
              </w:rPr>
            </w:pPr>
            <w:r w:rsidRPr="00D7574A">
              <w:rPr>
                <w:sz w:val="22"/>
                <w:szCs w:val="22"/>
              </w:rPr>
              <w:t>In order to</w:t>
            </w:r>
            <w:r w:rsidR="0084759F" w:rsidRPr="00D7574A">
              <w:rPr>
                <w:sz w:val="22"/>
                <w:szCs w:val="22"/>
              </w:rPr>
              <w:t xml:space="preserve"> tune and engine and run it in closed loop mode during stable driving conditions, the ECU needs to knowhow much unburned O2 there is in the exhaust gasses.</w:t>
            </w:r>
          </w:p>
          <w:p w14:paraId="753723B5" w14:textId="77777777" w:rsidR="00A36FBA" w:rsidRPr="00D7574A" w:rsidRDefault="00A36FBA" w:rsidP="00A36FBA">
            <w:pPr>
              <w:pStyle w:val="BodyText"/>
              <w:rPr>
                <w:sz w:val="22"/>
                <w:szCs w:val="22"/>
              </w:rPr>
            </w:pPr>
          </w:p>
        </w:tc>
      </w:tr>
    </w:tbl>
    <w:p w14:paraId="43B4B277" w14:textId="77777777" w:rsidR="00A36FBA" w:rsidRPr="00D7574A" w:rsidRDefault="00A36FBA" w:rsidP="00A36FBA">
      <w:pPr>
        <w:pStyle w:val="BodyText"/>
        <w:rPr>
          <w:sz w:val="22"/>
          <w:szCs w:val="22"/>
        </w:rPr>
      </w:pPr>
    </w:p>
    <w:p w14:paraId="062F4511" w14:textId="5D55A91C" w:rsidR="00A36FBA" w:rsidRPr="00D7574A" w:rsidRDefault="00A36FBA" w:rsidP="00A36FBA">
      <w:pPr>
        <w:keepNext w:val="0"/>
        <w:spacing w:line="240" w:lineRule="auto"/>
        <w:rPr>
          <w:sz w:val="22"/>
          <w:szCs w:val="22"/>
        </w:rPr>
      </w:pPr>
      <w:r w:rsidRPr="00D7574A">
        <w:rPr>
          <w:sz w:val="22"/>
          <w:szCs w:val="22"/>
        </w:rPr>
        <w:br w:type="page"/>
      </w:r>
    </w:p>
    <w:p w14:paraId="3A45700A" w14:textId="14E7F372" w:rsidR="00A36FBA" w:rsidRPr="00D7574A" w:rsidRDefault="00A36FBA" w:rsidP="00A36FBA">
      <w:pPr>
        <w:keepNext w:val="0"/>
        <w:spacing w:line="240" w:lineRule="auto"/>
        <w:rPr>
          <w:sz w:val="22"/>
          <w:szCs w:val="22"/>
        </w:rPr>
      </w:pPr>
    </w:p>
    <w:tbl>
      <w:tblPr>
        <w:tblStyle w:val="TableGrid"/>
        <w:tblW w:w="0" w:type="auto"/>
        <w:tblLook w:val="04A0" w:firstRow="1" w:lastRow="0" w:firstColumn="1" w:lastColumn="0" w:noHBand="0" w:noVBand="1"/>
      </w:tblPr>
      <w:tblGrid>
        <w:gridCol w:w="4675"/>
        <w:gridCol w:w="4675"/>
      </w:tblGrid>
      <w:tr w:rsidR="00A36FBA" w:rsidRPr="00D7574A" w14:paraId="3732D75A" w14:textId="77777777" w:rsidTr="00A36FBA">
        <w:tc>
          <w:tcPr>
            <w:tcW w:w="9350" w:type="dxa"/>
            <w:gridSpan w:val="2"/>
          </w:tcPr>
          <w:p w14:paraId="586BB606"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Project Name: Engine Control Unit</w:t>
            </w:r>
          </w:p>
        </w:tc>
      </w:tr>
      <w:tr w:rsidR="00A36FBA" w:rsidRPr="00D7574A" w14:paraId="3C3697A7" w14:textId="77777777" w:rsidTr="00A36FBA">
        <w:tc>
          <w:tcPr>
            <w:tcW w:w="4675" w:type="dxa"/>
          </w:tcPr>
          <w:p w14:paraId="347C6300" w14:textId="19274FBE"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System Requirement Number: 6.1</w:t>
            </w:r>
          </w:p>
        </w:tc>
        <w:tc>
          <w:tcPr>
            <w:tcW w:w="4675" w:type="dxa"/>
          </w:tcPr>
          <w:p w14:paraId="22EEBF88"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Version: 0</w:t>
            </w:r>
          </w:p>
        </w:tc>
      </w:tr>
      <w:tr w:rsidR="00A36FBA" w:rsidRPr="00D7574A" w14:paraId="6E90F8FC" w14:textId="77777777" w:rsidTr="00A36FBA">
        <w:tc>
          <w:tcPr>
            <w:tcW w:w="4675" w:type="dxa"/>
          </w:tcPr>
          <w:p w14:paraId="1564B3F1"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Originator: David Tolsma</w:t>
            </w:r>
          </w:p>
        </w:tc>
        <w:tc>
          <w:tcPr>
            <w:tcW w:w="4675" w:type="dxa"/>
          </w:tcPr>
          <w:p w14:paraId="5357E8F6"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Approval:</w:t>
            </w:r>
          </w:p>
        </w:tc>
      </w:tr>
      <w:tr w:rsidR="00A36FBA" w:rsidRPr="00D7574A" w14:paraId="2A2DC40A" w14:textId="77777777" w:rsidTr="00A36FBA">
        <w:tc>
          <w:tcPr>
            <w:tcW w:w="9350" w:type="dxa"/>
            <w:gridSpan w:val="2"/>
          </w:tcPr>
          <w:p w14:paraId="4AACD0A9"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Requirement:</w:t>
            </w:r>
          </w:p>
          <w:p w14:paraId="2D5BFFD6" w14:textId="77777777" w:rsidR="0084759F" w:rsidRPr="00D7574A" w:rsidRDefault="0084759F" w:rsidP="0084759F">
            <w:pPr>
              <w:keepNext w:val="0"/>
              <w:spacing w:line="240" w:lineRule="auto"/>
              <w:rPr>
                <w:rFonts w:ascii="Arial" w:hAnsi="Arial" w:cs="Arial"/>
                <w:color w:val="000000"/>
                <w:sz w:val="22"/>
                <w:szCs w:val="22"/>
              </w:rPr>
            </w:pPr>
            <w:r w:rsidRPr="00D7574A">
              <w:rPr>
                <w:rFonts w:ascii="Arial" w:hAnsi="Arial" w:cs="Arial"/>
                <w:color w:val="000000"/>
                <w:sz w:val="22"/>
                <w:szCs w:val="22"/>
              </w:rPr>
              <w:t>Shall support narrowband O2 sensor input</w:t>
            </w:r>
          </w:p>
          <w:p w14:paraId="09577EAE" w14:textId="6BF4DCE8" w:rsidR="00A36FBA" w:rsidRPr="00D7574A" w:rsidRDefault="00A36FBA" w:rsidP="00A36FBA">
            <w:pPr>
              <w:keepNext w:val="0"/>
              <w:spacing w:line="240" w:lineRule="auto"/>
              <w:rPr>
                <w:rFonts w:ascii="Arial" w:hAnsi="Arial" w:cs="Arial"/>
                <w:color w:val="000000"/>
                <w:sz w:val="22"/>
                <w:szCs w:val="22"/>
              </w:rPr>
            </w:pPr>
          </w:p>
          <w:p w14:paraId="7CA3923A" w14:textId="77777777" w:rsidR="00A36FBA" w:rsidRPr="00D7574A" w:rsidRDefault="00A36FBA" w:rsidP="00A36FBA">
            <w:pPr>
              <w:pStyle w:val="Heading2"/>
              <w:numPr>
                <w:ilvl w:val="0"/>
                <w:numId w:val="0"/>
              </w:numPr>
              <w:spacing w:before="0" w:after="120" w:line="240" w:lineRule="auto"/>
              <w:rPr>
                <w:sz w:val="22"/>
                <w:szCs w:val="22"/>
              </w:rPr>
            </w:pPr>
          </w:p>
        </w:tc>
      </w:tr>
      <w:tr w:rsidR="00A36FBA" w:rsidRPr="00D7574A" w14:paraId="1945CB05" w14:textId="77777777" w:rsidTr="00A36FBA">
        <w:tc>
          <w:tcPr>
            <w:tcW w:w="9350" w:type="dxa"/>
            <w:gridSpan w:val="2"/>
          </w:tcPr>
          <w:p w14:paraId="38C68EF9"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Rationale:</w:t>
            </w:r>
          </w:p>
          <w:p w14:paraId="3467AA0B" w14:textId="173487F7" w:rsidR="00A36FBA" w:rsidRPr="00D7574A" w:rsidRDefault="0084759F" w:rsidP="00A36FBA">
            <w:pPr>
              <w:pStyle w:val="BodyText"/>
              <w:rPr>
                <w:sz w:val="22"/>
                <w:szCs w:val="22"/>
              </w:rPr>
            </w:pPr>
            <w:r w:rsidRPr="00D7574A">
              <w:rPr>
                <w:sz w:val="22"/>
                <w:szCs w:val="22"/>
              </w:rPr>
              <w:t>This is a common OEM sensor for measuring free oxygen in exhaust gasses.</w:t>
            </w:r>
          </w:p>
          <w:p w14:paraId="07F33BB2" w14:textId="77777777" w:rsidR="00A36FBA" w:rsidRPr="00D7574A" w:rsidRDefault="00A36FBA" w:rsidP="00A36FBA">
            <w:pPr>
              <w:pStyle w:val="BodyText"/>
              <w:rPr>
                <w:sz w:val="22"/>
                <w:szCs w:val="22"/>
              </w:rPr>
            </w:pPr>
          </w:p>
        </w:tc>
      </w:tr>
      <w:tr w:rsidR="00A36FBA" w:rsidRPr="00D7574A" w14:paraId="38303A44" w14:textId="77777777" w:rsidTr="00A36FBA">
        <w:tc>
          <w:tcPr>
            <w:tcW w:w="9350" w:type="dxa"/>
            <w:gridSpan w:val="2"/>
          </w:tcPr>
          <w:p w14:paraId="258A50DD"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Model:</w:t>
            </w:r>
          </w:p>
          <w:p w14:paraId="464D0427" w14:textId="77777777" w:rsidR="00A36FBA" w:rsidRPr="00D7574A" w:rsidRDefault="00A36FBA" w:rsidP="00A36FBA">
            <w:pPr>
              <w:pStyle w:val="BodyText"/>
              <w:rPr>
                <w:sz w:val="22"/>
                <w:szCs w:val="22"/>
              </w:rPr>
            </w:pPr>
          </w:p>
          <w:p w14:paraId="13A52C27" w14:textId="77777777" w:rsidR="00A36FBA" w:rsidRPr="00D7574A" w:rsidRDefault="00A36FBA" w:rsidP="00A36FBA">
            <w:pPr>
              <w:pStyle w:val="BodyText"/>
              <w:rPr>
                <w:sz w:val="22"/>
                <w:szCs w:val="22"/>
              </w:rPr>
            </w:pPr>
          </w:p>
          <w:p w14:paraId="429BA1CB" w14:textId="77777777" w:rsidR="00A36FBA" w:rsidRPr="00D7574A" w:rsidRDefault="00A36FBA" w:rsidP="00A36FBA">
            <w:pPr>
              <w:pStyle w:val="BodyText"/>
              <w:rPr>
                <w:sz w:val="22"/>
                <w:szCs w:val="22"/>
              </w:rPr>
            </w:pPr>
          </w:p>
          <w:p w14:paraId="679AC97A" w14:textId="77777777" w:rsidR="00A36FBA" w:rsidRPr="00D7574A" w:rsidRDefault="00A36FBA" w:rsidP="00A36FBA">
            <w:pPr>
              <w:pStyle w:val="BodyText"/>
              <w:rPr>
                <w:sz w:val="22"/>
                <w:szCs w:val="22"/>
              </w:rPr>
            </w:pPr>
          </w:p>
        </w:tc>
      </w:tr>
      <w:tr w:rsidR="00A36FBA" w:rsidRPr="00D7574A" w14:paraId="3C164A29" w14:textId="77777777" w:rsidTr="00A36FBA">
        <w:tc>
          <w:tcPr>
            <w:tcW w:w="9350" w:type="dxa"/>
            <w:gridSpan w:val="2"/>
          </w:tcPr>
          <w:p w14:paraId="2D382097"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Verification Plan:</w:t>
            </w:r>
          </w:p>
          <w:p w14:paraId="5D470B2F" w14:textId="77777777" w:rsidR="00A36FBA" w:rsidRPr="00D7574A" w:rsidRDefault="00A36FBA" w:rsidP="00A36FBA">
            <w:pPr>
              <w:pStyle w:val="BodyText"/>
              <w:rPr>
                <w:b/>
                <w:bCs/>
                <w:sz w:val="22"/>
                <w:szCs w:val="22"/>
              </w:rPr>
            </w:pPr>
          </w:p>
          <w:p w14:paraId="0984EB1C" w14:textId="77777777" w:rsidR="00A36FBA" w:rsidRPr="00D7574A" w:rsidRDefault="00A36FBA" w:rsidP="00A36FBA">
            <w:pPr>
              <w:pStyle w:val="BodyText"/>
              <w:rPr>
                <w:sz w:val="22"/>
                <w:szCs w:val="22"/>
              </w:rPr>
            </w:pPr>
          </w:p>
          <w:p w14:paraId="4B3C4D44" w14:textId="77777777" w:rsidR="00A36FBA" w:rsidRPr="00D7574A" w:rsidRDefault="00A36FBA" w:rsidP="00A36FBA">
            <w:pPr>
              <w:pStyle w:val="BodyText"/>
              <w:rPr>
                <w:sz w:val="22"/>
                <w:szCs w:val="22"/>
              </w:rPr>
            </w:pPr>
          </w:p>
          <w:p w14:paraId="636CF71A" w14:textId="77777777" w:rsidR="00A36FBA" w:rsidRPr="00D7574A" w:rsidRDefault="00A36FBA" w:rsidP="00A36FBA">
            <w:pPr>
              <w:pStyle w:val="BodyText"/>
              <w:rPr>
                <w:sz w:val="22"/>
                <w:szCs w:val="22"/>
              </w:rPr>
            </w:pPr>
          </w:p>
          <w:p w14:paraId="665092A2" w14:textId="77777777" w:rsidR="00A36FBA" w:rsidRPr="00D7574A" w:rsidRDefault="00A36FBA" w:rsidP="00A36FBA">
            <w:pPr>
              <w:pStyle w:val="BodyText"/>
              <w:rPr>
                <w:sz w:val="22"/>
                <w:szCs w:val="22"/>
              </w:rPr>
            </w:pPr>
          </w:p>
        </w:tc>
      </w:tr>
      <w:tr w:rsidR="00A36FBA" w:rsidRPr="00D7574A" w14:paraId="2AF30FD5" w14:textId="77777777" w:rsidTr="00A36FBA">
        <w:tc>
          <w:tcPr>
            <w:tcW w:w="9350" w:type="dxa"/>
            <w:gridSpan w:val="2"/>
          </w:tcPr>
          <w:p w14:paraId="3E27E3A8"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Verification Data:</w:t>
            </w:r>
          </w:p>
          <w:p w14:paraId="1B5578ED" w14:textId="77777777" w:rsidR="00A36FBA" w:rsidRPr="00D7574A" w:rsidRDefault="00A36FBA" w:rsidP="00A36FBA">
            <w:pPr>
              <w:pStyle w:val="Heading2"/>
              <w:numPr>
                <w:ilvl w:val="0"/>
                <w:numId w:val="0"/>
              </w:numPr>
              <w:spacing w:before="0" w:after="120" w:line="240" w:lineRule="auto"/>
              <w:rPr>
                <w:sz w:val="22"/>
                <w:szCs w:val="22"/>
              </w:rPr>
            </w:pPr>
          </w:p>
          <w:p w14:paraId="390CEE38" w14:textId="77777777" w:rsidR="00A36FBA" w:rsidRPr="00D7574A" w:rsidRDefault="00A36FBA" w:rsidP="00A36FBA">
            <w:pPr>
              <w:pStyle w:val="BodyText"/>
              <w:rPr>
                <w:sz w:val="22"/>
                <w:szCs w:val="22"/>
              </w:rPr>
            </w:pPr>
          </w:p>
          <w:p w14:paraId="401BB72E" w14:textId="77777777" w:rsidR="00A36FBA" w:rsidRPr="00D7574A" w:rsidRDefault="00A36FBA" w:rsidP="00A36FBA">
            <w:pPr>
              <w:pStyle w:val="BodyText"/>
              <w:rPr>
                <w:sz w:val="22"/>
                <w:szCs w:val="22"/>
              </w:rPr>
            </w:pPr>
          </w:p>
          <w:p w14:paraId="024F3B94" w14:textId="77777777" w:rsidR="00A36FBA" w:rsidRPr="00D7574A" w:rsidRDefault="00A36FBA" w:rsidP="00A36FBA">
            <w:pPr>
              <w:pStyle w:val="BodyText"/>
              <w:rPr>
                <w:sz w:val="22"/>
                <w:szCs w:val="22"/>
              </w:rPr>
            </w:pPr>
          </w:p>
          <w:p w14:paraId="34AD4467" w14:textId="77777777" w:rsidR="00A36FBA" w:rsidRPr="00D7574A" w:rsidRDefault="00A36FBA" w:rsidP="00A36FBA">
            <w:pPr>
              <w:pStyle w:val="BodyText"/>
              <w:rPr>
                <w:sz w:val="22"/>
                <w:szCs w:val="22"/>
              </w:rPr>
            </w:pPr>
          </w:p>
          <w:p w14:paraId="762600A1" w14:textId="77777777" w:rsidR="00A36FBA" w:rsidRPr="00D7574A" w:rsidRDefault="00A36FBA" w:rsidP="00A36FBA">
            <w:pPr>
              <w:pStyle w:val="BodyText"/>
              <w:rPr>
                <w:sz w:val="22"/>
                <w:szCs w:val="22"/>
              </w:rPr>
            </w:pPr>
          </w:p>
        </w:tc>
      </w:tr>
    </w:tbl>
    <w:p w14:paraId="49B33538" w14:textId="77777777" w:rsidR="00A36FBA" w:rsidRPr="00D7574A" w:rsidRDefault="00A36FBA" w:rsidP="00A36FBA">
      <w:pPr>
        <w:pStyle w:val="BodyText"/>
        <w:rPr>
          <w:sz w:val="22"/>
          <w:szCs w:val="22"/>
        </w:rPr>
      </w:pPr>
    </w:p>
    <w:p w14:paraId="21731EA7" w14:textId="142AE473" w:rsidR="00A36FBA" w:rsidRPr="00D7574A" w:rsidRDefault="00A36FBA" w:rsidP="00A36FBA">
      <w:pPr>
        <w:keepNext w:val="0"/>
        <w:spacing w:line="240" w:lineRule="auto"/>
        <w:rPr>
          <w:sz w:val="22"/>
          <w:szCs w:val="22"/>
        </w:rPr>
      </w:pPr>
    </w:p>
    <w:p w14:paraId="4C8ABAA3" w14:textId="0126D529" w:rsidR="00A36FBA" w:rsidRPr="00D7574A" w:rsidRDefault="00A36FBA" w:rsidP="00A36FBA">
      <w:pPr>
        <w:keepNext w:val="0"/>
        <w:spacing w:line="240" w:lineRule="auto"/>
        <w:rPr>
          <w:sz w:val="22"/>
          <w:szCs w:val="22"/>
        </w:rPr>
      </w:pPr>
    </w:p>
    <w:p w14:paraId="49CC467C" w14:textId="3CB8CC8E" w:rsidR="00A36FBA" w:rsidRPr="00D7574A" w:rsidRDefault="00A36FBA" w:rsidP="00A36FBA">
      <w:pPr>
        <w:keepNext w:val="0"/>
        <w:spacing w:line="240" w:lineRule="auto"/>
        <w:rPr>
          <w:sz w:val="22"/>
          <w:szCs w:val="22"/>
        </w:rPr>
      </w:pPr>
    </w:p>
    <w:p w14:paraId="188C29CC" w14:textId="542C3227" w:rsidR="00A36FBA" w:rsidRPr="00D7574A" w:rsidRDefault="00A36FBA" w:rsidP="00A36FBA">
      <w:pPr>
        <w:keepNext w:val="0"/>
        <w:spacing w:line="240" w:lineRule="auto"/>
        <w:rPr>
          <w:sz w:val="22"/>
          <w:szCs w:val="22"/>
        </w:rPr>
      </w:pPr>
    </w:p>
    <w:p w14:paraId="3E8CE11A" w14:textId="3DA4819B" w:rsidR="00A36FBA" w:rsidRPr="00D7574A" w:rsidRDefault="00A36FBA" w:rsidP="00A36FBA">
      <w:pPr>
        <w:keepNext w:val="0"/>
        <w:spacing w:line="240" w:lineRule="auto"/>
        <w:rPr>
          <w:sz w:val="22"/>
          <w:szCs w:val="22"/>
        </w:rPr>
      </w:pPr>
    </w:p>
    <w:p w14:paraId="6B0CE502" w14:textId="68BA656D" w:rsidR="00A36FBA" w:rsidRPr="00D7574A" w:rsidRDefault="00A36FBA" w:rsidP="00A36FBA">
      <w:pPr>
        <w:keepNext w:val="0"/>
        <w:spacing w:line="240" w:lineRule="auto"/>
        <w:rPr>
          <w:sz w:val="22"/>
          <w:szCs w:val="22"/>
        </w:rPr>
      </w:pPr>
    </w:p>
    <w:p w14:paraId="51D1EF6C" w14:textId="7DDAE07E" w:rsidR="00A36FBA" w:rsidRPr="00D7574A" w:rsidRDefault="00A36FBA" w:rsidP="00A36FBA">
      <w:pPr>
        <w:keepNext w:val="0"/>
        <w:spacing w:line="240" w:lineRule="auto"/>
        <w:rPr>
          <w:sz w:val="22"/>
          <w:szCs w:val="22"/>
        </w:rPr>
      </w:pPr>
    </w:p>
    <w:p w14:paraId="50E32EF1" w14:textId="368CC66B" w:rsidR="00A36FBA" w:rsidRPr="00D7574A" w:rsidRDefault="00A36FBA" w:rsidP="00A36FBA">
      <w:pPr>
        <w:keepNext w:val="0"/>
        <w:spacing w:line="240" w:lineRule="auto"/>
        <w:rPr>
          <w:sz w:val="22"/>
          <w:szCs w:val="22"/>
        </w:rPr>
      </w:pPr>
    </w:p>
    <w:p w14:paraId="51A4BBCE" w14:textId="37C5ABDF" w:rsidR="00A36FBA" w:rsidRPr="00D7574A" w:rsidRDefault="00A36FBA" w:rsidP="00A36FBA">
      <w:pPr>
        <w:keepNext w:val="0"/>
        <w:spacing w:line="240" w:lineRule="auto"/>
        <w:rPr>
          <w:sz w:val="22"/>
          <w:szCs w:val="22"/>
        </w:rPr>
      </w:pPr>
    </w:p>
    <w:p w14:paraId="355F6247" w14:textId="274A1696" w:rsidR="00A36FBA" w:rsidRPr="00D7574A" w:rsidRDefault="00A36FBA" w:rsidP="00A36FBA">
      <w:pPr>
        <w:keepNext w:val="0"/>
        <w:spacing w:line="240" w:lineRule="auto"/>
        <w:rPr>
          <w:sz w:val="22"/>
          <w:szCs w:val="22"/>
        </w:rPr>
      </w:pPr>
    </w:p>
    <w:p w14:paraId="60513555" w14:textId="2677EA9A" w:rsidR="00A36FBA" w:rsidRPr="00D7574A" w:rsidRDefault="00A36FBA" w:rsidP="00A36FBA">
      <w:pPr>
        <w:keepNext w:val="0"/>
        <w:spacing w:line="240" w:lineRule="auto"/>
        <w:rPr>
          <w:sz w:val="22"/>
          <w:szCs w:val="22"/>
        </w:rPr>
      </w:pPr>
    </w:p>
    <w:p w14:paraId="616FDEEC" w14:textId="1BC800CB" w:rsidR="00A36FBA" w:rsidRPr="00D7574A" w:rsidRDefault="00A36FBA" w:rsidP="00A36FBA">
      <w:pPr>
        <w:keepNext w:val="0"/>
        <w:spacing w:line="240" w:lineRule="auto"/>
        <w:rPr>
          <w:sz w:val="22"/>
          <w:szCs w:val="22"/>
        </w:rPr>
      </w:pPr>
    </w:p>
    <w:p w14:paraId="62D3254A" w14:textId="594A74E7" w:rsidR="00A36FBA" w:rsidRPr="00D7574A" w:rsidRDefault="00A36FBA" w:rsidP="00A36FBA">
      <w:pPr>
        <w:keepNext w:val="0"/>
        <w:spacing w:line="240" w:lineRule="auto"/>
        <w:rPr>
          <w:sz w:val="22"/>
          <w:szCs w:val="22"/>
        </w:rPr>
      </w:pPr>
    </w:p>
    <w:p w14:paraId="1873A6C6" w14:textId="27D1C024" w:rsidR="00A36FBA" w:rsidRPr="00D7574A" w:rsidRDefault="00A36FBA" w:rsidP="00A36FBA">
      <w:pPr>
        <w:keepNext w:val="0"/>
        <w:spacing w:line="240" w:lineRule="auto"/>
        <w:rPr>
          <w:sz w:val="22"/>
          <w:szCs w:val="22"/>
        </w:rPr>
      </w:pPr>
    </w:p>
    <w:p w14:paraId="34C4E01F" w14:textId="7FD6E431" w:rsidR="00A36FBA" w:rsidRPr="00D7574A" w:rsidRDefault="00A36FBA" w:rsidP="00A36FBA">
      <w:pPr>
        <w:keepNext w:val="0"/>
        <w:spacing w:line="240" w:lineRule="auto"/>
        <w:rPr>
          <w:sz w:val="22"/>
          <w:szCs w:val="22"/>
        </w:rPr>
      </w:pPr>
    </w:p>
    <w:p w14:paraId="71FD3152" w14:textId="195A0B01" w:rsidR="00A36FBA" w:rsidRPr="00D7574A" w:rsidRDefault="00A36FBA" w:rsidP="00A36FBA">
      <w:pPr>
        <w:keepNext w:val="0"/>
        <w:spacing w:line="240" w:lineRule="auto"/>
        <w:rPr>
          <w:sz w:val="22"/>
          <w:szCs w:val="22"/>
        </w:rPr>
      </w:pPr>
    </w:p>
    <w:p w14:paraId="3CD0CD7A" w14:textId="316793BE" w:rsidR="00A36FBA" w:rsidRPr="00D7574A" w:rsidRDefault="00A36FBA" w:rsidP="00A36FBA">
      <w:pPr>
        <w:keepNext w:val="0"/>
        <w:spacing w:line="240" w:lineRule="auto"/>
        <w:rPr>
          <w:sz w:val="22"/>
          <w:szCs w:val="22"/>
        </w:rPr>
      </w:pPr>
    </w:p>
    <w:p w14:paraId="6D9BB25E" w14:textId="0916B1E5" w:rsidR="00A36FBA" w:rsidRPr="00D7574A" w:rsidRDefault="00A36FBA" w:rsidP="00A36FBA">
      <w:pPr>
        <w:keepNext w:val="0"/>
        <w:spacing w:line="240" w:lineRule="auto"/>
        <w:rPr>
          <w:sz w:val="22"/>
          <w:szCs w:val="22"/>
        </w:rPr>
      </w:pPr>
    </w:p>
    <w:tbl>
      <w:tblPr>
        <w:tblStyle w:val="TableGrid"/>
        <w:tblW w:w="0" w:type="auto"/>
        <w:tblLook w:val="04A0" w:firstRow="1" w:lastRow="0" w:firstColumn="1" w:lastColumn="0" w:noHBand="0" w:noVBand="1"/>
      </w:tblPr>
      <w:tblGrid>
        <w:gridCol w:w="4675"/>
        <w:gridCol w:w="4675"/>
      </w:tblGrid>
      <w:tr w:rsidR="00A36FBA" w:rsidRPr="00D7574A" w14:paraId="6C17AA01" w14:textId="77777777" w:rsidTr="00A36FBA">
        <w:tc>
          <w:tcPr>
            <w:tcW w:w="9350" w:type="dxa"/>
            <w:gridSpan w:val="2"/>
          </w:tcPr>
          <w:p w14:paraId="66C9F061"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lastRenderedPageBreak/>
              <w:t>Project Name: Engine Control Unit</w:t>
            </w:r>
          </w:p>
        </w:tc>
      </w:tr>
      <w:tr w:rsidR="00A36FBA" w:rsidRPr="00D7574A" w14:paraId="783E9909" w14:textId="77777777" w:rsidTr="00A36FBA">
        <w:tc>
          <w:tcPr>
            <w:tcW w:w="4675" w:type="dxa"/>
          </w:tcPr>
          <w:p w14:paraId="62E1D05D" w14:textId="6EB5D600"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System Requirement Number: 6.2</w:t>
            </w:r>
          </w:p>
        </w:tc>
        <w:tc>
          <w:tcPr>
            <w:tcW w:w="4675" w:type="dxa"/>
          </w:tcPr>
          <w:p w14:paraId="0C035E20"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Version: 0</w:t>
            </w:r>
          </w:p>
        </w:tc>
      </w:tr>
      <w:tr w:rsidR="00A36FBA" w:rsidRPr="00D7574A" w14:paraId="59D53455" w14:textId="77777777" w:rsidTr="00A36FBA">
        <w:tc>
          <w:tcPr>
            <w:tcW w:w="4675" w:type="dxa"/>
          </w:tcPr>
          <w:p w14:paraId="1481DCF1"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Originator: David Tolsma</w:t>
            </w:r>
          </w:p>
        </w:tc>
        <w:tc>
          <w:tcPr>
            <w:tcW w:w="4675" w:type="dxa"/>
          </w:tcPr>
          <w:p w14:paraId="5505C7F7"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Approval:</w:t>
            </w:r>
          </w:p>
        </w:tc>
      </w:tr>
      <w:tr w:rsidR="00A36FBA" w:rsidRPr="00D7574A" w14:paraId="1D73A46E" w14:textId="77777777" w:rsidTr="00A36FBA">
        <w:tc>
          <w:tcPr>
            <w:tcW w:w="9350" w:type="dxa"/>
            <w:gridSpan w:val="2"/>
          </w:tcPr>
          <w:p w14:paraId="63458668"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Requirement:</w:t>
            </w:r>
          </w:p>
          <w:p w14:paraId="40DD5358" w14:textId="77777777" w:rsidR="0084759F" w:rsidRPr="00D7574A" w:rsidRDefault="0084759F" w:rsidP="0084759F">
            <w:pPr>
              <w:keepNext w:val="0"/>
              <w:spacing w:line="240" w:lineRule="auto"/>
              <w:rPr>
                <w:rFonts w:ascii="Arial" w:hAnsi="Arial" w:cs="Arial"/>
                <w:color w:val="000000"/>
                <w:sz w:val="22"/>
                <w:szCs w:val="22"/>
              </w:rPr>
            </w:pPr>
            <w:r w:rsidRPr="00D7574A">
              <w:rPr>
                <w:rFonts w:ascii="Arial" w:hAnsi="Arial" w:cs="Arial"/>
                <w:color w:val="000000"/>
                <w:sz w:val="22"/>
                <w:szCs w:val="22"/>
              </w:rPr>
              <w:t>Shall support externally processed wideband O2 sensor data</w:t>
            </w:r>
          </w:p>
          <w:p w14:paraId="6D2C4649" w14:textId="1406CFBA" w:rsidR="00A36FBA" w:rsidRPr="00D7574A" w:rsidRDefault="00A36FBA" w:rsidP="00A36FBA">
            <w:pPr>
              <w:keepNext w:val="0"/>
              <w:spacing w:line="240" w:lineRule="auto"/>
              <w:rPr>
                <w:rFonts w:ascii="Arial" w:hAnsi="Arial" w:cs="Arial"/>
                <w:color w:val="000000"/>
                <w:sz w:val="22"/>
                <w:szCs w:val="22"/>
              </w:rPr>
            </w:pPr>
          </w:p>
          <w:p w14:paraId="569140E6" w14:textId="77777777" w:rsidR="00A36FBA" w:rsidRPr="00D7574A" w:rsidRDefault="00A36FBA" w:rsidP="00A36FBA">
            <w:pPr>
              <w:pStyle w:val="Heading2"/>
              <w:numPr>
                <w:ilvl w:val="0"/>
                <w:numId w:val="0"/>
              </w:numPr>
              <w:spacing w:before="0" w:after="120" w:line="240" w:lineRule="auto"/>
              <w:rPr>
                <w:sz w:val="22"/>
                <w:szCs w:val="22"/>
              </w:rPr>
            </w:pPr>
          </w:p>
        </w:tc>
      </w:tr>
      <w:tr w:rsidR="00A36FBA" w:rsidRPr="00D7574A" w14:paraId="15E634C1" w14:textId="77777777" w:rsidTr="00A36FBA">
        <w:tc>
          <w:tcPr>
            <w:tcW w:w="9350" w:type="dxa"/>
            <w:gridSpan w:val="2"/>
          </w:tcPr>
          <w:p w14:paraId="7877C083"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Rationale:</w:t>
            </w:r>
          </w:p>
          <w:p w14:paraId="25215668" w14:textId="10D4612E" w:rsidR="00A36FBA" w:rsidRPr="00D7574A" w:rsidRDefault="0084759F" w:rsidP="0084759F">
            <w:pPr>
              <w:pStyle w:val="BodyText"/>
              <w:ind w:left="0" w:firstLine="0"/>
              <w:rPr>
                <w:sz w:val="22"/>
                <w:szCs w:val="22"/>
              </w:rPr>
            </w:pPr>
            <w:r w:rsidRPr="00D7574A">
              <w:rPr>
                <w:sz w:val="22"/>
                <w:szCs w:val="22"/>
              </w:rPr>
              <w:t>This is a common aftermarket sensor for measuring free oxygen in the exhaust gasses.</w:t>
            </w:r>
          </w:p>
          <w:p w14:paraId="0AFC8E27" w14:textId="77777777" w:rsidR="00A36FBA" w:rsidRPr="00D7574A" w:rsidRDefault="00A36FBA" w:rsidP="00A36FBA">
            <w:pPr>
              <w:pStyle w:val="BodyText"/>
              <w:rPr>
                <w:sz w:val="22"/>
                <w:szCs w:val="22"/>
              </w:rPr>
            </w:pPr>
          </w:p>
        </w:tc>
      </w:tr>
      <w:tr w:rsidR="00A36FBA" w:rsidRPr="00D7574A" w14:paraId="5B06C8BE" w14:textId="77777777" w:rsidTr="00A36FBA">
        <w:tc>
          <w:tcPr>
            <w:tcW w:w="9350" w:type="dxa"/>
            <w:gridSpan w:val="2"/>
          </w:tcPr>
          <w:p w14:paraId="3B8287A3"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Model:</w:t>
            </w:r>
          </w:p>
          <w:p w14:paraId="199A428C" w14:textId="77777777" w:rsidR="00A36FBA" w:rsidRPr="00D7574A" w:rsidRDefault="00A36FBA" w:rsidP="00A36FBA">
            <w:pPr>
              <w:pStyle w:val="BodyText"/>
              <w:rPr>
                <w:sz w:val="22"/>
                <w:szCs w:val="22"/>
              </w:rPr>
            </w:pPr>
          </w:p>
          <w:p w14:paraId="4DF7AF87" w14:textId="77777777" w:rsidR="00A36FBA" w:rsidRPr="00D7574A" w:rsidRDefault="00A36FBA" w:rsidP="00A36FBA">
            <w:pPr>
              <w:pStyle w:val="BodyText"/>
              <w:rPr>
                <w:sz w:val="22"/>
                <w:szCs w:val="22"/>
              </w:rPr>
            </w:pPr>
          </w:p>
          <w:p w14:paraId="3215B080" w14:textId="77777777" w:rsidR="00A36FBA" w:rsidRPr="00D7574A" w:rsidRDefault="00A36FBA" w:rsidP="00A36FBA">
            <w:pPr>
              <w:pStyle w:val="BodyText"/>
              <w:rPr>
                <w:sz w:val="22"/>
                <w:szCs w:val="22"/>
              </w:rPr>
            </w:pPr>
          </w:p>
          <w:p w14:paraId="0520EBE8" w14:textId="77777777" w:rsidR="00A36FBA" w:rsidRPr="00D7574A" w:rsidRDefault="00A36FBA" w:rsidP="00A36FBA">
            <w:pPr>
              <w:pStyle w:val="BodyText"/>
              <w:rPr>
                <w:sz w:val="22"/>
                <w:szCs w:val="22"/>
              </w:rPr>
            </w:pPr>
          </w:p>
        </w:tc>
      </w:tr>
      <w:tr w:rsidR="00A36FBA" w:rsidRPr="00D7574A" w14:paraId="0C5258DA" w14:textId="77777777" w:rsidTr="00A36FBA">
        <w:tc>
          <w:tcPr>
            <w:tcW w:w="9350" w:type="dxa"/>
            <w:gridSpan w:val="2"/>
          </w:tcPr>
          <w:p w14:paraId="2E501A55"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Verification Plan:</w:t>
            </w:r>
          </w:p>
          <w:p w14:paraId="520F0BA4" w14:textId="77777777" w:rsidR="00A36FBA" w:rsidRPr="00D7574A" w:rsidRDefault="00A36FBA" w:rsidP="00A36FBA">
            <w:pPr>
              <w:pStyle w:val="BodyText"/>
              <w:rPr>
                <w:b/>
                <w:bCs/>
                <w:sz w:val="22"/>
                <w:szCs w:val="22"/>
              </w:rPr>
            </w:pPr>
          </w:p>
          <w:p w14:paraId="263E6779" w14:textId="77777777" w:rsidR="00A36FBA" w:rsidRPr="00D7574A" w:rsidRDefault="00A36FBA" w:rsidP="00A36FBA">
            <w:pPr>
              <w:pStyle w:val="BodyText"/>
              <w:rPr>
                <w:sz w:val="22"/>
                <w:szCs w:val="22"/>
              </w:rPr>
            </w:pPr>
          </w:p>
          <w:p w14:paraId="43145F14" w14:textId="77777777" w:rsidR="00A36FBA" w:rsidRPr="00D7574A" w:rsidRDefault="00A36FBA" w:rsidP="00A36FBA">
            <w:pPr>
              <w:pStyle w:val="BodyText"/>
              <w:rPr>
                <w:sz w:val="22"/>
                <w:szCs w:val="22"/>
              </w:rPr>
            </w:pPr>
          </w:p>
          <w:p w14:paraId="7F905F19" w14:textId="77777777" w:rsidR="00A36FBA" w:rsidRPr="00D7574A" w:rsidRDefault="00A36FBA" w:rsidP="00A36FBA">
            <w:pPr>
              <w:pStyle w:val="BodyText"/>
              <w:rPr>
                <w:sz w:val="22"/>
                <w:szCs w:val="22"/>
              </w:rPr>
            </w:pPr>
          </w:p>
          <w:p w14:paraId="609D444E" w14:textId="77777777" w:rsidR="00A36FBA" w:rsidRPr="00D7574A" w:rsidRDefault="00A36FBA" w:rsidP="00A36FBA">
            <w:pPr>
              <w:pStyle w:val="BodyText"/>
              <w:rPr>
                <w:sz w:val="22"/>
                <w:szCs w:val="22"/>
              </w:rPr>
            </w:pPr>
          </w:p>
        </w:tc>
      </w:tr>
      <w:tr w:rsidR="00A36FBA" w:rsidRPr="00D7574A" w14:paraId="040E66C2" w14:textId="77777777" w:rsidTr="00A36FBA">
        <w:tc>
          <w:tcPr>
            <w:tcW w:w="9350" w:type="dxa"/>
            <w:gridSpan w:val="2"/>
          </w:tcPr>
          <w:p w14:paraId="4E2767FB"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Verification Data:</w:t>
            </w:r>
          </w:p>
          <w:p w14:paraId="58CCD848" w14:textId="77777777" w:rsidR="00A36FBA" w:rsidRPr="00D7574A" w:rsidRDefault="00A36FBA" w:rsidP="00A36FBA">
            <w:pPr>
              <w:pStyle w:val="Heading2"/>
              <w:numPr>
                <w:ilvl w:val="0"/>
                <w:numId w:val="0"/>
              </w:numPr>
              <w:spacing w:before="0" w:after="120" w:line="240" w:lineRule="auto"/>
              <w:rPr>
                <w:sz w:val="22"/>
                <w:szCs w:val="22"/>
              </w:rPr>
            </w:pPr>
          </w:p>
          <w:p w14:paraId="459222AA" w14:textId="77777777" w:rsidR="00A36FBA" w:rsidRPr="00D7574A" w:rsidRDefault="00A36FBA" w:rsidP="00A36FBA">
            <w:pPr>
              <w:pStyle w:val="BodyText"/>
              <w:rPr>
                <w:sz w:val="22"/>
                <w:szCs w:val="22"/>
              </w:rPr>
            </w:pPr>
          </w:p>
          <w:p w14:paraId="1248ABCD" w14:textId="77777777" w:rsidR="00A36FBA" w:rsidRPr="00D7574A" w:rsidRDefault="00A36FBA" w:rsidP="00A36FBA">
            <w:pPr>
              <w:pStyle w:val="BodyText"/>
              <w:rPr>
                <w:sz w:val="22"/>
                <w:szCs w:val="22"/>
              </w:rPr>
            </w:pPr>
          </w:p>
          <w:p w14:paraId="08F39B5D" w14:textId="77777777" w:rsidR="00A36FBA" w:rsidRPr="00D7574A" w:rsidRDefault="00A36FBA" w:rsidP="00A36FBA">
            <w:pPr>
              <w:pStyle w:val="BodyText"/>
              <w:rPr>
                <w:sz w:val="22"/>
                <w:szCs w:val="22"/>
              </w:rPr>
            </w:pPr>
          </w:p>
          <w:p w14:paraId="049BE1A1" w14:textId="77777777" w:rsidR="00A36FBA" w:rsidRPr="00D7574A" w:rsidRDefault="00A36FBA" w:rsidP="00A36FBA">
            <w:pPr>
              <w:pStyle w:val="BodyText"/>
              <w:rPr>
                <w:sz w:val="22"/>
                <w:szCs w:val="22"/>
              </w:rPr>
            </w:pPr>
          </w:p>
          <w:p w14:paraId="6B2BA2B8" w14:textId="77777777" w:rsidR="00A36FBA" w:rsidRPr="00D7574A" w:rsidRDefault="00A36FBA" w:rsidP="00A36FBA">
            <w:pPr>
              <w:pStyle w:val="BodyText"/>
              <w:rPr>
                <w:sz w:val="22"/>
                <w:szCs w:val="22"/>
              </w:rPr>
            </w:pPr>
          </w:p>
        </w:tc>
      </w:tr>
    </w:tbl>
    <w:p w14:paraId="3788C1F8" w14:textId="77777777" w:rsidR="00A36FBA" w:rsidRPr="00D7574A" w:rsidRDefault="00A36FBA" w:rsidP="00A36FBA">
      <w:pPr>
        <w:pStyle w:val="BodyText"/>
        <w:rPr>
          <w:sz w:val="22"/>
          <w:szCs w:val="22"/>
        </w:rPr>
      </w:pPr>
    </w:p>
    <w:p w14:paraId="46B3477A" w14:textId="50DFBEE0" w:rsidR="00A36FBA" w:rsidRPr="00D7574A" w:rsidRDefault="00A36FBA" w:rsidP="00A36FBA">
      <w:pPr>
        <w:keepNext w:val="0"/>
        <w:spacing w:line="240" w:lineRule="auto"/>
        <w:rPr>
          <w:sz w:val="22"/>
          <w:szCs w:val="22"/>
        </w:rPr>
      </w:pPr>
    </w:p>
    <w:p w14:paraId="32AA8166" w14:textId="523300B8" w:rsidR="00A36FBA" w:rsidRPr="00D7574A" w:rsidRDefault="00A36FBA" w:rsidP="00A36FBA">
      <w:pPr>
        <w:keepNext w:val="0"/>
        <w:spacing w:line="240" w:lineRule="auto"/>
        <w:rPr>
          <w:sz w:val="22"/>
          <w:szCs w:val="22"/>
        </w:rPr>
      </w:pPr>
    </w:p>
    <w:p w14:paraId="09AF6472" w14:textId="28AD1579" w:rsidR="00A36FBA" w:rsidRPr="00D7574A" w:rsidRDefault="00A36FBA" w:rsidP="00A36FBA">
      <w:pPr>
        <w:keepNext w:val="0"/>
        <w:spacing w:line="240" w:lineRule="auto"/>
        <w:rPr>
          <w:sz w:val="22"/>
          <w:szCs w:val="22"/>
        </w:rPr>
      </w:pPr>
    </w:p>
    <w:p w14:paraId="131D954E" w14:textId="70F59CB6" w:rsidR="00A36FBA" w:rsidRPr="00D7574A" w:rsidRDefault="00A36FBA" w:rsidP="00A36FBA">
      <w:pPr>
        <w:keepNext w:val="0"/>
        <w:spacing w:line="240" w:lineRule="auto"/>
        <w:rPr>
          <w:sz w:val="22"/>
          <w:szCs w:val="22"/>
        </w:rPr>
      </w:pPr>
    </w:p>
    <w:p w14:paraId="1989E7FB" w14:textId="5A955762" w:rsidR="00A36FBA" w:rsidRPr="00D7574A" w:rsidRDefault="00A36FBA" w:rsidP="00A36FBA">
      <w:pPr>
        <w:keepNext w:val="0"/>
        <w:spacing w:line="240" w:lineRule="auto"/>
        <w:rPr>
          <w:sz w:val="22"/>
          <w:szCs w:val="22"/>
        </w:rPr>
      </w:pPr>
    </w:p>
    <w:p w14:paraId="2E462438" w14:textId="53E8351C" w:rsidR="00A36FBA" w:rsidRPr="00D7574A" w:rsidRDefault="00A36FBA" w:rsidP="00A36FBA">
      <w:pPr>
        <w:keepNext w:val="0"/>
        <w:spacing w:line="240" w:lineRule="auto"/>
        <w:rPr>
          <w:sz w:val="22"/>
          <w:szCs w:val="22"/>
        </w:rPr>
      </w:pPr>
    </w:p>
    <w:p w14:paraId="0E4A58EE" w14:textId="55424933" w:rsidR="00A36FBA" w:rsidRPr="00D7574A" w:rsidRDefault="00A36FBA" w:rsidP="00A36FBA">
      <w:pPr>
        <w:keepNext w:val="0"/>
        <w:spacing w:line="240" w:lineRule="auto"/>
        <w:rPr>
          <w:sz w:val="22"/>
          <w:szCs w:val="22"/>
        </w:rPr>
      </w:pPr>
    </w:p>
    <w:p w14:paraId="6AFEFFD8" w14:textId="53A9E4E6" w:rsidR="00A36FBA" w:rsidRPr="00D7574A" w:rsidRDefault="00A36FBA" w:rsidP="00A36FBA">
      <w:pPr>
        <w:keepNext w:val="0"/>
        <w:spacing w:line="240" w:lineRule="auto"/>
        <w:rPr>
          <w:sz w:val="22"/>
          <w:szCs w:val="22"/>
        </w:rPr>
      </w:pPr>
    </w:p>
    <w:p w14:paraId="37BF26E5" w14:textId="3B43E2C7" w:rsidR="00A36FBA" w:rsidRPr="00D7574A" w:rsidRDefault="00A36FBA" w:rsidP="00A36FBA">
      <w:pPr>
        <w:keepNext w:val="0"/>
        <w:spacing w:line="240" w:lineRule="auto"/>
        <w:rPr>
          <w:sz w:val="22"/>
          <w:szCs w:val="22"/>
        </w:rPr>
      </w:pPr>
    </w:p>
    <w:p w14:paraId="365FBFFD" w14:textId="125522A2" w:rsidR="00A36FBA" w:rsidRPr="00D7574A" w:rsidRDefault="00A36FBA" w:rsidP="00A36FBA">
      <w:pPr>
        <w:keepNext w:val="0"/>
        <w:spacing w:line="240" w:lineRule="auto"/>
        <w:rPr>
          <w:sz w:val="22"/>
          <w:szCs w:val="22"/>
        </w:rPr>
      </w:pPr>
    </w:p>
    <w:p w14:paraId="671E4C88" w14:textId="106AF9A4" w:rsidR="00A36FBA" w:rsidRPr="00D7574A" w:rsidRDefault="00A36FBA" w:rsidP="00A36FBA">
      <w:pPr>
        <w:keepNext w:val="0"/>
        <w:spacing w:line="240" w:lineRule="auto"/>
        <w:rPr>
          <w:sz w:val="22"/>
          <w:szCs w:val="22"/>
        </w:rPr>
      </w:pPr>
    </w:p>
    <w:p w14:paraId="72F7C232" w14:textId="25E1EC28" w:rsidR="00A36FBA" w:rsidRPr="00D7574A" w:rsidRDefault="00A36FBA" w:rsidP="00A36FBA">
      <w:pPr>
        <w:keepNext w:val="0"/>
        <w:spacing w:line="240" w:lineRule="auto"/>
        <w:rPr>
          <w:sz w:val="22"/>
          <w:szCs w:val="22"/>
        </w:rPr>
      </w:pPr>
    </w:p>
    <w:p w14:paraId="672D74E6" w14:textId="55EA8880" w:rsidR="00A36FBA" w:rsidRPr="00D7574A" w:rsidRDefault="00A36FBA" w:rsidP="00A36FBA">
      <w:pPr>
        <w:keepNext w:val="0"/>
        <w:spacing w:line="240" w:lineRule="auto"/>
        <w:rPr>
          <w:sz w:val="22"/>
          <w:szCs w:val="22"/>
        </w:rPr>
      </w:pPr>
    </w:p>
    <w:p w14:paraId="21837463" w14:textId="4B14C44B" w:rsidR="00A36FBA" w:rsidRPr="00D7574A" w:rsidRDefault="00A36FBA" w:rsidP="00A36FBA">
      <w:pPr>
        <w:keepNext w:val="0"/>
        <w:spacing w:line="240" w:lineRule="auto"/>
        <w:rPr>
          <w:sz w:val="22"/>
          <w:szCs w:val="22"/>
        </w:rPr>
      </w:pPr>
    </w:p>
    <w:p w14:paraId="76BB5246" w14:textId="0B505041" w:rsidR="00A36FBA" w:rsidRPr="00D7574A" w:rsidRDefault="00A36FBA" w:rsidP="00A36FBA">
      <w:pPr>
        <w:keepNext w:val="0"/>
        <w:spacing w:line="240" w:lineRule="auto"/>
        <w:rPr>
          <w:sz w:val="22"/>
          <w:szCs w:val="22"/>
        </w:rPr>
      </w:pPr>
    </w:p>
    <w:p w14:paraId="232374CE" w14:textId="2244B63D" w:rsidR="00A36FBA" w:rsidRPr="00D7574A" w:rsidRDefault="00A36FBA" w:rsidP="00A36FBA">
      <w:pPr>
        <w:keepNext w:val="0"/>
        <w:spacing w:line="240" w:lineRule="auto"/>
        <w:rPr>
          <w:sz w:val="22"/>
          <w:szCs w:val="22"/>
        </w:rPr>
      </w:pPr>
    </w:p>
    <w:p w14:paraId="41100CDD" w14:textId="1FCA57CC" w:rsidR="00A36FBA" w:rsidRPr="00D7574A" w:rsidRDefault="00A36FBA" w:rsidP="00A36FBA">
      <w:pPr>
        <w:keepNext w:val="0"/>
        <w:spacing w:line="240" w:lineRule="auto"/>
        <w:rPr>
          <w:sz w:val="22"/>
          <w:szCs w:val="22"/>
        </w:rPr>
      </w:pPr>
    </w:p>
    <w:p w14:paraId="3096FAF6" w14:textId="2B267EA5" w:rsidR="00A36FBA" w:rsidRPr="00D7574A" w:rsidRDefault="00A36FBA" w:rsidP="00A36FBA">
      <w:pPr>
        <w:keepNext w:val="0"/>
        <w:spacing w:line="240" w:lineRule="auto"/>
        <w:rPr>
          <w:sz w:val="22"/>
          <w:szCs w:val="22"/>
        </w:rPr>
      </w:pPr>
    </w:p>
    <w:p w14:paraId="5B94C7BB" w14:textId="75BF29DF" w:rsidR="0084759F" w:rsidRPr="00D7574A" w:rsidRDefault="0084759F" w:rsidP="00A36FBA">
      <w:pPr>
        <w:keepNext w:val="0"/>
        <w:spacing w:line="240" w:lineRule="auto"/>
        <w:rPr>
          <w:sz w:val="22"/>
          <w:szCs w:val="22"/>
        </w:rPr>
      </w:pPr>
    </w:p>
    <w:tbl>
      <w:tblPr>
        <w:tblStyle w:val="TableGrid"/>
        <w:tblW w:w="0" w:type="auto"/>
        <w:tblLook w:val="04A0" w:firstRow="1" w:lastRow="0" w:firstColumn="1" w:lastColumn="0" w:noHBand="0" w:noVBand="1"/>
      </w:tblPr>
      <w:tblGrid>
        <w:gridCol w:w="4675"/>
        <w:gridCol w:w="4675"/>
      </w:tblGrid>
      <w:tr w:rsidR="0084759F" w:rsidRPr="00D7574A" w14:paraId="5DF7BEC6" w14:textId="77777777" w:rsidTr="00E009E6">
        <w:tc>
          <w:tcPr>
            <w:tcW w:w="9350" w:type="dxa"/>
            <w:gridSpan w:val="2"/>
          </w:tcPr>
          <w:p w14:paraId="07EE59CD" w14:textId="77777777" w:rsidR="0084759F" w:rsidRPr="00D7574A" w:rsidRDefault="0084759F" w:rsidP="00E009E6">
            <w:pPr>
              <w:pStyle w:val="Heading2"/>
              <w:numPr>
                <w:ilvl w:val="0"/>
                <w:numId w:val="0"/>
              </w:numPr>
              <w:spacing w:before="0" w:after="120" w:line="240" w:lineRule="auto"/>
              <w:rPr>
                <w:sz w:val="22"/>
                <w:szCs w:val="22"/>
              </w:rPr>
            </w:pPr>
            <w:r w:rsidRPr="00D7574A">
              <w:rPr>
                <w:sz w:val="22"/>
                <w:szCs w:val="22"/>
              </w:rPr>
              <w:lastRenderedPageBreak/>
              <w:t>Project Name: Engine Control Unit</w:t>
            </w:r>
          </w:p>
        </w:tc>
      </w:tr>
      <w:tr w:rsidR="0084759F" w:rsidRPr="00D7574A" w14:paraId="4765C277" w14:textId="77777777" w:rsidTr="00E009E6">
        <w:tc>
          <w:tcPr>
            <w:tcW w:w="4675" w:type="dxa"/>
          </w:tcPr>
          <w:p w14:paraId="045E9FB4" w14:textId="77777777" w:rsidR="0084759F" w:rsidRPr="00D7574A" w:rsidRDefault="0084759F" w:rsidP="00E009E6">
            <w:pPr>
              <w:pStyle w:val="Heading2"/>
              <w:numPr>
                <w:ilvl w:val="0"/>
                <w:numId w:val="0"/>
              </w:numPr>
              <w:spacing w:before="0" w:after="120" w:line="240" w:lineRule="auto"/>
              <w:rPr>
                <w:sz w:val="22"/>
                <w:szCs w:val="22"/>
              </w:rPr>
            </w:pPr>
            <w:r w:rsidRPr="00D7574A">
              <w:rPr>
                <w:sz w:val="22"/>
                <w:szCs w:val="22"/>
              </w:rPr>
              <w:t>User Requirement Number: 7</w:t>
            </w:r>
          </w:p>
        </w:tc>
        <w:tc>
          <w:tcPr>
            <w:tcW w:w="4675" w:type="dxa"/>
          </w:tcPr>
          <w:p w14:paraId="3D2173D7" w14:textId="77777777" w:rsidR="0084759F" w:rsidRPr="00D7574A" w:rsidRDefault="0084759F" w:rsidP="00E009E6">
            <w:pPr>
              <w:pStyle w:val="Heading2"/>
              <w:numPr>
                <w:ilvl w:val="0"/>
                <w:numId w:val="0"/>
              </w:numPr>
              <w:spacing w:before="0" w:after="120" w:line="240" w:lineRule="auto"/>
              <w:rPr>
                <w:sz w:val="22"/>
                <w:szCs w:val="22"/>
              </w:rPr>
            </w:pPr>
            <w:r w:rsidRPr="00D7574A">
              <w:rPr>
                <w:sz w:val="22"/>
                <w:szCs w:val="22"/>
              </w:rPr>
              <w:t>Version: 0</w:t>
            </w:r>
          </w:p>
        </w:tc>
      </w:tr>
      <w:tr w:rsidR="0084759F" w:rsidRPr="00D7574A" w14:paraId="16AF8B80" w14:textId="77777777" w:rsidTr="00E009E6">
        <w:tc>
          <w:tcPr>
            <w:tcW w:w="4675" w:type="dxa"/>
          </w:tcPr>
          <w:p w14:paraId="25E23463" w14:textId="77777777" w:rsidR="0084759F" w:rsidRPr="00D7574A" w:rsidRDefault="0084759F" w:rsidP="00E009E6">
            <w:pPr>
              <w:pStyle w:val="Heading2"/>
              <w:numPr>
                <w:ilvl w:val="0"/>
                <w:numId w:val="0"/>
              </w:numPr>
              <w:spacing w:before="0" w:after="120" w:line="240" w:lineRule="auto"/>
              <w:rPr>
                <w:sz w:val="22"/>
                <w:szCs w:val="22"/>
              </w:rPr>
            </w:pPr>
            <w:r w:rsidRPr="00D7574A">
              <w:rPr>
                <w:sz w:val="22"/>
                <w:szCs w:val="22"/>
              </w:rPr>
              <w:t>Originator: David Tolsma</w:t>
            </w:r>
          </w:p>
        </w:tc>
        <w:tc>
          <w:tcPr>
            <w:tcW w:w="4675" w:type="dxa"/>
          </w:tcPr>
          <w:p w14:paraId="720075AE" w14:textId="77777777" w:rsidR="0084759F" w:rsidRPr="00D7574A" w:rsidRDefault="0084759F" w:rsidP="00E009E6">
            <w:pPr>
              <w:pStyle w:val="Heading2"/>
              <w:numPr>
                <w:ilvl w:val="0"/>
                <w:numId w:val="0"/>
              </w:numPr>
              <w:spacing w:before="0" w:after="120" w:line="240" w:lineRule="auto"/>
              <w:rPr>
                <w:sz w:val="22"/>
                <w:szCs w:val="22"/>
              </w:rPr>
            </w:pPr>
            <w:r w:rsidRPr="00D7574A">
              <w:rPr>
                <w:sz w:val="22"/>
                <w:szCs w:val="22"/>
              </w:rPr>
              <w:t>Approval:</w:t>
            </w:r>
          </w:p>
        </w:tc>
      </w:tr>
      <w:tr w:rsidR="0084759F" w:rsidRPr="00D7574A" w14:paraId="71691945" w14:textId="77777777" w:rsidTr="00E009E6">
        <w:tc>
          <w:tcPr>
            <w:tcW w:w="9350" w:type="dxa"/>
            <w:gridSpan w:val="2"/>
          </w:tcPr>
          <w:p w14:paraId="67876791" w14:textId="77777777" w:rsidR="0084759F" w:rsidRPr="00D7574A" w:rsidRDefault="0084759F" w:rsidP="00E009E6">
            <w:pPr>
              <w:pStyle w:val="Heading2"/>
              <w:numPr>
                <w:ilvl w:val="0"/>
                <w:numId w:val="0"/>
              </w:numPr>
              <w:spacing w:before="0" w:after="120" w:line="240" w:lineRule="auto"/>
              <w:rPr>
                <w:sz w:val="22"/>
                <w:szCs w:val="22"/>
              </w:rPr>
            </w:pPr>
            <w:r w:rsidRPr="00D7574A">
              <w:rPr>
                <w:sz w:val="22"/>
                <w:szCs w:val="22"/>
              </w:rPr>
              <w:t xml:space="preserve">Requirement: </w:t>
            </w:r>
          </w:p>
          <w:p w14:paraId="509D1D1C" w14:textId="77777777" w:rsidR="0084759F" w:rsidRPr="00D7574A" w:rsidRDefault="0084759F" w:rsidP="00E009E6">
            <w:pPr>
              <w:keepNext w:val="0"/>
              <w:spacing w:line="240" w:lineRule="auto"/>
              <w:rPr>
                <w:rFonts w:ascii="Arial" w:hAnsi="Arial" w:cs="Arial"/>
                <w:color w:val="000000"/>
                <w:sz w:val="22"/>
                <w:szCs w:val="22"/>
              </w:rPr>
            </w:pPr>
            <w:r w:rsidRPr="00D7574A">
              <w:rPr>
                <w:rFonts w:ascii="Arial" w:hAnsi="Arial" w:cs="Arial"/>
                <w:color w:val="000000"/>
                <w:sz w:val="22"/>
                <w:szCs w:val="22"/>
              </w:rPr>
              <w:t>Shall have an input for a throttle position sensor (TPS)</w:t>
            </w:r>
          </w:p>
          <w:p w14:paraId="3672A98B" w14:textId="77777777" w:rsidR="0084759F" w:rsidRPr="00D7574A" w:rsidRDefault="0084759F" w:rsidP="00E009E6">
            <w:pPr>
              <w:keepNext w:val="0"/>
              <w:spacing w:line="240" w:lineRule="auto"/>
              <w:rPr>
                <w:rFonts w:ascii="Arial" w:hAnsi="Arial" w:cs="Arial"/>
                <w:color w:val="000000"/>
                <w:sz w:val="22"/>
                <w:szCs w:val="22"/>
              </w:rPr>
            </w:pPr>
          </w:p>
          <w:p w14:paraId="67DF0253" w14:textId="77777777" w:rsidR="0084759F" w:rsidRPr="00D7574A" w:rsidRDefault="0084759F" w:rsidP="00E009E6">
            <w:pPr>
              <w:pStyle w:val="Heading2"/>
              <w:numPr>
                <w:ilvl w:val="0"/>
                <w:numId w:val="0"/>
              </w:numPr>
              <w:spacing w:before="0" w:after="120" w:line="240" w:lineRule="auto"/>
              <w:rPr>
                <w:sz w:val="22"/>
                <w:szCs w:val="22"/>
              </w:rPr>
            </w:pPr>
          </w:p>
        </w:tc>
      </w:tr>
      <w:tr w:rsidR="0084759F" w:rsidRPr="00D7574A" w14:paraId="07320911" w14:textId="77777777" w:rsidTr="00E009E6">
        <w:tc>
          <w:tcPr>
            <w:tcW w:w="9350" w:type="dxa"/>
            <w:gridSpan w:val="2"/>
          </w:tcPr>
          <w:p w14:paraId="67FB5437" w14:textId="77777777" w:rsidR="0084759F" w:rsidRPr="00D7574A" w:rsidRDefault="0084759F" w:rsidP="00E009E6">
            <w:pPr>
              <w:pStyle w:val="Heading2"/>
              <w:numPr>
                <w:ilvl w:val="0"/>
                <w:numId w:val="0"/>
              </w:numPr>
              <w:spacing w:before="0" w:after="120" w:line="240" w:lineRule="auto"/>
              <w:rPr>
                <w:sz w:val="22"/>
                <w:szCs w:val="22"/>
              </w:rPr>
            </w:pPr>
            <w:r w:rsidRPr="00D7574A">
              <w:rPr>
                <w:sz w:val="22"/>
                <w:szCs w:val="22"/>
              </w:rPr>
              <w:t>Rationale:</w:t>
            </w:r>
          </w:p>
          <w:p w14:paraId="2FDAAE67" w14:textId="77777777" w:rsidR="0084759F" w:rsidRPr="00D7574A" w:rsidRDefault="0084759F" w:rsidP="00E009E6">
            <w:pPr>
              <w:pStyle w:val="BodyText"/>
              <w:rPr>
                <w:sz w:val="22"/>
                <w:szCs w:val="22"/>
              </w:rPr>
            </w:pPr>
            <w:r w:rsidRPr="00D7574A">
              <w:rPr>
                <w:sz w:val="22"/>
                <w:szCs w:val="22"/>
              </w:rPr>
              <w:t>The ECU needs to know the position of the throttle in order to have a more accurate guess in how much fuel needs to be injected.</w:t>
            </w:r>
          </w:p>
          <w:p w14:paraId="736178E3" w14:textId="77777777" w:rsidR="0084759F" w:rsidRPr="00D7574A" w:rsidRDefault="0084759F" w:rsidP="00E009E6">
            <w:pPr>
              <w:pStyle w:val="BodyText"/>
              <w:rPr>
                <w:sz w:val="22"/>
                <w:szCs w:val="22"/>
              </w:rPr>
            </w:pPr>
          </w:p>
          <w:p w14:paraId="7D6783A3" w14:textId="77777777" w:rsidR="0084759F" w:rsidRPr="00D7574A" w:rsidRDefault="0084759F" w:rsidP="00E009E6">
            <w:pPr>
              <w:pStyle w:val="BodyText"/>
              <w:rPr>
                <w:sz w:val="22"/>
                <w:szCs w:val="22"/>
              </w:rPr>
            </w:pPr>
          </w:p>
        </w:tc>
      </w:tr>
    </w:tbl>
    <w:p w14:paraId="2592869A" w14:textId="77777777" w:rsidR="0084759F" w:rsidRPr="00D7574A" w:rsidRDefault="0084759F" w:rsidP="0084759F">
      <w:pPr>
        <w:pStyle w:val="BodyText"/>
        <w:rPr>
          <w:sz w:val="22"/>
          <w:szCs w:val="22"/>
        </w:rPr>
      </w:pPr>
    </w:p>
    <w:p w14:paraId="6CF3C67C" w14:textId="28CDC92E" w:rsidR="00A36FBA" w:rsidRPr="00D7574A" w:rsidRDefault="00A36FBA" w:rsidP="00A36FBA">
      <w:pPr>
        <w:keepNext w:val="0"/>
        <w:spacing w:line="240" w:lineRule="auto"/>
        <w:rPr>
          <w:sz w:val="22"/>
          <w:szCs w:val="22"/>
        </w:rPr>
      </w:pPr>
    </w:p>
    <w:p w14:paraId="60CCA7D4" w14:textId="264F53AC" w:rsidR="00A36FBA" w:rsidRPr="00D7574A" w:rsidRDefault="00A36FBA" w:rsidP="00A36FBA">
      <w:pPr>
        <w:keepNext w:val="0"/>
        <w:spacing w:line="240" w:lineRule="auto"/>
        <w:rPr>
          <w:sz w:val="22"/>
          <w:szCs w:val="22"/>
        </w:rPr>
      </w:pPr>
    </w:p>
    <w:tbl>
      <w:tblPr>
        <w:tblStyle w:val="TableGrid"/>
        <w:tblW w:w="0" w:type="auto"/>
        <w:tblLook w:val="04A0" w:firstRow="1" w:lastRow="0" w:firstColumn="1" w:lastColumn="0" w:noHBand="0" w:noVBand="1"/>
      </w:tblPr>
      <w:tblGrid>
        <w:gridCol w:w="4675"/>
        <w:gridCol w:w="4675"/>
      </w:tblGrid>
      <w:tr w:rsidR="00A36FBA" w:rsidRPr="00D7574A" w14:paraId="5AFACF70" w14:textId="77777777" w:rsidTr="00A36FBA">
        <w:tc>
          <w:tcPr>
            <w:tcW w:w="9350" w:type="dxa"/>
            <w:gridSpan w:val="2"/>
          </w:tcPr>
          <w:p w14:paraId="43096880"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lastRenderedPageBreak/>
              <w:t>Project Name: Engine Control Unit</w:t>
            </w:r>
          </w:p>
        </w:tc>
      </w:tr>
      <w:tr w:rsidR="00A36FBA" w:rsidRPr="00D7574A" w14:paraId="33F882DE" w14:textId="77777777" w:rsidTr="00A36FBA">
        <w:tc>
          <w:tcPr>
            <w:tcW w:w="4675" w:type="dxa"/>
          </w:tcPr>
          <w:p w14:paraId="62F4ECD4" w14:textId="53EA2712"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 xml:space="preserve">System Requirement Number: </w:t>
            </w:r>
            <w:r w:rsidR="0084759F" w:rsidRPr="00D7574A">
              <w:rPr>
                <w:sz w:val="22"/>
                <w:szCs w:val="22"/>
              </w:rPr>
              <w:t>7.1</w:t>
            </w:r>
          </w:p>
        </w:tc>
        <w:tc>
          <w:tcPr>
            <w:tcW w:w="4675" w:type="dxa"/>
          </w:tcPr>
          <w:p w14:paraId="692E657E"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Version: 0</w:t>
            </w:r>
          </w:p>
        </w:tc>
      </w:tr>
      <w:tr w:rsidR="00A36FBA" w:rsidRPr="00D7574A" w14:paraId="23D20EE4" w14:textId="77777777" w:rsidTr="00A36FBA">
        <w:tc>
          <w:tcPr>
            <w:tcW w:w="4675" w:type="dxa"/>
          </w:tcPr>
          <w:p w14:paraId="5FC14E4C"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Originator: David Tolsma</w:t>
            </w:r>
          </w:p>
        </w:tc>
        <w:tc>
          <w:tcPr>
            <w:tcW w:w="4675" w:type="dxa"/>
          </w:tcPr>
          <w:p w14:paraId="15E596AC"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Approval:</w:t>
            </w:r>
          </w:p>
        </w:tc>
      </w:tr>
      <w:tr w:rsidR="00A36FBA" w:rsidRPr="00D7574A" w14:paraId="42472531" w14:textId="77777777" w:rsidTr="00A36FBA">
        <w:tc>
          <w:tcPr>
            <w:tcW w:w="9350" w:type="dxa"/>
            <w:gridSpan w:val="2"/>
          </w:tcPr>
          <w:p w14:paraId="4C920277"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Requirement:</w:t>
            </w:r>
          </w:p>
          <w:p w14:paraId="6BF92173" w14:textId="4F37A4EB" w:rsidR="00A36FBA" w:rsidRPr="00D7574A" w:rsidRDefault="0084759F" w:rsidP="00A36FBA">
            <w:pPr>
              <w:keepNext w:val="0"/>
              <w:spacing w:line="240" w:lineRule="auto"/>
              <w:rPr>
                <w:rFonts w:ascii="Arial" w:hAnsi="Arial" w:cs="Arial"/>
                <w:color w:val="000000"/>
                <w:sz w:val="22"/>
                <w:szCs w:val="22"/>
              </w:rPr>
            </w:pPr>
            <w:r w:rsidRPr="00D7574A">
              <w:rPr>
                <w:rFonts w:ascii="Arial" w:hAnsi="Arial" w:cs="Arial"/>
                <w:color w:val="000000"/>
                <w:sz w:val="22"/>
                <w:szCs w:val="22"/>
              </w:rPr>
              <w:t>Shall support switch type TPS</w:t>
            </w:r>
            <w:r w:rsidRPr="00D7574A">
              <w:rPr>
                <w:rFonts w:ascii="Arial" w:hAnsi="Arial" w:cs="Arial"/>
                <w:color w:val="000000"/>
                <w:sz w:val="22"/>
                <w:szCs w:val="22"/>
              </w:rPr>
              <w:t xml:space="preserve"> </w:t>
            </w:r>
          </w:p>
          <w:p w14:paraId="4F852772" w14:textId="77777777" w:rsidR="00A36FBA" w:rsidRPr="00D7574A" w:rsidRDefault="00A36FBA" w:rsidP="00A36FBA">
            <w:pPr>
              <w:pStyle w:val="Heading2"/>
              <w:numPr>
                <w:ilvl w:val="0"/>
                <w:numId w:val="0"/>
              </w:numPr>
              <w:spacing w:before="0" w:after="120" w:line="240" w:lineRule="auto"/>
              <w:rPr>
                <w:sz w:val="22"/>
                <w:szCs w:val="22"/>
              </w:rPr>
            </w:pPr>
          </w:p>
        </w:tc>
      </w:tr>
      <w:tr w:rsidR="00A36FBA" w:rsidRPr="00D7574A" w14:paraId="204BB8A4" w14:textId="77777777" w:rsidTr="00A36FBA">
        <w:tc>
          <w:tcPr>
            <w:tcW w:w="9350" w:type="dxa"/>
            <w:gridSpan w:val="2"/>
          </w:tcPr>
          <w:p w14:paraId="3E6AAE67" w14:textId="034CC82E"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Rationale:</w:t>
            </w:r>
          </w:p>
          <w:p w14:paraId="585FE6DC" w14:textId="77777777" w:rsidR="0084759F" w:rsidRPr="00D7574A" w:rsidRDefault="0084759F" w:rsidP="0084759F">
            <w:pPr>
              <w:pStyle w:val="BodyText"/>
              <w:rPr>
                <w:sz w:val="22"/>
                <w:szCs w:val="22"/>
              </w:rPr>
            </w:pPr>
            <w:r w:rsidRPr="00D7574A">
              <w:rPr>
                <w:sz w:val="22"/>
                <w:szCs w:val="22"/>
              </w:rPr>
              <w:t>This is a common input device from many OEM throttles</w:t>
            </w:r>
          </w:p>
          <w:p w14:paraId="3F2C4479" w14:textId="77777777" w:rsidR="00A36FBA" w:rsidRPr="00D7574A" w:rsidRDefault="00A36FBA" w:rsidP="0084759F">
            <w:pPr>
              <w:pStyle w:val="BodyText"/>
              <w:ind w:left="0" w:firstLine="0"/>
              <w:rPr>
                <w:sz w:val="22"/>
                <w:szCs w:val="22"/>
              </w:rPr>
            </w:pPr>
          </w:p>
        </w:tc>
      </w:tr>
      <w:tr w:rsidR="00A36FBA" w:rsidRPr="00D7574A" w14:paraId="72998564" w14:textId="77777777" w:rsidTr="00A36FBA">
        <w:tc>
          <w:tcPr>
            <w:tcW w:w="9350" w:type="dxa"/>
            <w:gridSpan w:val="2"/>
          </w:tcPr>
          <w:p w14:paraId="13F72786"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Model:</w:t>
            </w:r>
          </w:p>
          <w:p w14:paraId="0BB3FF26" w14:textId="77777777" w:rsidR="00A36FBA" w:rsidRPr="00D7574A" w:rsidRDefault="00A36FBA" w:rsidP="00A36FBA">
            <w:pPr>
              <w:pStyle w:val="BodyText"/>
              <w:rPr>
                <w:sz w:val="22"/>
                <w:szCs w:val="22"/>
              </w:rPr>
            </w:pPr>
          </w:p>
          <w:p w14:paraId="13500284" w14:textId="77777777" w:rsidR="00A36FBA" w:rsidRPr="00D7574A" w:rsidRDefault="00A36FBA" w:rsidP="00A36FBA">
            <w:pPr>
              <w:pStyle w:val="BodyText"/>
              <w:rPr>
                <w:sz w:val="22"/>
                <w:szCs w:val="22"/>
              </w:rPr>
            </w:pPr>
          </w:p>
          <w:p w14:paraId="7F7D2DC8" w14:textId="77777777" w:rsidR="00A36FBA" w:rsidRPr="00D7574A" w:rsidRDefault="00A36FBA" w:rsidP="00A36FBA">
            <w:pPr>
              <w:pStyle w:val="BodyText"/>
              <w:rPr>
                <w:sz w:val="22"/>
                <w:szCs w:val="22"/>
              </w:rPr>
            </w:pPr>
          </w:p>
          <w:p w14:paraId="00525BD4" w14:textId="77777777" w:rsidR="00A36FBA" w:rsidRPr="00D7574A" w:rsidRDefault="00A36FBA" w:rsidP="00A36FBA">
            <w:pPr>
              <w:pStyle w:val="BodyText"/>
              <w:rPr>
                <w:sz w:val="22"/>
                <w:szCs w:val="22"/>
              </w:rPr>
            </w:pPr>
          </w:p>
        </w:tc>
      </w:tr>
      <w:tr w:rsidR="00A36FBA" w:rsidRPr="00D7574A" w14:paraId="255930AD" w14:textId="77777777" w:rsidTr="00A36FBA">
        <w:tc>
          <w:tcPr>
            <w:tcW w:w="9350" w:type="dxa"/>
            <w:gridSpan w:val="2"/>
          </w:tcPr>
          <w:p w14:paraId="069F4212"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Verification Plan:</w:t>
            </w:r>
          </w:p>
          <w:p w14:paraId="26B66E41" w14:textId="77777777" w:rsidR="00A36FBA" w:rsidRPr="00D7574A" w:rsidRDefault="00A36FBA" w:rsidP="00A36FBA">
            <w:pPr>
              <w:pStyle w:val="BodyText"/>
              <w:rPr>
                <w:b/>
                <w:bCs/>
                <w:sz w:val="22"/>
                <w:szCs w:val="22"/>
              </w:rPr>
            </w:pPr>
          </w:p>
          <w:p w14:paraId="3FB0728E" w14:textId="77777777" w:rsidR="00A36FBA" w:rsidRPr="00D7574A" w:rsidRDefault="00A36FBA" w:rsidP="00A36FBA">
            <w:pPr>
              <w:pStyle w:val="BodyText"/>
              <w:rPr>
                <w:sz w:val="22"/>
                <w:szCs w:val="22"/>
              </w:rPr>
            </w:pPr>
          </w:p>
          <w:p w14:paraId="6F277B3D" w14:textId="77777777" w:rsidR="00A36FBA" w:rsidRPr="00D7574A" w:rsidRDefault="00A36FBA" w:rsidP="00A36FBA">
            <w:pPr>
              <w:pStyle w:val="BodyText"/>
              <w:rPr>
                <w:sz w:val="22"/>
                <w:szCs w:val="22"/>
              </w:rPr>
            </w:pPr>
          </w:p>
          <w:p w14:paraId="58AFC234" w14:textId="77777777" w:rsidR="00A36FBA" w:rsidRPr="00D7574A" w:rsidRDefault="00A36FBA" w:rsidP="00A36FBA">
            <w:pPr>
              <w:pStyle w:val="BodyText"/>
              <w:rPr>
                <w:sz w:val="22"/>
                <w:szCs w:val="22"/>
              </w:rPr>
            </w:pPr>
          </w:p>
          <w:p w14:paraId="69BA2638" w14:textId="77777777" w:rsidR="00A36FBA" w:rsidRPr="00D7574A" w:rsidRDefault="00A36FBA" w:rsidP="00A36FBA">
            <w:pPr>
              <w:pStyle w:val="BodyText"/>
              <w:rPr>
                <w:sz w:val="22"/>
                <w:szCs w:val="22"/>
              </w:rPr>
            </w:pPr>
          </w:p>
        </w:tc>
      </w:tr>
      <w:tr w:rsidR="00A36FBA" w:rsidRPr="00D7574A" w14:paraId="53633D86" w14:textId="77777777" w:rsidTr="00A36FBA">
        <w:tc>
          <w:tcPr>
            <w:tcW w:w="9350" w:type="dxa"/>
            <w:gridSpan w:val="2"/>
          </w:tcPr>
          <w:p w14:paraId="69AD19C3"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Verification Data:</w:t>
            </w:r>
          </w:p>
          <w:p w14:paraId="30C24188" w14:textId="77777777" w:rsidR="00A36FBA" w:rsidRPr="00D7574A" w:rsidRDefault="00A36FBA" w:rsidP="00A36FBA">
            <w:pPr>
              <w:pStyle w:val="Heading2"/>
              <w:numPr>
                <w:ilvl w:val="0"/>
                <w:numId w:val="0"/>
              </w:numPr>
              <w:spacing w:before="0" w:after="120" w:line="240" w:lineRule="auto"/>
              <w:rPr>
                <w:sz w:val="22"/>
                <w:szCs w:val="22"/>
              </w:rPr>
            </w:pPr>
          </w:p>
          <w:p w14:paraId="2758C344" w14:textId="77777777" w:rsidR="00A36FBA" w:rsidRPr="00D7574A" w:rsidRDefault="00A36FBA" w:rsidP="00A36FBA">
            <w:pPr>
              <w:pStyle w:val="BodyText"/>
              <w:rPr>
                <w:sz w:val="22"/>
                <w:szCs w:val="22"/>
              </w:rPr>
            </w:pPr>
          </w:p>
          <w:p w14:paraId="1347DEC6" w14:textId="77777777" w:rsidR="00A36FBA" w:rsidRPr="00D7574A" w:rsidRDefault="00A36FBA" w:rsidP="00A36FBA">
            <w:pPr>
              <w:pStyle w:val="BodyText"/>
              <w:rPr>
                <w:sz w:val="22"/>
                <w:szCs w:val="22"/>
              </w:rPr>
            </w:pPr>
          </w:p>
          <w:p w14:paraId="473A07F4" w14:textId="77777777" w:rsidR="00A36FBA" w:rsidRPr="00D7574A" w:rsidRDefault="00A36FBA" w:rsidP="00A36FBA">
            <w:pPr>
              <w:pStyle w:val="BodyText"/>
              <w:rPr>
                <w:sz w:val="22"/>
                <w:szCs w:val="22"/>
              </w:rPr>
            </w:pPr>
          </w:p>
          <w:p w14:paraId="184FF40F" w14:textId="77777777" w:rsidR="00A36FBA" w:rsidRPr="00D7574A" w:rsidRDefault="00A36FBA" w:rsidP="00A36FBA">
            <w:pPr>
              <w:pStyle w:val="BodyText"/>
              <w:rPr>
                <w:sz w:val="22"/>
                <w:szCs w:val="22"/>
              </w:rPr>
            </w:pPr>
          </w:p>
          <w:p w14:paraId="4E52A3D0" w14:textId="77777777" w:rsidR="00A36FBA" w:rsidRPr="00D7574A" w:rsidRDefault="00A36FBA" w:rsidP="00A36FBA">
            <w:pPr>
              <w:pStyle w:val="BodyText"/>
              <w:rPr>
                <w:sz w:val="22"/>
                <w:szCs w:val="22"/>
              </w:rPr>
            </w:pPr>
          </w:p>
        </w:tc>
      </w:tr>
    </w:tbl>
    <w:p w14:paraId="213C2B27" w14:textId="6EF18A0F" w:rsidR="00A36FBA" w:rsidRPr="00D7574A" w:rsidRDefault="00A36FBA" w:rsidP="00A36FBA">
      <w:pPr>
        <w:pStyle w:val="BodyText"/>
        <w:rPr>
          <w:sz w:val="22"/>
          <w:szCs w:val="22"/>
        </w:rPr>
      </w:pPr>
    </w:p>
    <w:p w14:paraId="434A464E" w14:textId="1377E4B2" w:rsidR="00A36FBA" w:rsidRPr="00D7574A" w:rsidRDefault="00A36FBA" w:rsidP="00A36FBA">
      <w:pPr>
        <w:pStyle w:val="BodyText"/>
        <w:rPr>
          <w:sz w:val="22"/>
          <w:szCs w:val="22"/>
        </w:rPr>
      </w:pPr>
    </w:p>
    <w:p w14:paraId="798D49A4" w14:textId="3C4F15A2" w:rsidR="00A36FBA" w:rsidRPr="00D7574A" w:rsidRDefault="00A36FBA" w:rsidP="00A36FBA">
      <w:pPr>
        <w:pStyle w:val="BodyText"/>
        <w:rPr>
          <w:sz w:val="22"/>
          <w:szCs w:val="22"/>
        </w:rPr>
      </w:pPr>
    </w:p>
    <w:p w14:paraId="40FDC7D6" w14:textId="62E82A5E" w:rsidR="00A36FBA" w:rsidRPr="00D7574A" w:rsidRDefault="00A36FBA" w:rsidP="00A36FBA">
      <w:pPr>
        <w:pStyle w:val="BodyText"/>
        <w:rPr>
          <w:sz w:val="22"/>
          <w:szCs w:val="22"/>
        </w:rPr>
      </w:pPr>
    </w:p>
    <w:p w14:paraId="7FAE38E1" w14:textId="59C8FCAF" w:rsidR="00A36FBA" w:rsidRPr="00D7574A" w:rsidRDefault="00A36FBA" w:rsidP="00A36FBA">
      <w:pPr>
        <w:pStyle w:val="BodyText"/>
        <w:rPr>
          <w:sz w:val="22"/>
          <w:szCs w:val="22"/>
        </w:rPr>
      </w:pPr>
    </w:p>
    <w:p w14:paraId="0E92A39D" w14:textId="2A9B6FF0" w:rsidR="00A36FBA" w:rsidRPr="00D7574A" w:rsidRDefault="00A36FBA" w:rsidP="00A36FBA">
      <w:pPr>
        <w:pStyle w:val="BodyText"/>
        <w:rPr>
          <w:sz w:val="22"/>
          <w:szCs w:val="22"/>
        </w:rPr>
      </w:pPr>
    </w:p>
    <w:p w14:paraId="282222FB" w14:textId="40A4B407" w:rsidR="00A36FBA" w:rsidRPr="00D7574A" w:rsidRDefault="00A36FBA" w:rsidP="00A36FBA">
      <w:pPr>
        <w:pStyle w:val="BodyText"/>
        <w:rPr>
          <w:sz w:val="22"/>
          <w:szCs w:val="22"/>
        </w:rPr>
      </w:pPr>
    </w:p>
    <w:p w14:paraId="099B36E7" w14:textId="229604E6" w:rsidR="00A36FBA" w:rsidRPr="00D7574A" w:rsidRDefault="00A36FBA" w:rsidP="00A36FBA">
      <w:pPr>
        <w:pStyle w:val="BodyText"/>
        <w:rPr>
          <w:sz w:val="22"/>
          <w:szCs w:val="22"/>
        </w:rPr>
      </w:pPr>
    </w:p>
    <w:p w14:paraId="7046C23E" w14:textId="6596CACB" w:rsidR="00A36FBA" w:rsidRPr="00D7574A" w:rsidRDefault="00A36FBA" w:rsidP="00A36FBA">
      <w:pPr>
        <w:pStyle w:val="BodyText"/>
        <w:rPr>
          <w:sz w:val="22"/>
          <w:szCs w:val="22"/>
        </w:rPr>
      </w:pPr>
    </w:p>
    <w:p w14:paraId="64EEBAC4" w14:textId="77777777" w:rsidR="00A36FBA" w:rsidRPr="00D7574A" w:rsidRDefault="00A36FBA" w:rsidP="00A36FBA">
      <w:pPr>
        <w:pStyle w:val="BodyText"/>
        <w:rPr>
          <w:sz w:val="22"/>
          <w:szCs w:val="22"/>
        </w:rPr>
      </w:pPr>
    </w:p>
    <w:p w14:paraId="4C49B74A" w14:textId="77777777" w:rsidR="00A36FBA" w:rsidRPr="00D7574A" w:rsidRDefault="00A36FBA" w:rsidP="00A36FBA">
      <w:pPr>
        <w:keepNext w:val="0"/>
        <w:spacing w:line="240" w:lineRule="auto"/>
        <w:rPr>
          <w:sz w:val="22"/>
          <w:szCs w:val="22"/>
        </w:rPr>
      </w:pPr>
    </w:p>
    <w:p w14:paraId="565AECAD" w14:textId="3FE2D56A" w:rsidR="00A36FBA" w:rsidRPr="00D7574A" w:rsidRDefault="00A36FBA" w:rsidP="00A36FBA">
      <w:pPr>
        <w:keepNext w:val="0"/>
        <w:spacing w:line="240" w:lineRule="auto"/>
        <w:rPr>
          <w:sz w:val="22"/>
          <w:szCs w:val="22"/>
        </w:rPr>
      </w:pPr>
    </w:p>
    <w:tbl>
      <w:tblPr>
        <w:tblStyle w:val="TableGrid"/>
        <w:tblW w:w="0" w:type="auto"/>
        <w:tblLook w:val="04A0" w:firstRow="1" w:lastRow="0" w:firstColumn="1" w:lastColumn="0" w:noHBand="0" w:noVBand="1"/>
      </w:tblPr>
      <w:tblGrid>
        <w:gridCol w:w="4675"/>
        <w:gridCol w:w="4675"/>
      </w:tblGrid>
      <w:tr w:rsidR="00A36FBA" w:rsidRPr="00D7574A" w14:paraId="60833C46" w14:textId="77777777" w:rsidTr="00A36FBA">
        <w:tc>
          <w:tcPr>
            <w:tcW w:w="9350" w:type="dxa"/>
            <w:gridSpan w:val="2"/>
          </w:tcPr>
          <w:p w14:paraId="29669C34"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lastRenderedPageBreak/>
              <w:t>Project Name: Engine Control Unit</w:t>
            </w:r>
          </w:p>
        </w:tc>
      </w:tr>
      <w:tr w:rsidR="00A36FBA" w:rsidRPr="00D7574A" w14:paraId="198F5FE6" w14:textId="77777777" w:rsidTr="00A36FBA">
        <w:tc>
          <w:tcPr>
            <w:tcW w:w="4675" w:type="dxa"/>
          </w:tcPr>
          <w:p w14:paraId="25AC2AEA" w14:textId="1D48E694"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System Requirement Number: 7.</w:t>
            </w:r>
            <w:r w:rsidR="0084759F" w:rsidRPr="00D7574A">
              <w:rPr>
                <w:sz w:val="22"/>
                <w:szCs w:val="22"/>
              </w:rPr>
              <w:t>2</w:t>
            </w:r>
          </w:p>
        </w:tc>
        <w:tc>
          <w:tcPr>
            <w:tcW w:w="4675" w:type="dxa"/>
          </w:tcPr>
          <w:p w14:paraId="58F7128C"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Version: 0</w:t>
            </w:r>
          </w:p>
        </w:tc>
      </w:tr>
      <w:tr w:rsidR="00A36FBA" w:rsidRPr="00D7574A" w14:paraId="7E43F056" w14:textId="77777777" w:rsidTr="00A36FBA">
        <w:tc>
          <w:tcPr>
            <w:tcW w:w="4675" w:type="dxa"/>
          </w:tcPr>
          <w:p w14:paraId="2C5EC8A2"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Originator: David Tolsma</w:t>
            </w:r>
          </w:p>
        </w:tc>
        <w:tc>
          <w:tcPr>
            <w:tcW w:w="4675" w:type="dxa"/>
          </w:tcPr>
          <w:p w14:paraId="4B43ACAB"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Approval:</w:t>
            </w:r>
          </w:p>
        </w:tc>
      </w:tr>
      <w:tr w:rsidR="00A36FBA" w:rsidRPr="00D7574A" w14:paraId="1B7207F8" w14:textId="77777777" w:rsidTr="00A36FBA">
        <w:tc>
          <w:tcPr>
            <w:tcW w:w="9350" w:type="dxa"/>
            <w:gridSpan w:val="2"/>
          </w:tcPr>
          <w:p w14:paraId="0F6819BE"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Requirement:</w:t>
            </w:r>
          </w:p>
          <w:p w14:paraId="27B0434D" w14:textId="515C20B9" w:rsidR="00A36FBA" w:rsidRPr="00D7574A" w:rsidRDefault="0084759F" w:rsidP="00A36FBA">
            <w:pPr>
              <w:keepNext w:val="0"/>
              <w:spacing w:line="240" w:lineRule="auto"/>
              <w:rPr>
                <w:rFonts w:ascii="Arial" w:hAnsi="Arial" w:cs="Arial"/>
                <w:color w:val="000000"/>
                <w:sz w:val="22"/>
                <w:szCs w:val="22"/>
              </w:rPr>
            </w:pPr>
            <w:r w:rsidRPr="00D7574A">
              <w:rPr>
                <w:rFonts w:ascii="Arial" w:hAnsi="Arial" w:cs="Arial"/>
                <w:color w:val="000000"/>
                <w:sz w:val="22"/>
                <w:szCs w:val="22"/>
              </w:rPr>
              <w:t>Shall support potentiometer based TPS</w:t>
            </w:r>
          </w:p>
          <w:p w14:paraId="30129A12" w14:textId="77777777" w:rsidR="00A36FBA" w:rsidRPr="00D7574A" w:rsidRDefault="00A36FBA" w:rsidP="00A36FBA">
            <w:pPr>
              <w:keepNext w:val="0"/>
              <w:spacing w:line="240" w:lineRule="auto"/>
              <w:rPr>
                <w:rFonts w:ascii="Arial" w:hAnsi="Arial" w:cs="Arial"/>
                <w:color w:val="000000"/>
                <w:sz w:val="22"/>
                <w:szCs w:val="22"/>
              </w:rPr>
            </w:pPr>
          </w:p>
          <w:p w14:paraId="54AD67C0" w14:textId="77777777" w:rsidR="00A36FBA" w:rsidRPr="00D7574A" w:rsidRDefault="00A36FBA" w:rsidP="00A36FBA">
            <w:pPr>
              <w:pStyle w:val="Heading2"/>
              <w:numPr>
                <w:ilvl w:val="0"/>
                <w:numId w:val="0"/>
              </w:numPr>
              <w:spacing w:before="0" w:after="120" w:line="240" w:lineRule="auto"/>
              <w:rPr>
                <w:sz w:val="22"/>
                <w:szCs w:val="22"/>
              </w:rPr>
            </w:pPr>
          </w:p>
        </w:tc>
      </w:tr>
      <w:tr w:rsidR="00A36FBA" w:rsidRPr="00D7574A" w14:paraId="49144E86" w14:textId="77777777" w:rsidTr="00A36FBA">
        <w:tc>
          <w:tcPr>
            <w:tcW w:w="9350" w:type="dxa"/>
            <w:gridSpan w:val="2"/>
          </w:tcPr>
          <w:p w14:paraId="00A8790F"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Rationale:</w:t>
            </w:r>
          </w:p>
          <w:p w14:paraId="5A38DE42" w14:textId="27CFEFAC" w:rsidR="00A36FBA" w:rsidRPr="00D7574A" w:rsidRDefault="0084759F" w:rsidP="00A36FBA">
            <w:pPr>
              <w:pStyle w:val="BodyText"/>
              <w:rPr>
                <w:sz w:val="22"/>
                <w:szCs w:val="22"/>
              </w:rPr>
            </w:pPr>
            <w:r w:rsidRPr="00D7574A">
              <w:rPr>
                <w:sz w:val="22"/>
                <w:szCs w:val="22"/>
              </w:rPr>
              <w:t>This is a common input device from the throttle</w:t>
            </w:r>
          </w:p>
          <w:p w14:paraId="52B37174" w14:textId="77777777" w:rsidR="00A36FBA" w:rsidRPr="00D7574A" w:rsidRDefault="00A36FBA" w:rsidP="00A36FBA">
            <w:pPr>
              <w:pStyle w:val="BodyText"/>
              <w:rPr>
                <w:sz w:val="22"/>
                <w:szCs w:val="22"/>
              </w:rPr>
            </w:pPr>
          </w:p>
        </w:tc>
      </w:tr>
      <w:tr w:rsidR="00A36FBA" w:rsidRPr="00D7574A" w14:paraId="291057D8" w14:textId="77777777" w:rsidTr="00A36FBA">
        <w:tc>
          <w:tcPr>
            <w:tcW w:w="9350" w:type="dxa"/>
            <w:gridSpan w:val="2"/>
          </w:tcPr>
          <w:p w14:paraId="2B154D49"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Model:</w:t>
            </w:r>
          </w:p>
          <w:p w14:paraId="6B42C4DB" w14:textId="77777777" w:rsidR="00A36FBA" w:rsidRPr="00D7574A" w:rsidRDefault="00A36FBA" w:rsidP="00A36FBA">
            <w:pPr>
              <w:pStyle w:val="BodyText"/>
              <w:rPr>
                <w:sz w:val="22"/>
                <w:szCs w:val="22"/>
              </w:rPr>
            </w:pPr>
          </w:p>
          <w:p w14:paraId="7B86EF81" w14:textId="77777777" w:rsidR="00A36FBA" w:rsidRPr="00D7574A" w:rsidRDefault="00A36FBA" w:rsidP="00A36FBA">
            <w:pPr>
              <w:pStyle w:val="BodyText"/>
              <w:rPr>
                <w:sz w:val="22"/>
                <w:szCs w:val="22"/>
              </w:rPr>
            </w:pPr>
          </w:p>
          <w:p w14:paraId="029F2213" w14:textId="77777777" w:rsidR="00A36FBA" w:rsidRPr="00D7574A" w:rsidRDefault="00A36FBA" w:rsidP="00A36FBA">
            <w:pPr>
              <w:pStyle w:val="BodyText"/>
              <w:rPr>
                <w:sz w:val="22"/>
                <w:szCs w:val="22"/>
              </w:rPr>
            </w:pPr>
          </w:p>
          <w:p w14:paraId="2DEAF045" w14:textId="77777777" w:rsidR="00A36FBA" w:rsidRPr="00D7574A" w:rsidRDefault="00A36FBA" w:rsidP="00A36FBA">
            <w:pPr>
              <w:pStyle w:val="BodyText"/>
              <w:rPr>
                <w:sz w:val="22"/>
                <w:szCs w:val="22"/>
              </w:rPr>
            </w:pPr>
          </w:p>
        </w:tc>
      </w:tr>
      <w:tr w:rsidR="00A36FBA" w:rsidRPr="00D7574A" w14:paraId="084A4388" w14:textId="77777777" w:rsidTr="00A36FBA">
        <w:tc>
          <w:tcPr>
            <w:tcW w:w="9350" w:type="dxa"/>
            <w:gridSpan w:val="2"/>
          </w:tcPr>
          <w:p w14:paraId="7306BC9A"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Verification Plan:</w:t>
            </w:r>
          </w:p>
          <w:p w14:paraId="647E568E" w14:textId="77777777" w:rsidR="00A36FBA" w:rsidRPr="00D7574A" w:rsidRDefault="00A36FBA" w:rsidP="00A36FBA">
            <w:pPr>
              <w:pStyle w:val="BodyText"/>
              <w:rPr>
                <w:b/>
                <w:bCs/>
                <w:sz w:val="22"/>
                <w:szCs w:val="22"/>
              </w:rPr>
            </w:pPr>
          </w:p>
          <w:p w14:paraId="5DCB741B" w14:textId="77777777" w:rsidR="00A36FBA" w:rsidRPr="00D7574A" w:rsidRDefault="00A36FBA" w:rsidP="00A36FBA">
            <w:pPr>
              <w:pStyle w:val="BodyText"/>
              <w:rPr>
                <w:sz w:val="22"/>
                <w:szCs w:val="22"/>
              </w:rPr>
            </w:pPr>
          </w:p>
          <w:p w14:paraId="61320693" w14:textId="77777777" w:rsidR="00A36FBA" w:rsidRPr="00D7574A" w:rsidRDefault="00A36FBA" w:rsidP="00A36FBA">
            <w:pPr>
              <w:pStyle w:val="BodyText"/>
              <w:rPr>
                <w:sz w:val="22"/>
                <w:szCs w:val="22"/>
              </w:rPr>
            </w:pPr>
          </w:p>
          <w:p w14:paraId="57331C47" w14:textId="77777777" w:rsidR="00A36FBA" w:rsidRPr="00D7574A" w:rsidRDefault="00A36FBA" w:rsidP="00A36FBA">
            <w:pPr>
              <w:pStyle w:val="BodyText"/>
              <w:rPr>
                <w:sz w:val="22"/>
                <w:szCs w:val="22"/>
              </w:rPr>
            </w:pPr>
          </w:p>
          <w:p w14:paraId="5ED0B8B1" w14:textId="77777777" w:rsidR="00A36FBA" w:rsidRPr="00D7574A" w:rsidRDefault="00A36FBA" w:rsidP="00A36FBA">
            <w:pPr>
              <w:pStyle w:val="BodyText"/>
              <w:rPr>
                <w:sz w:val="22"/>
                <w:szCs w:val="22"/>
              </w:rPr>
            </w:pPr>
          </w:p>
        </w:tc>
      </w:tr>
      <w:tr w:rsidR="00A36FBA" w:rsidRPr="00D7574A" w14:paraId="1BC2E456" w14:textId="77777777" w:rsidTr="00A36FBA">
        <w:tc>
          <w:tcPr>
            <w:tcW w:w="9350" w:type="dxa"/>
            <w:gridSpan w:val="2"/>
          </w:tcPr>
          <w:p w14:paraId="240D7B18"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Verification Data:</w:t>
            </w:r>
          </w:p>
          <w:p w14:paraId="34381485" w14:textId="77777777" w:rsidR="00A36FBA" w:rsidRPr="00D7574A" w:rsidRDefault="00A36FBA" w:rsidP="00A36FBA">
            <w:pPr>
              <w:pStyle w:val="Heading2"/>
              <w:numPr>
                <w:ilvl w:val="0"/>
                <w:numId w:val="0"/>
              </w:numPr>
              <w:spacing w:before="0" w:after="120" w:line="240" w:lineRule="auto"/>
              <w:rPr>
                <w:sz w:val="22"/>
                <w:szCs w:val="22"/>
              </w:rPr>
            </w:pPr>
          </w:p>
          <w:p w14:paraId="6678131F" w14:textId="77777777" w:rsidR="00A36FBA" w:rsidRPr="00D7574A" w:rsidRDefault="00A36FBA" w:rsidP="00A36FBA">
            <w:pPr>
              <w:pStyle w:val="BodyText"/>
              <w:rPr>
                <w:sz w:val="22"/>
                <w:szCs w:val="22"/>
              </w:rPr>
            </w:pPr>
          </w:p>
          <w:p w14:paraId="2782802D" w14:textId="77777777" w:rsidR="00A36FBA" w:rsidRPr="00D7574A" w:rsidRDefault="00A36FBA" w:rsidP="00A36FBA">
            <w:pPr>
              <w:pStyle w:val="BodyText"/>
              <w:rPr>
                <w:sz w:val="22"/>
                <w:szCs w:val="22"/>
              </w:rPr>
            </w:pPr>
          </w:p>
          <w:p w14:paraId="547C181C" w14:textId="77777777" w:rsidR="00A36FBA" w:rsidRPr="00D7574A" w:rsidRDefault="00A36FBA" w:rsidP="00A36FBA">
            <w:pPr>
              <w:pStyle w:val="BodyText"/>
              <w:rPr>
                <w:sz w:val="22"/>
                <w:szCs w:val="22"/>
              </w:rPr>
            </w:pPr>
          </w:p>
          <w:p w14:paraId="37B5DB3D" w14:textId="77777777" w:rsidR="00A36FBA" w:rsidRPr="00D7574A" w:rsidRDefault="00A36FBA" w:rsidP="00A36FBA">
            <w:pPr>
              <w:pStyle w:val="BodyText"/>
              <w:rPr>
                <w:sz w:val="22"/>
                <w:szCs w:val="22"/>
              </w:rPr>
            </w:pPr>
          </w:p>
          <w:p w14:paraId="56A890AB" w14:textId="77777777" w:rsidR="00A36FBA" w:rsidRPr="00D7574A" w:rsidRDefault="00A36FBA" w:rsidP="00A36FBA">
            <w:pPr>
              <w:pStyle w:val="BodyText"/>
              <w:rPr>
                <w:sz w:val="22"/>
                <w:szCs w:val="22"/>
              </w:rPr>
            </w:pPr>
          </w:p>
        </w:tc>
      </w:tr>
    </w:tbl>
    <w:p w14:paraId="1EBE8685" w14:textId="77777777" w:rsidR="00A36FBA" w:rsidRPr="00D7574A" w:rsidRDefault="00A36FBA" w:rsidP="00A36FBA">
      <w:pPr>
        <w:pStyle w:val="BodyText"/>
        <w:rPr>
          <w:sz w:val="22"/>
          <w:szCs w:val="22"/>
        </w:rPr>
      </w:pPr>
    </w:p>
    <w:p w14:paraId="2C8FF2E9" w14:textId="5746D7A3" w:rsidR="00A36FBA" w:rsidRPr="00D7574A" w:rsidRDefault="00A36FBA" w:rsidP="00A36FBA">
      <w:pPr>
        <w:keepNext w:val="0"/>
        <w:spacing w:line="240" w:lineRule="auto"/>
        <w:rPr>
          <w:sz w:val="22"/>
          <w:szCs w:val="22"/>
        </w:rPr>
      </w:pPr>
    </w:p>
    <w:p w14:paraId="53CB6D84" w14:textId="3E3550F9" w:rsidR="00A36FBA" w:rsidRPr="00D7574A" w:rsidRDefault="00A36FBA" w:rsidP="00A36FBA">
      <w:pPr>
        <w:keepNext w:val="0"/>
        <w:spacing w:line="240" w:lineRule="auto"/>
        <w:rPr>
          <w:sz w:val="22"/>
          <w:szCs w:val="22"/>
        </w:rPr>
      </w:pPr>
    </w:p>
    <w:p w14:paraId="1E702924" w14:textId="4FE704E5" w:rsidR="00A36FBA" w:rsidRPr="00D7574A" w:rsidRDefault="00A36FBA" w:rsidP="00A36FBA">
      <w:pPr>
        <w:keepNext w:val="0"/>
        <w:spacing w:line="240" w:lineRule="auto"/>
        <w:rPr>
          <w:sz w:val="22"/>
          <w:szCs w:val="22"/>
        </w:rPr>
      </w:pPr>
    </w:p>
    <w:p w14:paraId="6CB3B595" w14:textId="454A00A7" w:rsidR="00A36FBA" w:rsidRPr="00D7574A" w:rsidRDefault="00A36FBA" w:rsidP="00A36FBA">
      <w:pPr>
        <w:keepNext w:val="0"/>
        <w:spacing w:line="240" w:lineRule="auto"/>
        <w:rPr>
          <w:sz w:val="22"/>
          <w:szCs w:val="22"/>
        </w:rPr>
      </w:pPr>
    </w:p>
    <w:p w14:paraId="4307D352" w14:textId="1E42C3AA" w:rsidR="00A36FBA" w:rsidRPr="00D7574A" w:rsidRDefault="00A36FBA" w:rsidP="00A36FBA">
      <w:pPr>
        <w:keepNext w:val="0"/>
        <w:spacing w:line="240" w:lineRule="auto"/>
        <w:rPr>
          <w:sz w:val="22"/>
          <w:szCs w:val="22"/>
        </w:rPr>
      </w:pPr>
    </w:p>
    <w:p w14:paraId="02590031" w14:textId="2B690A74" w:rsidR="00A36FBA" w:rsidRPr="00D7574A" w:rsidRDefault="00A36FBA" w:rsidP="00A36FBA">
      <w:pPr>
        <w:keepNext w:val="0"/>
        <w:spacing w:line="240" w:lineRule="auto"/>
        <w:rPr>
          <w:sz w:val="22"/>
          <w:szCs w:val="22"/>
        </w:rPr>
      </w:pPr>
    </w:p>
    <w:p w14:paraId="77C2D5E3" w14:textId="08945CD4" w:rsidR="00A36FBA" w:rsidRPr="00D7574A" w:rsidRDefault="00A36FBA" w:rsidP="00A36FBA">
      <w:pPr>
        <w:keepNext w:val="0"/>
        <w:spacing w:line="240" w:lineRule="auto"/>
        <w:rPr>
          <w:sz w:val="22"/>
          <w:szCs w:val="22"/>
        </w:rPr>
      </w:pPr>
    </w:p>
    <w:p w14:paraId="3EB9F221" w14:textId="7E8AAFE8" w:rsidR="00A36FBA" w:rsidRPr="00D7574A" w:rsidRDefault="00A36FBA" w:rsidP="00A36FBA">
      <w:pPr>
        <w:keepNext w:val="0"/>
        <w:spacing w:line="240" w:lineRule="auto"/>
        <w:rPr>
          <w:sz w:val="22"/>
          <w:szCs w:val="22"/>
        </w:rPr>
      </w:pPr>
    </w:p>
    <w:p w14:paraId="298B41E8" w14:textId="5E6C270A" w:rsidR="00A36FBA" w:rsidRPr="00D7574A" w:rsidRDefault="00A36FBA" w:rsidP="00A36FBA">
      <w:pPr>
        <w:keepNext w:val="0"/>
        <w:spacing w:line="240" w:lineRule="auto"/>
        <w:rPr>
          <w:sz w:val="22"/>
          <w:szCs w:val="22"/>
        </w:rPr>
      </w:pPr>
    </w:p>
    <w:p w14:paraId="76228897" w14:textId="25DF0085" w:rsidR="00A36FBA" w:rsidRPr="00D7574A" w:rsidRDefault="00A36FBA" w:rsidP="00A36FBA">
      <w:pPr>
        <w:keepNext w:val="0"/>
        <w:spacing w:line="240" w:lineRule="auto"/>
        <w:rPr>
          <w:sz w:val="22"/>
          <w:szCs w:val="22"/>
        </w:rPr>
      </w:pPr>
    </w:p>
    <w:p w14:paraId="7723A4F0" w14:textId="2D7B74FD" w:rsidR="00A36FBA" w:rsidRPr="00D7574A" w:rsidRDefault="00A36FBA" w:rsidP="00A36FBA">
      <w:pPr>
        <w:keepNext w:val="0"/>
        <w:spacing w:line="240" w:lineRule="auto"/>
        <w:rPr>
          <w:sz w:val="22"/>
          <w:szCs w:val="22"/>
        </w:rPr>
      </w:pPr>
    </w:p>
    <w:p w14:paraId="7443D3AA" w14:textId="691C2514" w:rsidR="00A36FBA" w:rsidRPr="00D7574A" w:rsidRDefault="00A36FBA" w:rsidP="00A36FBA">
      <w:pPr>
        <w:keepNext w:val="0"/>
        <w:spacing w:line="240" w:lineRule="auto"/>
        <w:rPr>
          <w:sz w:val="22"/>
          <w:szCs w:val="22"/>
        </w:rPr>
      </w:pPr>
    </w:p>
    <w:p w14:paraId="77C76813" w14:textId="37F08BC0" w:rsidR="00A36FBA" w:rsidRPr="00D7574A" w:rsidRDefault="00A36FBA" w:rsidP="00A36FBA">
      <w:pPr>
        <w:keepNext w:val="0"/>
        <w:spacing w:line="240" w:lineRule="auto"/>
        <w:rPr>
          <w:sz w:val="22"/>
          <w:szCs w:val="22"/>
        </w:rPr>
      </w:pPr>
    </w:p>
    <w:p w14:paraId="222E1F7E" w14:textId="5E7AD6F9" w:rsidR="00A36FBA" w:rsidRPr="00D7574A" w:rsidRDefault="00A36FBA" w:rsidP="00A36FBA">
      <w:pPr>
        <w:keepNext w:val="0"/>
        <w:spacing w:line="240" w:lineRule="auto"/>
        <w:rPr>
          <w:sz w:val="22"/>
          <w:szCs w:val="22"/>
        </w:rPr>
      </w:pPr>
    </w:p>
    <w:p w14:paraId="2996031F" w14:textId="7B028EFB" w:rsidR="00A36FBA" w:rsidRPr="00D7574A" w:rsidRDefault="00A36FBA" w:rsidP="00A36FBA">
      <w:pPr>
        <w:keepNext w:val="0"/>
        <w:spacing w:line="240" w:lineRule="auto"/>
        <w:rPr>
          <w:sz w:val="22"/>
          <w:szCs w:val="22"/>
        </w:rPr>
      </w:pPr>
    </w:p>
    <w:p w14:paraId="2C342168" w14:textId="66F24DBF" w:rsidR="00A36FBA" w:rsidRPr="00D7574A" w:rsidRDefault="00A36FBA" w:rsidP="00A36FBA">
      <w:pPr>
        <w:keepNext w:val="0"/>
        <w:spacing w:line="240" w:lineRule="auto"/>
        <w:rPr>
          <w:sz w:val="22"/>
          <w:szCs w:val="22"/>
        </w:rPr>
      </w:pPr>
    </w:p>
    <w:p w14:paraId="3C1F6A6A" w14:textId="1C4241B9" w:rsidR="00A36FBA" w:rsidRPr="00D7574A" w:rsidRDefault="00A36FBA" w:rsidP="00A36FBA">
      <w:pPr>
        <w:keepNext w:val="0"/>
        <w:spacing w:line="240" w:lineRule="auto"/>
        <w:rPr>
          <w:sz w:val="22"/>
          <w:szCs w:val="22"/>
        </w:rPr>
      </w:pPr>
    </w:p>
    <w:p w14:paraId="34E0082F" w14:textId="11A6D2D6" w:rsidR="00A36FBA" w:rsidRPr="00D7574A" w:rsidRDefault="00A36FBA" w:rsidP="00A36FBA">
      <w:pPr>
        <w:keepNext w:val="0"/>
        <w:spacing w:line="240" w:lineRule="auto"/>
        <w:rPr>
          <w:sz w:val="22"/>
          <w:szCs w:val="22"/>
        </w:rPr>
      </w:pPr>
    </w:p>
    <w:p w14:paraId="0BA65388" w14:textId="77777777" w:rsidR="00A36FBA" w:rsidRPr="00D7574A" w:rsidRDefault="00A36FBA" w:rsidP="00A36FBA">
      <w:pPr>
        <w:keepNext w:val="0"/>
        <w:spacing w:line="240" w:lineRule="auto"/>
        <w:rPr>
          <w:sz w:val="22"/>
          <w:szCs w:val="22"/>
        </w:rPr>
      </w:pPr>
    </w:p>
    <w:tbl>
      <w:tblPr>
        <w:tblStyle w:val="TableGrid"/>
        <w:tblW w:w="0" w:type="auto"/>
        <w:tblLook w:val="04A0" w:firstRow="1" w:lastRow="0" w:firstColumn="1" w:lastColumn="0" w:noHBand="0" w:noVBand="1"/>
      </w:tblPr>
      <w:tblGrid>
        <w:gridCol w:w="4675"/>
        <w:gridCol w:w="4675"/>
      </w:tblGrid>
      <w:tr w:rsidR="00A36FBA" w:rsidRPr="00D7574A" w14:paraId="3B5A4A72" w14:textId="77777777" w:rsidTr="00A36FBA">
        <w:tc>
          <w:tcPr>
            <w:tcW w:w="9350" w:type="dxa"/>
            <w:gridSpan w:val="2"/>
          </w:tcPr>
          <w:p w14:paraId="7936835C"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lastRenderedPageBreak/>
              <w:t>Project Name: Engine Control Unit</w:t>
            </w:r>
          </w:p>
        </w:tc>
      </w:tr>
      <w:tr w:rsidR="00A36FBA" w:rsidRPr="00D7574A" w14:paraId="5C57CC98" w14:textId="77777777" w:rsidTr="00A36FBA">
        <w:tc>
          <w:tcPr>
            <w:tcW w:w="4675" w:type="dxa"/>
          </w:tcPr>
          <w:p w14:paraId="11E6D228" w14:textId="3EBE0B1E"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User Requirement Number: 8</w:t>
            </w:r>
          </w:p>
        </w:tc>
        <w:tc>
          <w:tcPr>
            <w:tcW w:w="4675" w:type="dxa"/>
          </w:tcPr>
          <w:p w14:paraId="5F18FABB"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Version: 0</w:t>
            </w:r>
          </w:p>
        </w:tc>
      </w:tr>
      <w:tr w:rsidR="00A36FBA" w:rsidRPr="00D7574A" w14:paraId="11B08D10" w14:textId="77777777" w:rsidTr="00A36FBA">
        <w:tc>
          <w:tcPr>
            <w:tcW w:w="4675" w:type="dxa"/>
          </w:tcPr>
          <w:p w14:paraId="2F50DC4E"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Originator: David Tolsma</w:t>
            </w:r>
          </w:p>
        </w:tc>
        <w:tc>
          <w:tcPr>
            <w:tcW w:w="4675" w:type="dxa"/>
          </w:tcPr>
          <w:p w14:paraId="4C206431"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Approval:</w:t>
            </w:r>
          </w:p>
        </w:tc>
      </w:tr>
      <w:tr w:rsidR="00A36FBA" w:rsidRPr="00D7574A" w14:paraId="0DE9AF1F" w14:textId="77777777" w:rsidTr="00A36FBA">
        <w:tc>
          <w:tcPr>
            <w:tcW w:w="9350" w:type="dxa"/>
            <w:gridSpan w:val="2"/>
          </w:tcPr>
          <w:p w14:paraId="3D204972"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 xml:space="preserve">Requirement: </w:t>
            </w:r>
          </w:p>
          <w:p w14:paraId="3019EF6C" w14:textId="77777777" w:rsidR="0084759F" w:rsidRPr="00D7574A" w:rsidRDefault="0084759F" w:rsidP="0084759F">
            <w:pPr>
              <w:keepNext w:val="0"/>
              <w:spacing w:line="240" w:lineRule="auto"/>
              <w:rPr>
                <w:rFonts w:ascii="Arial" w:hAnsi="Arial" w:cs="Arial"/>
                <w:color w:val="000000"/>
                <w:sz w:val="22"/>
                <w:szCs w:val="22"/>
              </w:rPr>
            </w:pPr>
            <w:r w:rsidRPr="00D7574A">
              <w:rPr>
                <w:rFonts w:ascii="Arial" w:hAnsi="Arial" w:cs="Arial"/>
                <w:color w:val="000000"/>
                <w:sz w:val="22"/>
                <w:szCs w:val="22"/>
              </w:rPr>
              <w:t>Shall have Idle Air Control (IAC) support</w:t>
            </w:r>
          </w:p>
          <w:p w14:paraId="33B6FBE1" w14:textId="77777777" w:rsidR="00A36FBA" w:rsidRPr="00D7574A" w:rsidRDefault="00A36FBA" w:rsidP="00A36FBA">
            <w:pPr>
              <w:pStyle w:val="Heading2"/>
              <w:numPr>
                <w:ilvl w:val="0"/>
                <w:numId w:val="0"/>
              </w:numPr>
              <w:spacing w:before="0" w:after="120" w:line="240" w:lineRule="auto"/>
              <w:rPr>
                <w:sz w:val="22"/>
                <w:szCs w:val="22"/>
              </w:rPr>
            </w:pPr>
          </w:p>
        </w:tc>
      </w:tr>
      <w:tr w:rsidR="00A36FBA" w:rsidRPr="00D7574A" w14:paraId="3CC20E8D" w14:textId="77777777" w:rsidTr="00A36FBA">
        <w:tc>
          <w:tcPr>
            <w:tcW w:w="9350" w:type="dxa"/>
            <w:gridSpan w:val="2"/>
          </w:tcPr>
          <w:p w14:paraId="58EFFD92"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Rationale:</w:t>
            </w:r>
          </w:p>
          <w:p w14:paraId="09DFA48E" w14:textId="282456BB" w:rsidR="00A36FBA" w:rsidRPr="00D7574A" w:rsidRDefault="0084759F" w:rsidP="00A36FBA">
            <w:pPr>
              <w:pStyle w:val="BodyText"/>
              <w:rPr>
                <w:sz w:val="22"/>
                <w:szCs w:val="22"/>
              </w:rPr>
            </w:pPr>
            <w:r w:rsidRPr="00D7574A">
              <w:rPr>
                <w:sz w:val="22"/>
                <w:szCs w:val="22"/>
              </w:rPr>
              <w:t xml:space="preserve">At startup and at idle, some air needs to be let into the engine even when the throttle is all the way closed </w:t>
            </w:r>
            <w:proofErr w:type="gramStart"/>
            <w:r w:rsidRPr="00D7574A">
              <w:rPr>
                <w:sz w:val="22"/>
                <w:szCs w:val="22"/>
              </w:rPr>
              <w:t>in order for</w:t>
            </w:r>
            <w:proofErr w:type="gramEnd"/>
            <w:r w:rsidRPr="00D7574A">
              <w:rPr>
                <w:sz w:val="22"/>
                <w:szCs w:val="22"/>
              </w:rPr>
              <w:t xml:space="preserve"> the engine to run. In closed loop idle, this airflow needs to be adjusted, and at startup, extra air needs to be let into the engine to prevent stalling.</w:t>
            </w:r>
          </w:p>
          <w:p w14:paraId="63B89F3F" w14:textId="77777777" w:rsidR="00A36FBA" w:rsidRPr="00D7574A" w:rsidRDefault="00A36FBA" w:rsidP="00A36FBA">
            <w:pPr>
              <w:pStyle w:val="BodyText"/>
              <w:rPr>
                <w:sz w:val="22"/>
                <w:szCs w:val="22"/>
              </w:rPr>
            </w:pPr>
          </w:p>
        </w:tc>
      </w:tr>
    </w:tbl>
    <w:p w14:paraId="7BB508D1" w14:textId="77777777" w:rsidR="00A36FBA" w:rsidRPr="00D7574A" w:rsidRDefault="00A36FBA" w:rsidP="00A36FBA">
      <w:pPr>
        <w:pStyle w:val="BodyText"/>
        <w:rPr>
          <w:sz w:val="22"/>
          <w:szCs w:val="22"/>
        </w:rPr>
      </w:pPr>
    </w:p>
    <w:p w14:paraId="6B2032B5" w14:textId="1BBD4AB4" w:rsidR="00A36FBA" w:rsidRPr="00D7574A" w:rsidRDefault="00A36FBA" w:rsidP="00A36FBA">
      <w:pPr>
        <w:keepNext w:val="0"/>
        <w:spacing w:line="240" w:lineRule="auto"/>
        <w:rPr>
          <w:sz w:val="22"/>
          <w:szCs w:val="22"/>
        </w:rPr>
      </w:pPr>
      <w:r w:rsidRPr="00D7574A">
        <w:rPr>
          <w:sz w:val="22"/>
          <w:szCs w:val="22"/>
        </w:rPr>
        <w:br w:type="page"/>
      </w:r>
    </w:p>
    <w:tbl>
      <w:tblPr>
        <w:tblStyle w:val="TableGrid"/>
        <w:tblW w:w="0" w:type="auto"/>
        <w:tblLook w:val="04A0" w:firstRow="1" w:lastRow="0" w:firstColumn="1" w:lastColumn="0" w:noHBand="0" w:noVBand="1"/>
      </w:tblPr>
      <w:tblGrid>
        <w:gridCol w:w="4675"/>
        <w:gridCol w:w="4675"/>
      </w:tblGrid>
      <w:tr w:rsidR="00A36FBA" w:rsidRPr="00D7574A" w14:paraId="3C541703" w14:textId="77777777" w:rsidTr="00A36FBA">
        <w:tc>
          <w:tcPr>
            <w:tcW w:w="9350" w:type="dxa"/>
            <w:gridSpan w:val="2"/>
          </w:tcPr>
          <w:p w14:paraId="1A6C004C"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lastRenderedPageBreak/>
              <w:t>Project Name: Engine Control Unit</w:t>
            </w:r>
          </w:p>
        </w:tc>
      </w:tr>
      <w:tr w:rsidR="00A36FBA" w:rsidRPr="00D7574A" w14:paraId="41B08ED4" w14:textId="77777777" w:rsidTr="00A36FBA">
        <w:tc>
          <w:tcPr>
            <w:tcW w:w="4675" w:type="dxa"/>
          </w:tcPr>
          <w:p w14:paraId="010398CC" w14:textId="28B66EEE"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System Requirement Number: 8.1</w:t>
            </w:r>
          </w:p>
        </w:tc>
        <w:tc>
          <w:tcPr>
            <w:tcW w:w="4675" w:type="dxa"/>
          </w:tcPr>
          <w:p w14:paraId="02098143"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Version: 0</w:t>
            </w:r>
          </w:p>
        </w:tc>
      </w:tr>
      <w:tr w:rsidR="00A36FBA" w:rsidRPr="00D7574A" w14:paraId="09EBDF19" w14:textId="77777777" w:rsidTr="00A36FBA">
        <w:tc>
          <w:tcPr>
            <w:tcW w:w="4675" w:type="dxa"/>
          </w:tcPr>
          <w:p w14:paraId="2D6435CA"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Originator: David Tolsma</w:t>
            </w:r>
          </w:p>
        </w:tc>
        <w:tc>
          <w:tcPr>
            <w:tcW w:w="4675" w:type="dxa"/>
          </w:tcPr>
          <w:p w14:paraId="78705EA5"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Approval:</w:t>
            </w:r>
          </w:p>
        </w:tc>
      </w:tr>
      <w:tr w:rsidR="00A36FBA" w:rsidRPr="00D7574A" w14:paraId="1484D1F1" w14:textId="77777777" w:rsidTr="00A36FBA">
        <w:tc>
          <w:tcPr>
            <w:tcW w:w="9350" w:type="dxa"/>
            <w:gridSpan w:val="2"/>
          </w:tcPr>
          <w:p w14:paraId="38DA7F00"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Requirement:</w:t>
            </w:r>
          </w:p>
          <w:p w14:paraId="0D6C6D73" w14:textId="77777777" w:rsidR="00D7574A" w:rsidRPr="00D7574A" w:rsidRDefault="00D7574A" w:rsidP="00D7574A">
            <w:pPr>
              <w:keepNext w:val="0"/>
              <w:spacing w:line="240" w:lineRule="auto"/>
              <w:rPr>
                <w:rFonts w:ascii="Arial" w:hAnsi="Arial" w:cs="Arial"/>
                <w:color w:val="000000"/>
                <w:sz w:val="22"/>
                <w:szCs w:val="22"/>
              </w:rPr>
            </w:pPr>
            <w:r w:rsidRPr="00D7574A">
              <w:rPr>
                <w:rFonts w:ascii="Arial" w:hAnsi="Arial" w:cs="Arial"/>
                <w:color w:val="000000"/>
                <w:sz w:val="22"/>
                <w:szCs w:val="22"/>
              </w:rPr>
              <w:t>Shall have PWM output for IAC solenoid type valves</w:t>
            </w:r>
          </w:p>
          <w:p w14:paraId="56B5B8F1" w14:textId="77777777" w:rsidR="00A36FBA" w:rsidRPr="00D7574A" w:rsidRDefault="00A36FBA" w:rsidP="00A36FBA">
            <w:pPr>
              <w:pStyle w:val="Heading2"/>
              <w:numPr>
                <w:ilvl w:val="0"/>
                <w:numId w:val="0"/>
              </w:numPr>
              <w:spacing w:before="0" w:after="120" w:line="240" w:lineRule="auto"/>
              <w:rPr>
                <w:sz w:val="22"/>
                <w:szCs w:val="22"/>
              </w:rPr>
            </w:pPr>
          </w:p>
        </w:tc>
      </w:tr>
      <w:tr w:rsidR="00A36FBA" w:rsidRPr="00D7574A" w14:paraId="300F75E3" w14:textId="77777777" w:rsidTr="00A36FBA">
        <w:tc>
          <w:tcPr>
            <w:tcW w:w="9350" w:type="dxa"/>
            <w:gridSpan w:val="2"/>
          </w:tcPr>
          <w:p w14:paraId="4676BC9A"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Rationale:</w:t>
            </w:r>
          </w:p>
          <w:p w14:paraId="542E46AC" w14:textId="517441D3" w:rsidR="00A36FBA" w:rsidRPr="00D7574A" w:rsidRDefault="00D7574A" w:rsidP="00A36FBA">
            <w:pPr>
              <w:pStyle w:val="BodyText"/>
              <w:rPr>
                <w:sz w:val="22"/>
                <w:szCs w:val="22"/>
              </w:rPr>
            </w:pPr>
            <w:r w:rsidRPr="00D7574A">
              <w:rPr>
                <w:sz w:val="22"/>
                <w:szCs w:val="22"/>
              </w:rPr>
              <w:t>A PWM actuated solenoid is a common to control idle air flow</w:t>
            </w:r>
          </w:p>
          <w:p w14:paraId="0E5A0F73" w14:textId="77777777" w:rsidR="00A36FBA" w:rsidRPr="00D7574A" w:rsidRDefault="00A36FBA" w:rsidP="00A36FBA">
            <w:pPr>
              <w:pStyle w:val="BodyText"/>
              <w:rPr>
                <w:sz w:val="22"/>
                <w:szCs w:val="22"/>
              </w:rPr>
            </w:pPr>
          </w:p>
        </w:tc>
      </w:tr>
      <w:tr w:rsidR="00A36FBA" w:rsidRPr="00D7574A" w14:paraId="2C2A1910" w14:textId="77777777" w:rsidTr="00A36FBA">
        <w:tc>
          <w:tcPr>
            <w:tcW w:w="9350" w:type="dxa"/>
            <w:gridSpan w:val="2"/>
          </w:tcPr>
          <w:p w14:paraId="5C2A4766"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Model:</w:t>
            </w:r>
          </w:p>
          <w:p w14:paraId="5D020E43" w14:textId="77777777" w:rsidR="00A36FBA" w:rsidRPr="00D7574A" w:rsidRDefault="00A36FBA" w:rsidP="00A36FBA">
            <w:pPr>
              <w:pStyle w:val="BodyText"/>
              <w:rPr>
                <w:sz w:val="22"/>
                <w:szCs w:val="22"/>
              </w:rPr>
            </w:pPr>
          </w:p>
          <w:p w14:paraId="32EA03FF" w14:textId="77777777" w:rsidR="00A36FBA" w:rsidRPr="00D7574A" w:rsidRDefault="00A36FBA" w:rsidP="00A36FBA">
            <w:pPr>
              <w:pStyle w:val="BodyText"/>
              <w:rPr>
                <w:sz w:val="22"/>
                <w:szCs w:val="22"/>
              </w:rPr>
            </w:pPr>
          </w:p>
          <w:p w14:paraId="56A81771" w14:textId="77777777" w:rsidR="00A36FBA" w:rsidRPr="00D7574A" w:rsidRDefault="00A36FBA" w:rsidP="00A36FBA">
            <w:pPr>
              <w:pStyle w:val="BodyText"/>
              <w:rPr>
                <w:sz w:val="22"/>
                <w:szCs w:val="22"/>
              </w:rPr>
            </w:pPr>
          </w:p>
          <w:p w14:paraId="099820AC" w14:textId="77777777" w:rsidR="00A36FBA" w:rsidRPr="00D7574A" w:rsidRDefault="00A36FBA" w:rsidP="00A36FBA">
            <w:pPr>
              <w:pStyle w:val="BodyText"/>
              <w:rPr>
                <w:sz w:val="22"/>
                <w:szCs w:val="22"/>
              </w:rPr>
            </w:pPr>
          </w:p>
        </w:tc>
      </w:tr>
      <w:tr w:rsidR="00A36FBA" w:rsidRPr="00D7574A" w14:paraId="53AB1D82" w14:textId="77777777" w:rsidTr="00A36FBA">
        <w:tc>
          <w:tcPr>
            <w:tcW w:w="9350" w:type="dxa"/>
            <w:gridSpan w:val="2"/>
          </w:tcPr>
          <w:p w14:paraId="66104597"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Verification Plan:</w:t>
            </w:r>
          </w:p>
          <w:p w14:paraId="194A9656" w14:textId="77777777" w:rsidR="00A36FBA" w:rsidRPr="00D7574A" w:rsidRDefault="00A36FBA" w:rsidP="00A36FBA">
            <w:pPr>
              <w:pStyle w:val="BodyText"/>
              <w:rPr>
                <w:b/>
                <w:bCs/>
                <w:sz w:val="22"/>
                <w:szCs w:val="22"/>
              </w:rPr>
            </w:pPr>
          </w:p>
          <w:p w14:paraId="5D762AF8" w14:textId="77777777" w:rsidR="00A36FBA" w:rsidRPr="00D7574A" w:rsidRDefault="00A36FBA" w:rsidP="00A36FBA">
            <w:pPr>
              <w:pStyle w:val="BodyText"/>
              <w:rPr>
                <w:sz w:val="22"/>
                <w:szCs w:val="22"/>
              </w:rPr>
            </w:pPr>
          </w:p>
          <w:p w14:paraId="195B621C" w14:textId="77777777" w:rsidR="00A36FBA" w:rsidRPr="00D7574A" w:rsidRDefault="00A36FBA" w:rsidP="00A36FBA">
            <w:pPr>
              <w:pStyle w:val="BodyText"/>
              <w:rPr>
                <w:sz w:val="22"/>
                <w:szCs w:val="22"/>
              </w:rPr>
            </w:pPr>
          </w:p>
          <w:p w14:paraId="61CF82DE" w14:textId="77777777" w:rsidR="00A36FBA" w:rsidRPr="00D7574A" w:rsidRDefault="00A36FBA" w:rsidP="00A36FBA">
            <w:pPr>
              <w:pStyle w:val="BodyText"/>
              <w:rPr>
                <w:sz w:val="22"/>
                <w:szCs w:val="22"/>
              </w:rPr>
            </w:pPr>
          </w:p>
          <w:p w14:paraId="70DC6F6A" w14:textId="77777777" w:rsidR="00A36FBA" w:rsidRPr="00D7574A" w:rsidRDefault="00A36FBA" w:rsidP="00A36FBA">
            <w:pPr>
              <w:pStyle w:val="BodyText"/>
              <w:rPr>
                <w:sz w:val="22"/>
                <w:szCs w:val="22"/>
              </w:rPr>
            </w:pPr>
          </w:p>
        </w:tc>
      </w:tr>
      <w:tr w:rsidR="00A36FBA" w:rsidRPr="00D7574A" w14:paraId="01BCE26E" w14:textId="77777777" w:rsidTr="00A36FBA">
        <w:tc>
          <w:tcPr>
            <w:tcW w:w="9350" w:type="dxa"/>
            <w:gridSpan w:val="2"/>
          </w:tcPr>
          <w:p w14:paraId="6697E28F"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Verification Data:</w:t>
            </w:r>
          </w:p>
          <w:p w14:paraId="6BDB7C16" w14:textId="77777777" w:rsidR="00A36FBA" w:rsidRPr="00D7574A" w:rsidRDefault="00A36FBA" w:rsidP="00A36FBA">
            <w:pPr>
              <w:pStyle w:val="Heading2"/>
              <w:numPr>
                <w:ilvl w:val="0"/>
                <w:numId w:val="0"/>
              </w:numPr>
              <w:spacing w:before="0" w:after="120" w:line="240" w:lineRule="auto"/>
              <w:rPr>
                <w:sz w:val="22"/>
                <w:szCs w:val="22"/>
              </w:rPr>
            </w:pPr>
          </w:p>
          <w:p w14:paraId="5E3446A9" w14:textId="77777777" w:rsidR="00A36FBA" w:rsidRPr="00D7574A" w:rsidRDefault="00A36FBA" w:rsidP="00A36FBA">
            <w:pPr>
              <w:pStyle w:val="BodyText"/>
              <w:rPr>
                <w:sz w:val="22"/>
                <w:szCs w:val="22"/>
              </w:rPr>
            </w:pPr>
          </w:p>
          <w:p w14:paraId="1687A62D" w14:textId="77777777" w:rsidR="00A36FBA" w:rsidRPr="00D7574A" w:rsidRDefault="00A36FBA" w:rsidP="00A36FBA">
            <w:pPr>
              <w:pStyle w:val="BodyText"/>
              <w:rPr>
                <w:sz w:val="22"/>
                <w:szCs w:val="22"/>
              </w:rPr>
            </w:pPr>
          </w:p>
          <w:p w14:paraId="6CFECB96" w14:textId="77777777" w:rsidR="00A36FBA" w:rsidRPr="00D7574A" w:rsidRDefault="00A36FBA" w:rsidP="00A36FBA">
            <w:pPr>
              <w:pStyle w:val="BodyText"/>
              <w:rPr>
                <w:sz w:val="22"/>
                <w:szCs w:val="22"/>
              </w:rPr>
            </w:pPr>
          </w:p>
          <w:p w14:paraId="05D51F06" w14:textId="77777777" w:rsidR="00A36FBA" w:rsidRPr="00D7574A" w:rsidRDefault="00A36FBA" w:rsidP="00A36FBA">
            <w:pPr>
              <w:pStyle w:val="BodyText"/>
              <w:rPr>
                <w:sz w:val="22"/>
                <w:szCs w:val="22"/>
              </w:rPr>
            </w:pPr>
          </w:p>
          <w:p w14:paraId="5C13E173" w14:textId="77777777" w:rsidR="00A36FBA" w:rsidRPr="00D7574A" w:rsidRDefault="00A36FBA" w:rsidP="00A36FBA">
            <w:pPr>
              <w:pStyle w:val="BodyText"/>
              <w:rPr>
                <w:sz w:val="22"/>
                <w:szCs w:val="22"/>
              </w:rPr>
            </w:pPr>
          </w:p>
        </w:tc>
      </w:tr>
    </w:tbl>
    <w:p w14:paraId="46474DC8" w14:textId="79CA562E" w:rsidR="00A36FBA" w:rsidRPr="00D7574A" w:rsidRDefault="00A36FBA" w:rsidP="00A36FBA">
      <w:pPr>
        <w:pStyle w:val="BodyText"/>
        <w:rPr>
          <w:sz w:val="22"/>
          <w:szCs w:val="22"/>
        </w:rPr>
      </w:pPr>
    </w:p>
    <w:p w14:paraId="62592BFA" w14:textId="11F90D09" w:rsidR="00A36FBA" w:rsidRPr="00D7574A" w:rsidRDefault="00A36FBA" w:rsidP="00A36FBA">
      <w:pPr>
        <w:pStyle w:val="BodyText"/>
        <w:rPr>
          <w:sz w:val="22"/>
          <w:szCs w:val="22"/>
        </w:rPr>
      </w:pPr>
    </w:p>
    <w:p w14:paraId="1A75C560" w14:textId="3321A2B5" w:rsidR="00A36FBA" w:rsidRPr="00D7574A" w:rsidRDefault="00A36FBA" w:rsidP="00A36FBA">
      <w:pPr>
        <w:pStyle w:val="BodyText"/>
        <w:rPr>
          <w:sz w:val="22"/>
          <w:szCs w:val="22"/>
        </w:rPr>
      </w:pPr>
    </w:p>
    <w:p w14:paraId="2C6BC163" w14:textId="3CE6BF51" w:rsidR="00A36FBA" w:rsidRPr="00D7574A" w:rsidRDefault="00A36FBA" w:rsidP="00A36FBA">
      <w:pPr>
        <w:pStyle w:val="BodyText"/>
        <w:rPr>
          <w:sz w:val="22"/>
          <w:szCs w:val="22"/>
        </w:rPr>
      </w:pPr>
    </w:p>
    <w:p w14:paraId="7B4663C8" w14:textId="566EFC4C" w:rsidR="00A36FBA" w:rsidRPr="00D7574A" w:rsidRDefault="00A36FBA" w:rsidP="00A36FBA">
      <w:pPr>
        <w:pStyle w:val="BodyText"/>
        <w:rPr>
          <w:sz w:val="22"/>
          <w:szCs w:val="22"/>
        </w:rPr>
      </w:pPr>
    </w:p>
    <w:p w14:paraId="7AD1C733" w14:textId="5CD3D654" w:rsidR="00A36FBA" w:rsidRPr="00D7574A" w:rsidRDefault="00A36FBA" w:rsidP="00A36FBA">
      <w:pPr>
        <w:pStyle w:val="BodyText"/>
        <w:rPr>
          <w:sz w:val="22"/>
          <w:szCs w:val="22"/>
        </w:rPr>
      </w:pPr>
    </w:p>
    <w:p w14:paraId="45D23672" w14:textId="2C7F9CC4" w:rsidR="00A36FBA" w:rsidRPr="00D7574A" w:rsidRDefault="00A36FBA" w:rsidP="00A36FBA">
      <w:pPr>
        <w:pStyle w:val="BodyText"/>
        <w:rPr>
          <w:sz w:val="22"/>
          <w:szCs w:val="22"/>
        </w:rPr>
      </w:pPr>
    </w:p>
    <w:p w14:paraId="36ADCD84" w14:textId="44B21147" w:rsidR="00A36FBA" w:rsidRPr="00D7574A" w:rsidRDefault="00A36FBA" w:rsidP="00A36FBA">
      <w:pPr>
        <w:pStyle w:val="BodyText"/>
        <w:rPr>
          <w:sz w:val="22"/>
          <w:szCs w:val="22"/>
        </w:rPr>
      </w:pPr>
    </w:p>
    <w:p w14:paraId="7E4D9FD7" w14:textId="02F9ED27" w:rsidR="00A36FBA" w:rsidRPr="00D7574A" w:rsidRDefault="00A36FBA" w:rsidP="00A36FBA">
      <w:pPr>
        <w:pStyle w:val="BodyText"/>
        <w:rPr>
          <w:sz w:val="22"/>
          <w:szCs w:val="22"/>
        </w:rPr>
      </w:pPr>
    </w:p>
    <w:p w14:paraId="490B8FF7" w14:textId="5B9EC34F" w:rsidR="00A36FBA" w:rsidRPr="00D7574A" w:rsidRDefault="00A36FBA" w:rsidP="00A36FBA">
      <w:pPr>
        <w:pStyle w:val="BodyText"/>
        <w:rPr>
          <w:sz w:val="22"/>
          <w:szCs w:val="22"/>
        </w:rPr>
      </w:pPr>
    </w:p>
    <w:p w14:paraId="74B7909A" w14:textId="41335B28" w:rsidR="00A36FBA" w:rsidRPr="00D7574A" w:rsidRDefault="00A36FBA" w:rsidP="00A36FBA">
      <w:pPr>
        <w:pStyle w:val="BodyText"/>
        <w:rPr>
          <w:sz w:val="22"/>
          <w:szCs w:val="22"/>
        </w:rPr>
      </w:pPr>
    </w:p>
    <w:p w14:paraId="6A3CE711" w14:textId="3D7979B4" w:rsidR="00A36FBA" w:rsidRPr="00D7574A" w:rsidRDefault="00A36FBA" w:rsidP="00A36FBA">
      <w:pPr>
        <w:pStyle w:val="BodyText"/>
        <w:rPr>
          <w:sz w:val="22"/>
          <w:szCs w:val="22"/>
        </w:rPr>
      </w:pPr>
    </w:p>
    <w:p w14:paraId="783EB1E6" w14:textId="183BB7A6" w:rsidR="00A36FBA" w:rsidRPr="00D7574A" w:rsidRDefault="00A36FBA" w:rsidP="00A36FBA">
      <w:pPr>
        <w:pStyle w:val="BodyText"/>
        <w:rPr>
          <w:sz w:val="22"/>
          <w:szCs w:val="22"/>
        </w:rPr>
      </w:pPr>
    </w:p>
    <w:p w14:paraId="46010EC8" w14:textId="31A0E054" w:rsidR="00A36FBA" w:rsidRPr="00D7574A" w:rsidRDefault="00A36FBA" w:rsidP="00A36FBA">
      <w:pPr>
        <w:pStyle w:val="BodyText"/>
        <w:rPr>
          <w:sz w:val="22"/>
          <w:szCs w:val="22"/>
        </w:rPr>
      </w:pPr>
    </w:p>
    <w:p w14:paraId="03CACFE9" w14:textId="1696C582" w:rsidR="00A36FBA" w:rsidRPr="00D7574A" w:rsidRDefault="00A36FBA" w:rsidP="00A36FBA">
      <w:pPr>
        <w:pStyle w:val="BodyText"/>
        <w:rPr>
          <w:sz w:val="22"/>
          <w:szCs w:val="22"/>
        </w:rPr>
      </w:pPr>
    </w:p>
    <w:p w14:paraId="3123D7FB" w14:textId="47218429" w:rsidR="00A36FBA" w:rsidRPr="00D7574A" w:rsidRDefault="00A36FBA" w:rsidP="00A36FBA">
      <w:pPr>
        <w:pStyle w:val="BodyText"/>
        <w:rPr>
          <w:sz w:val="22"/>
          <w:szCs w:val="22"/>
        </w:rPr>
      </w:pPr>
    </w:p>
    <w:p w14:paraId="6BD7F9C6" w14:textId="57961BD0" w:rsidR="00A36FBA" w:rsidRPr="00D7574A" w:rsidRDefault="00A36FBA" w:rsidP="00A36FBA">
      <w:pPr>
        <w:pStyle w:val="BodyText"/>
        <w:rPr>
          <w:sz w:val="22"/>
          <w:szCs w:val="22"/>
        </w:rPr>
      </w:pPr>
    </w:p>
    <w:p w14:paraId="7C18FC85" w14:textId="659C7858" w:rsidR="00A36FBA" w:rsidRPr="00D7574A" w:rsidRDefault="00A36FBA" w:rsidP="00D7574A">
      <w:pPr>
        <w:pStyle w:val="BodyText"/>
        <w:ind w:left="0" w:firstLine="0"/>
        <w:rPr>
          <w:sz w:val="22"/>
          <w:szCs w:val="22"/>
        </w:rPr>
      </w:pPr>
    </w:p>
    <w:p w14:paraId="3EC1B5E4" w14:textId="286BB137" w:rsidR="00A36FBA" w:rsidRPr="00D7574A" w:rsidRDefault="00A36FBA" w:rsidP="00A36FBA">
      <w:pPr>
        <w:pStyle w:val="BodyText"/>
        <w:rPr>
          <w:sz w:val="22"/>
          <w:szCs w:val="22"/>
        </w:rPr>
      </w:pPr>
    </w:p>
    <w:p w14:paraId="467A4619" w14:textId="5BE012FC" w:rsidR="00A36FBA" w:rsidRPr="00D7574A" w:rsidRDefault="00A36FBA" w:rsidP="00A36FBA">
      <w:pPr>
        <w:pStyle w:val="BodyText"/>
        <w:rPr>
          <w:sz w:val="22"/>
          <w:szCs w:val="22"/>
        </w:rPr>
      </w:pPr>
    </w:p>
    <w:p w14:paraId="3E452896" w14:textId="7E32D090" w:rsidR="00A36FBA" w:rsidRPr="00D7574A" w:rsidRDefault="00A36FBA" w:rsidP="00A36FBA">
      <w:pPr>
        <w:pStyle w:val="BodyText"/>
        <w:rPr>
          <w:sz w:val="22"/>
          <w:szCs w:val="22"/>
        </w:rPr>
      </w:pPr>
    </w:p>
    <w:tbl>
      <w:tblPr>
        <w:tblStyle w:val="TableGrid"/>
        <w:tblW w:w="0" w:type="auto"/>
        <w:tblLook w:val="04A0" w:firstRow="1" w:lastRow="0" w:firstColumn="1" w:lastColumn="0" w:noHBand="0" w:noVBand="1"/>
      </w:tblPr>
      <w:tblGrid>
        <w:gridCol w:w="4675"/>
        <w:gridCol w:w="4675"/>
      </w:tblGrid>
      <w:tr w:rsidR="00A36FBA" w:rsidRPr="00D7574A" w14:paraId="1992A160" w14:textId="77777777" w:rsidTr="00A36FBA">
        <w:tc>
          <w:tcPr>
            <w:tcW w:w="9350" w:type="dxa"/>
            <w:gridSpan w:val="2"/>
          </w:tcPr>
          <w:p w14:paraId="63AA5BDA"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lastRenderedPageBreak/>
              <w:t>Project Name: Engine Control Unit</w:t>
            </w:r>
          </w:p>
        </w:tc>
      </w:tr>
      <w:tr w:rsidR="00A36FBA" w:rsidRPr="00D7574A" w14:paraId="142BEBDF" w14:textId="77777777" w:rsidTr="00A36FBA">
        <w:tc>
          <w:tcPr>
            <w:tcW w:w="4675" w:type="dxa"/>
          </w:tcPr>
          <w:p w14:paraId="294597EC" w14:textId="5DA6ACBA"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System Requirement Number: 8.2</w:t>
            </w:r>
          </w:p>
        </w:tc>
        <w:tc>
          <w:tcPr>
            <w:tcW w:w="4675" w:type="dxa"/>
          </w:tcPr>
          <w:p w14:paraId="6DE20D7A"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Version: 0</w:t>
            </w:r>
          </w:p>
        </w:tc>
      </w:tr>
      <w:tr w:rsidR="00A36FBA" w:rsidRPr="00D7574A" w14:paraId="49123C8C" w14:textId="77777777" w:rsidTr="00A36FBA">
        <w:tc>
          <w:tcPr>
            <w:tcW w:w="4675" w:type="dxa"/>
          </w:tcPr>
          <w:p w14:paraId="740488E0"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Originator: David Tolsma</w:t>
            </w:r>
          </w:p>
        </w:tc>
        <w:tc>
          <w:tcPr>
            <w:tcW w:w="4675" w:type="dxa"/>
          </w:tcPr>
          <w:p w14:paraId="6D03E26C"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Approval:</w:t>
            </w:r>
          </w:p>
        </w:tc>
      </w:tr>
      <w:tr w:rsidR="00A36FBA" w:rsidRPr="00D7574A" w14:paraId="2D441528" w14:textId="77777777" w:rsidTr="00A36FBA">
        <w:tc>
          <w:tcPr>
            <w:tcW w:w="9350" w:type="dxa"/>
            <w:gridSpan w:val="2"/>
          </w:tcPr>
          <w:p w14:paraId="5BA9B5AD"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Requirement:</w:t>
            </w:r>
          </w:p>
          <w:p w14:paraId="3BD1E79D" w14:textId="77777777" w:rsidR="00D7574A" w:rsidRPr="00D7574A" w:rsidRDefault="00D7574A" w:rsidP="00D7574A">
            <w:pPr>
              <w:keepNext w:val="0"/>
              <w:spacing w:line="240" w:lineRule="auto"/>
              <w:rPr>
                <w:rFonts w:ascii="Arial" w:hAnsi="Arial" w:cs="Arial"/>
                <w:color w:val="000000"/>
                <w:sz w:val="22"/>
                <w:szCs w:val="22"/>
              </w:rPr>
            </w:pPr>
            <w:r w:rsidRPr="00D7574A">
              <w:rPr>
                <w:rFonts w:ascii="Arial" w:hAnsi="Arial" w:cs="Arial"/>
                <w:color w:val="000000"/>
                <w:sz w:val="22"/>
                <w:szCs w:val="22"/>
              </w:rPr>
              <w:t>Shall have stepper motor control for stepper motor type IAC valves</w:t>
            </w:r>
          </w:p>
          <w:p w14:paraId="0B38B1CE" w14:textId="77777777" w:rsidR="00A36FBA" w:rsidRPr="00D7574A" w:rsidRDefault="00A36FBA" w:rsidP="00A36FBA">
            <w:pPr>
              <w:keepNext w:val="0"/>
              <w:spacing w:line="240" w:lineRule="auto"/>
              <w:rPr>
                <w:rFonts w:ascii="Arial" w:hAnsi="Arial" w:cs="Arial"/>
                <w:color w:val="000000"/>
                <w:sz w:val="22"/>
                <w:szCs w:val="22"/>
              </w:rPr>
            </w:pPr>
          </w:p>
          <w:p w14:paraId="1909EFE0" w14:textId="77777777" w:rsidR="00A36FBA" w:rsidRPr="00D7574A" w:rsidRDefault="00A36FBA" w:rsidP="00A36FBA">
            <w:pPr>
              <w:pStyle w:val="Heading2"/>
              <w:numPr>
                <w:ilvl w:val="0"/>
                <w:numId w:val="0"/>
              </w:numPr>
              <w:spacing w:before="0" w:after="120" w:line="240" w:lineRule="auto"/>
              <w:rPr>
                <w:sz w:val="22"/>
                <w:szCs w:val="22"/>
              </w:rPr>
            </w:pPr>
          </w:p>
        </w:tc>
      </w:tr>
      <w:tr w:rsidR="00A36FBA" w:rsidRPr="00D7574A" w14:paraId="64263463" w14:textId="77777777" w:rsidTr="00A36FBA">
        <w:tc>
          <w:tcPr>
            <w:tcW w:w="9350" w:type="dxa"/>
            <w:gridSpan w:val="2"/>
          </w:tcPr>
          <w:p w14:paraId="27EC5C86"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Rationale:</w:t>
            </w:r>
          </w:p>
          <w:p w14:paraId="5F354816" w14:textId="005BF447" w:rsidR="00D7574A" w:rsidRPr="00D7574A" w:rsidRDefault="00D7574A" w:rsidP="00D7574A">
            <w:pPr>
              <w:pStyle w:val="BodyText"/>
              <w:rPr>
                <w:sz w:val="22"/>
                <w:szCs w:val="22"/>
              </w:rPr>
            </w:pPr>
            <w:r w:rsidRPr="00D7574A">
              <w:rPr>
                <w:sz w:val="22"/>
                <w:szCs w:val="22"/>
              </w:rPr>
              <w:t>A</w:t>
            </w:r>
            <w:r w:rsidRPr="00D7574A">
              <w:rPr>
                <w:sz w:val="22"/>
                <w:szCs w:val="22"/>
              </w:rPr>
              <w:t xml:space="preserve"> stepper motor</w:t>
            </w:r>
            <w:r w:rsidRPr="00D7574A">
              <w:rPr>
                <w:sz w:val="22"/>
                <w:szCs w:val="22"/>
              </w:rPr>
              <w:t xml:space="preserve"> actuated solenoid is a common to control idle air flow</w:t>
            </w:r>
          </w:p>
          <w:p w14:paraId="5516BB8F" w14:textId="77777777" w:rsidR="00A36FBA" w:rsidRPr="00D7574A" w:rsidRDefault="00A36FBA" w:rsidP="00D7574A">
            <w:pPr>
              <w:pStyle w:val="BodyText"/>
              <w:rPr>
                <w:sz w:val="22"/>
                <w:szCs w:val="22"/>
              </w:rPr>
            </w:pPr>
          </w:p>
        </w:tc>
      </w:tr>
      <w:tr w:rsidR="00A36FBA" w:rsidRPr="00D7574A" w14:paraId="0C6C7D08" w14:textId="77777777" w:rsidTr="00A36FBA">
        <w:tc>
          <w:tcPr>
            <w:tcW w:w="9350" w:type="dxa"/>
            <w:gridSpan w:val="2"/>
          </w:tcPr>
          <w:p w14:paraId="28B4B932"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Model:</w:t>
            </w:r>
          </w:p>
          <w:p w14:paraId="383176FA" w14:textId="77777777" w:rsidR="00A36FBA" w:rsidRPr="00D7574A" w:rsidRDefault="00A36FBA" w:rsidP="00A36FBA">
            <w:pPr>
              <w:pStyle w:val="BodyText"/>
              <w:rPr>
                <w:sz w:val="22"/>
                <w:szCs w:val="22"/>
              </w:rPr>
            </w:pPr>
          </w:p>
          <w:p w14:paraId="5CAE170E" w14:textId="77777777" w:rsidR="00A36FBA" w:rsidRPr="00D7574A" w:rsidRDefault="00A36FBA" w:rsidP="00A36FBA">
            <w:pPr>
              <w:pStyle w:val="BodyText"/>
              <w:rPr>
                <w:sz w:val="22"/>
                <w:szCs w:val="22"/>
              </w:rPr>
            </w:pPr>
          </w:p>
          <w:p w14:paraId="1DB763CE" w14:textId="77777777" w:rsidR="00A36FBA" w:rsidRPr="00D7574A" w:rsidRDefault="00A36FBA" w:rsidP="00A36FBA">
            <w:pPr>
              <w:pStyle w:val="BodyText"/>
              <w:rPr>
                <w:sz w:val="22"/>
                <w:szCs w:val="22"/>
              </w:rPr>
            </w:pPr>
          </w:p>
          <w:p w14:paraId="1F7CA902" w14:textId="77777777" w:rsidR="00A36FBA" w:rsidRPr="00D7574A" w:rsidRDefault="00A36FBA" w:rsidP="00A36FBA">
            <w:pPr>
              <w:pStyle w:val="BodyText"/>
              <w:rPr>
                <w:sz w:val="22"/>
                <w:szCs w:val="22"/>
              </w:rPr>
            </w:pPr>
          </w:p>
        </w:tc>
      </w:tr>
      <w:tr w:rsidR="00A36FBA" w:rsidRPr="00D7574A" w14:paraId="7D885437" w14:textId="77777777" w:rsidTr="00A36FBA">
        <w:tc>
          <w:tcPr>
            <w:tcW w:w="9350" w:type="dxa"/>
            <w:gridSpan w:val="2"/>
          </w:tcPr>
          <w:p w14:paraId="39056470"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Verification Plan:</w:t>
            </w:r>
          </w:p>
          <w:p w14:paraId="1EEAEFEF" w14:textId="77777777" w:rsidR="00A36FBA" w:rsidRPr="00D7574A" w:rsidRDefault="00A36FBA" w:rsidP="00A36FBA">
            <w:pPr>
              <w:pStyle w:val="BodyText"/>
              <w:rPr>
                <w:b/>
                <w:bCs/>
                <w:sz w:val="22"/>
                <w:szCs w:val="22"/>
              </w:rPr>
            </w:pPr>
          </w:p>
          <w:p w14:paraId="36037619" w14:textId="77777777" w:rsidR="00A36FBA" w:rsidRPr="00D7574A" w:rsidRDefault="00A36FBA" w:rsidP="00A36FBA">
            <w:pPr>
              <w:pStyle w:val="BodyText"/>
              <w:rPr>
                <w:sz w:val="22"/>
                <w:szCs w:val="22"/>
              </w:rPr>
            </w:pPr>
          </w:p>
          <w:p w14:paraId="3DD6617E" w14:textId="77777777" w:rsidR="00A36FBA" w:rsidRPr="00D7574A" w:rsidRDefault="00A36FBA" w:rsidP="00A36FBA">
            <w:pPr>
              <w:pStyle w:val="BodyText"/>
              <w:rPr>
                <w:sz w:val="22"/>
                <w:szCs w:val="22"/>
              </w:rPr>
            </w:pPr>
          </w:p>
          <w:p w14:paraId="6466F264" w14:textId="77777777" w:rsidR="00A36FBA" w:rsidRPr="00D7574A" w:rsidRDefault="00A36FBA" w:rsidP="00A36FBA">
            <w:pPr>
              <w:pStyle w:val="BodyText"/>
              <w:rPr>
                <w:sz w:val="22"/>
                <w:szCs w:val="22"/>
              </w:rPr>
            </w:pPr>
          </w:p>
          <w:p w14:paraId="5C6DDB71" w14:textId="77777777" w:rsidR="00A36FBA" w:rsidRPr="00D7574A" w:rsidRDefault="00A36FBA" w:rsidP="00A36FBA">
            <w:pPr>
              <w:pStyle w:val="BodyText"/>
              <w:rPr>
                <w:sz w:val="22"/>
                <w:szCs w:val="22"/>
              </w:rPr>
            </w:pPr>
          </w:p>
        </w:tc>
      </w:tr>
      <w:tr w:rsidR="00A36FBA" w:rsidRPr="00D7574A" w14:paraId="358D2919" w14:textId="77777777" w:rsidTr="00A36FBA">
        <w:tc>
          <w:tcPr>
            <w:tcW w:w="9350" w:type="dxa"/>
            <w:gridSpan w:val="2"/>
          </w:tcPr>
          <w:p w14:paraId="7213BDD6"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Verification Data:</w:t>
            </w:r>
          </w:p>
          <w:p w14:paraId="7A669E52" w14:textId="77777777" w:rsidR="00A36FBA" w:rsidRPr="00D7574A" w:rsidRDefault="00A36FBA" w:rsidP="00A36FBA">
            <w:pPr>
              <w:pStyle w:val="Heading2"/>
              <w:numPr>
                <w:ilvl w:val="0"/>
                <w:numId w:val="0"/>
              </w:numPr>
              <w:spacing w:before="0" w:after="120" w:line="240" w:lineRule="auto"/>
              <w:rPr>
                <w:sz w:val="22"/>
                <w:szCs w:val="22"/>
              </w:rPr>
            </w:pPr>
          </w:p>
          <w:p w14:paraId="4DD49910" w14:textId="77777777" w:rsidR="00A36FBA" w:rsidRPr="00D7574A" w:rsidRDefault="00A36FBA" w:rsidP="00A36FBA">
            <w:pPr>
              <w:pStyle w:val="BodyText"/>
              <w:rPr>
                <w:sz w:val="22"/>
                <w:szCs w:val="22"/>
              </w:rPr>
            </w:pPr>
          </w:p>
          <w:p w14:paraId="7000DC97" w14:textId="77777777" w:rsidR="00A36FBA" w:rsidRPr="00D7574A" w:rsidRDefault="00A36FBA" w:rsidP="00A36FBA">
            <w:pPr>
              <w:pStyle w:val="BodyText"/>
              <w:rPr>
                <w:sz w:val="22"/>
                <w:szCs w:val="22"/>
              </w:rPr>
            </w:pPr>
          </w:p>
          <w:p w14:paraId="6C1B8EA1" w14:textId="77777777" w:rsidR="00A36FBA" w:rsidRPr="00D7574A" w:rsidRDefault="00A36FBA" w:rsidP="00A36FBA">
            <w:pPr>
              <w:pStyle w:val="BodyText"/>
              <w:rPr>
                <w:sz w:val="22"/>
                <w:szCs w:val="22"/>
              </w:rPr>
            </w:pPr>
          </w:p>
          <w:p w14:paraId="783BA767" w14:textId="77777777" w:rsidR="00A36FBA" w:rsidRPr="00D7574A" w:rsidRDefault="00A36FBA" w:rsidP="00A36FBA">
            <w:pPr>
              <w:pStyle w:val="BodyText"/>
              <w:rPr>
                <w:sz w:val="22"/>
                <w:szCs w:val="22"/>
              </w:rPr>
            </w:pPr>
          </w:p>
          <w:p w14:paraId="2392106F" w14:textId="77777777" w:rsidR="00A36FBA" w:rsidRPr="00D7574A" w:rsidRDefault="00A36FBA" w:rsidP="00A36FBA">
            <w:pPr>
              <w:pStyle w:val="BodyText"/>
              <w:rPr>
                <w:sz w:val="22"/>
                <w:szCs w:val="22"/>
              </w:rPr>
            </w:pPr>
          </w:p>
        </w:tc>
      </w:tr>
    </w:tbl>
    <w:p w14:paraId="036E7575" w14:textId="77777777" w:rsidR="00A36FBA" w:rsidRPr="00D7574A" w:rsidRDefault="00A36FBA" w:rsidP="00A36FBA">
      <w:pPr>
        <w:pStyle w:val="BodyText"/>
        <w:rPr>
          <w:sz w:val="22"/>
          <w:szCs w:val="22"/>
        </w:rPr>
      </w:pPr>
    </w:p>
    <w:p w14:paraId="7E782EDA" w14:textId="77777777" w:rsidR="00A36FBA" w:rsidRPr="00D7574A" w:rsidRDefault="00A36FBA" w:rsidP="00A36FBA">
      <w:pPr>
        <w:pStyle w:val="BodyText"/>
        <w:rPr>
          <w:sz w:val="22"/>
          <w:szCs w:val="22"/>
        </w:rPr>
      </w:pPr>
    </w:p>
    <w:p w14:paraId="47E795D6" w14:textId="19A22D90" w:rsidR="00A36FBA" w:rsidRPr="00D7574A" w:rsidRDefault="00A36FBA" w:rsidP="00A36FBA">
      <w:pPr>
        <w:keepNext w:val="0"/>
        <w:spacing w:line="240" w:lineRule="auto"/>
        <w:rPr>
          <w:sz w:val="22"/>
          <w:szCs w:val="22"/>
        </w:rPr>
      </w:pPr>
    </w:p>
    <w:p w14:paraId="7DBAB34B" w14:textId="7E7D371C" w:rsidR="00A36FBA" w:rsidRPr="00D7574A" w:rsidRDefault="00A36FBA" w:rsidP="00A36FBA">
      <w:pPr>
        <w:keepNext w:val="0"/>
        <w:spacing w:line="240" w:lineRule="auto"/>
        <w:rPr>
          <w:sz w:val="22"/>
          <w:szCs w:val="22"/>
        </w:rPr>
      </w:pPr>
    </w:p>
    <w:p w14:paraId="24B8188C" w14:textId="5E3D51A8" w:rsidR="00A36FBA" w:rsidRPr="00D7574A" w:rsidRDefault="00A36FBA" w:rsidP="00A36FBA">
      <w:pPr>
        <w:keepNext w:val="0"/>
        <w:spacing w:line="240" w:lineRule="auto"/>
        <w:rPr>
          <w:sz w:val="22"/>
          <w:szCs w:val="22"/>
        </w:rPr>
      </w:pPr>
    </w:p>
    <w:p w14:paraId="71727E0F" w14:textId="505AF218" w:rsidR="00A36FBA" w:rsidRPr="00D7574A" w:rsidRDefault="00A36FBA" w:rsidP="00A36FBA">
      <w:pPr>
        <w:keepNext w:val="0"/>
        <w:spacing w:line="240" w:lineRule="auto"/>
        <w:rPr>
          <w:sz w:val="22"/>
          <w:szCs w:val="22"/>
        </w:rPr>
      </w:pPr>
    </w:p>
    <w:p w14:paraId="4C066B3E" w14:textId="2D4D1246" w:rsidR="00A36FBA" w:rsidRPr="00D7574A" w:rsidRDefault="00A36FBA" w:rsidP="00A36FBA">
      <w:pPr>
        <w:keepNext w:val="0"/>
        <w:spacing w:line="240" w:lineRule="auto"/>
        <w:rPr>
          <w:sz w:val="22"/>
          <w:szCs w:val="22"/>
        </w:rPr>
      </w:pPr>
    </w:p>
    <w:p w14:paraId="00C2DEBA" w14:textId="77777777" w:rsidR="00A36FBA" w:rsidRPr="00D7574A" w:rsidRDefault="00A36FBA" w:rsidP="00A36FBA">
      <w:pPr>
        <w:keepNext w:val="0"/>
        <w:spacing w:line="240" w:lineRule="auto"/>
        <w:rPr>
          <w:sz w:val="22"/>
          <w:szCs w:val="22"/>
        </w:rPr>
      </w:pPr>
    </w:p>
    <w:p w14:paraId="1E1BEF84" w14:textId="30C06FFF" w:rsidR="00A36FBA" w:rsidRPr="00D7574A" w:rsidRDefault="00A36FBA" w:rsidP="00A36FBA">
      <w:pPr>
        <w:keepNext w:val="0"/>
        <w:spacing w:line="240" w:lineRule="auto"/>
        <w:rPr>
          <w:sz w:val="22"/>
          <w:szCs w:val="22"/>
        </w:rPr>
      </w:pPr>
    </w:p>
    <w:p w14:paraId="619569B1" w14:textId="3C04A642" w:rsidR="00A36FBA" w:rsidRPr="00D7574A" w:rsidRDefault="00A36FBA" w:rsidP="00A36FBA">
      <w:pPr>
        <w:keepNext w:val="0"/>
        <w:spacing w:line="240" w:lineRule="auto"/>
        <w:rPr>
          <w:sz w:val="22"/>
          <w:szCs w:val="22"/>
        </w:rPr>
      </w:pPr>
    </w:p>
    <w:p w14:paraId="196B0E97" w14:textId="77777777" w:rsidR="00A36FBA" w:rsidRPr="00D7574A" w:rsidRDefault="00A36FBA" w:rsidP="00A36FBA">
      <w:pPr>
        <w:keepNext w:val="0"/>
        <w:spacing w:line="240" w:lineRule="auto"/>
        <w:rPr>
          <w:sz w:val="22"/>
          <w:szCs w:val="22"/>
        </w:rPr>
      </w:pPr>
    </w:p>
    <w:tbl>
      <w:tblPr>
        <w:tblStyle w:val="TableGrid"/>
        <w:tblW w:w="0" w:type="auto"/>
        <w:tblLook w:val="04A0" w:firstRow="1" w:lastRow="0" w:firstColumn="1" w:lastColumn="0" w:noHBand="0" w:noVBand="1"/>
      </w:tblPr>
      <w:tblGrid>
        <w:gridCol w:w="4675"/>
        <w:gridCol w:w="4675"/>
      </w:tblGrid>
      <w:tr w:rsidR="00A36FBA" w:rsidRPr="00D7574A" w14:paraId="1B709AB0" w14:textId="77777777" w:rsidTr="00A36FBA">
        <w:tc>
          <w:tcPr>
            <w:tcW w:w="9350" w:type="dxa"/>
            <w:gridSpan w:val="2"/>
          </w:tcPr>
          <w:p w14:paraId="4D464277"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lastRenderedPageBreak/>
              <w:t>Project Name: Engine Control Unit</w:t>
            </w:r>
          </w:p>
        </w:tc>
      </w:tr>
      <w:tr w:rsidR="00A36FBA" w:rsidRPr="00D7574A" w14:paraId="1C107206" w14:textId="77777777" w:rsidTr="00A36FBA">
        <w:tc>
          <w:tcPr>
            <w:tcW w:w="4675" w:type="dxa"/>
          </w:tcPr>
          <w:p w14:paraId="49EB020B" w14:textId="15484CC5"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User Requirement Number: 9</w:t>
            </w:r>
          </w:p>
        </w:tc>
        <w:tc>
          <w:tcPr>
            <w:tcW w:w="4675" w:type="dxa"/>
          </w:tcPr>
          <w:p w14:paraId="57BA2B00"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Version: 0</w:t>
            </w:r>
          </w:p>
        </w:tc>
      </w:tr>
      <w:tr w:rsidR="00A36FBA" w:rsidRPr="00D7574A" w14:paraId="41FC0D59" w14:textId="77777777" w:rsidTr="00A36FBA">
        <w:tc>
          <w:tcPr>
            <w:tcW w:w="4675" w:type="dxa"/>
          </w:tcPr>
          <w:p w14:paraId="3DF30D8C"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Originator: David Tolsma</w:t>
            </w:r>
          </w:p>
        </w:tc>
        <w:tc>
          <w:tcPr>
            <w:tcW w:w="4675" w:type="dxa"/>
          </w:tcPr>
          <w:p w14:paraId="305B84A2"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Approval:</w:t>
            </w:r>
          </w:p>
        </w:tc>
      </w:tr>
      <w:tr w:rsidR="00A36FBA" w:rsidRPr="00D7574A" w14:paraId="6884D7FC" w14:textId="77777777" w:rsidTr="00A36FBA">
        <w:tc>
          <w:tcPr>
            <w:tcW w:w="9350" w:type="dxa"/>
            <w:gridSpan w:val="2"/>
          </w:tcPr>
          <w:p w14:paraId="7D98E8A5"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 xml:space="preserve">Requirement: </w:t>
            </w:r>
          </w:p>
          <w:p w14:paraId="7BECFB8D" w14:textId="77777777" w:rsidR="00D7574A" w:rsidRPr="00D7574A" w:rsidRDefault="00D7574A" w:rsidP="00D7574A">
            <w:pPr>
              <w:keepNext w:val="0"/>
              <w:spacing w:line="240" w:lineRule="auto"/>
              <w:rPr>
                <w:rFonts w:ascii="Arial" w:hAnsi="Arial" w:cs="Arial"/>
                <w:color w:val="000000"/>
                <w:sz w:val="22"/>
                <w:szCs w:val="22"/>
              </w:rPr>
            </w:pPr>
            <w:r w:rsidRPr="00D7574A">
              <w:rPr>
                <w:rFonts w:ascii="Arial" w:hAnsi="Arial" w:cs="Arial"/>
                <w:color w:val="000000"/>
                <w:sz w:val="22"/>
                <w:szCs w:val="22"/>
              </w:rPr>
              <w:t>Shall support general vehicle I/O</w:t>
            </w:r>
          </w:p>
          <w:p w14:paraId="26F03743" w14:textId="77777777" w:rsidR="00A36FBA" w:rsidRPr="00D7574A" w:rsidRDefault="00A36FBA" w:rsidP="00A36FBA">
            <w:pPr>
              <w:pStyle w:val="Heading2"/>
              <w:numPr>
                <w:ilvl w:val="0"/>
                <w:numId w:val="0"/>
              </w:numPr>
              <w:spacing w:before="0" w:after="120" w:line="240" w:lineRule="auto"/>
              <w:rPr>
                <w:sz w:val="22"/>
                <w:szCs w:val="22"/>
              </w:rPr>
            </w:pPr>
          </w:p>
        </w:tc>
      </w:tr>
      <w:tr w:rsidR="00A36FBA" w:rsidRPr="00D7574A" w14:paraId="3B0941D4" w14:textId="77777777" w:rsidTr="00A36FBA">
        <w:tc>
          <w:tcPr>
            <w:tcW w:w="9350" w:type="dxa"/>
            <w:gridSpan w:val="2"/>
          </w:tcPr>
          <w:p w14:paraId="4B5EC5CC"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Rationale:</w:t>
            </w:r>
          </w:p>
          <w:p w14:paraId="0DD7087E" w14:textId="4E53D2AB" w:rsidR="00A36FBA" w:rsidRPr="00D7574A" w:rsidRDefault="00D7574A" w:rsidP="00A36FBA">
            <w:pPr>
              <w:pStyle w:val="BodyText"/>
              <w:rPr>
                <w:sz w:val="22"/>
                <w:szCs w:val="22"/>
              </w:rPr>
            </w:pPr>
            <w:r w:rsidRPr="00D7574A">
              <w:rPr>
                <w:sz w:val="22"/>
                <w:szCs w:val="22"/>
              </w:rPr>
              <w:t>There are other peripherals that the ECU needs to control other than the basic spark and fuel</w:t>
            </w:r>
            <w:r w:rsidR="00A36FBA" w:rsidRPr="00D7574A">
              <w:rPr>
                <w:sz w:val="22"/>
                <w:szCs w:val="22"/>
              </w:rPr>
              <w:t xml:space="preserve">. </w:t>
            </w:r>
          </w:p>
          <w:p w14:paraId="0D6D7409" w14:textId="77777777" w:rsidR="00A36FBA" w:rsidRPr="00D7574A" w:rsidRDefault="00A36FBA" w:rsidP="00A36FBA">
            <w:pPr>
              <w:pStyle w:val="BodyText"/>
              <w:rPr>
                <w:sz w:val="22"/>
                <w:szCs w:val="22"/>
              </w:rPr>
            </w:pPr>
          </w:p>
        </w:tc>
      </w:tr>
    </w:tbl>
    <w:p w14:paraId="6D2F4392" w14:textId="77777777" w:rsidR="00A36FBA" w:rsidRPr="00D7574A" w:rsidRDefault="00A36FBA" w:rsidP="00A36FBA">
      <w:pPr>
        <w:pStyle w:val="BodyText"/>
        <w:rPr>
          <w:sz w:val="22"/>
          <w:szCs w:val="22"/>
        </w:rPr>
      </w:pPr>
    </w:p>
    <w:p w14:paraId="1B14B0C0" w14:textId="7C16930C" w:rsidR="009B3A96" w:rsidRPr="00D7574A" w:rsidRDefault="00A36FBA" w:rsidP="00A36FBA">
      <w:pPr>
        <w:keepNext w:val="0"/>
        <w:spacing w:line="240" w:lineRule="auto"/>
        <w:rPr>
          <w:sz w:val="22"/>
          <w:szCs w:val="22"/>
        </w:rPr>
      </w:pPr>
      <w:r w:rsidRPr="00D7574A">
        <w:rPr>
          <w:sz w:val="22"/>
          <w:szCs w:val="22"/>
        </w:rPr>
        <w:br w:type="page"/>
      </w:r>
    </w:p>
    <w:tbl>
      <w:tblPr>
        <w:tblStyle w:val="TableGrid"/>
        <w:tblW w:w="0" w:type="auto"/>
        <w:tblLook w:val="04A0" w:firstRow="1" w:lastRow="0" w:firstColumn="1" w:lastColumn="0" w:noHBand="0" w:noVBand="1"/>
      </w:tblPr>
      <w:tblGrid>
        <w:gridCol w:w="4675"/>
        <w:gridCol w:w="4675"/>
      </w:tblGrid>
      <w:tr w:rsidR="009B3A96" w:rsidRPr="00D7574A" w14:paraId="392707F6" w14:textId="77777777" w:rsidTr="00E009E6">
        <w:tc>
          <w:tcPr>
            <w:tcW w:w="9350" w:type="dxa"/>
            <w:gridSpan w:val="2"/>
          </w:tcPr>
          <w:p w14:paraId="65E5BA40" w14:textId="77777777" w:rsidR="009B3A96" w:rsidRPr="00D7574A" w:rsidRDefault="009B3A96" w:rsidP="00E009E6">
            <w:pPr>
              <w:pStyle w:val="Heading2"/>
              <w:numPr>
                <w:ilvl w:val="0"/>
                <w:numId w:val="0"/>
              </w:numPr>
              <w:spacing w:before="0" w:after="120" w:line="240" w:lineRule="auto"/>
              <w:rPr>
                <w:sz w:val="22"/>
                <w:szCs w:val="22"/>
              </w:rPr>
            </w:pPr>
            <w:r w:rsidRPr="00D7574A">
              <w:rPr>
                <w:sz w:val="22"/>
                <w:szCs w:val="22"/>
              </w:rPr>
              <w:lastRenderedPageBreak/>
              <w:t>Project Name: Engine Control Unit</w:t>
            </w:r>
          </w:p>
        </w:tc>
      </w:tr>
      <w:tr w:rsidR="009B3A96" w:rsidRPr="00D7574A" w14:paraId="64AFA03A" w14:textId="77777777" w:rsidTr="00E009E6">
        <w:tc>
          <w:tcPr>
            <w:tcW w:w="4675" w:type="dxa"/>
          </w:tcPr>
          <w:p w14:paraId="2969329F" w14:textId="524506E8" w:rsidR="009B3A96" w:rsidRPr="00D7574A" w:rsidRDefault="009B3A96" w:rsidP="00E009E6">
            <w:pPr>
              <w:pStyle w:val="Heading2"/>
              <w:numPr>
                <w:ilvl w:val="0"/>
                <w:numId w:val="0"/>
              </w:numPr>
              <w:spacing w:before="0" w:after="120" w:line="240" w:lineRule="auto"/>
              <w:rPr>
                <w:sz w:val="22"/>
                <w:szCs w:val="22"/>
              </w:rPr>
            </w:pPr>
            <w:r w:rsidRPr="00D7574A">
              <w:rPr>
                <w:sz w:val="22"/>
                <w:szCs w:val="22"/>
              </w:rPr>
              <w:t xml:space="preserve">System Requirement Number: </w:t>
            </w:r>
            <w:r w:rsidRPr="00D7574A">
              <w:rPr>
                <w:sz w:val="22"/>
                <w:szCs w:val="22"/>
              </w:rPr>
              <w:t>9.1</w:t>
            </w:r>
          </w:p>
        </w:tc>
        <w:tc>
          <w:tcPr>
            <w:tcW w:w="4675" w:type="dxa"/>
          </w:tcPr>
          <w:p w14:paraId="43C7D7D3" w14:textId="77777777" w:rsidR="009B3A96" w:rsidRPr="00D7574A" w:rsidRDefault="009B3A96" w:rsidP="00E009E6">
            <w:pPr>
              <w:pStyle w:val="Heading2"/>
              <w:numPr>
                <w:ilvl w:val="0"/>
                <w:numId w:val="0"/>
              </w:numPr>
              <w:spacing w:before="0" w:after="120" w:line="240" w:lineRule="auto"/>
              <w:rPr>
                <w:sz w:val="22"/>
                <w:szCs w:val="22"/>
              </w:rPr>
            </w:pPr>
            <w:r w:rsidRPr="00D7574A">
              <w:rPr>
                <w:sz w:val="22"/>
                <w:szCs w:val="22"/>
              </w:rPr>
              <w:t>Version: 0</w:t>
            </w:r>
          </w:p>
        </w:tc>
      </w:tr>
      <w:tr w:rsidR="009B3A96" w:rsidRPr="00D7574A" w14:paraId="225CCF89" w14:textId="77777777" w:rsidTr="00E009E6">
        <w:tc>
          <w:tcPr>
            <w:tcW w:w="4675" w:type="dxa"/>
          </w:tcPr>
          <w:p w14:paraId="40A2C476" w14:textId="77777777" w:rsidR="009B3A96" w:rsidRPr="00D7574A" w:rsidRDefault="009B3A96" w:rsidP="00E009E6">
            <w:pPr>
              <w:pStyle w:val="Heading2"/>
              <w:numPr>
                <w:ilvl w:val="0"/>
                <w:numId w:val="0"/>
              </w:numPr>
              <w:spacing w:before="0" w:after="120" w:line="240" w:lineRule="auto"/>
              <w:rPr>
                <w:sz w:val="22"/>
                <w:szCs w:val="22"/>
              </w:rPr>
            </w:pPr>
            <w:r w:rsidRPr="00D7574A">
              <w:rPr>
                <w:sz w:val="22"/>
                <w:szCs w:val="22"/>
              </w:rPr>
              <w:t>Originator: David Tolsma</w:t>
            </w:r>
          </w:p>
        </w:tc>
        <w:tc>
          <w:tcPr>
            <w:tcW w:w="4675" w:type="dxa"/>
          </w:tcPr>
          <w:p w14:paraId="3F57B237" w14:textId="77777777" w:rsidR="009B3A96" w:rsidRPr="00D7574A" w:rsidRDefault="009B3A96" w:rsidP="00E009E6">
            <w:pPr>
              <w:pStyle w:val="Heading2"/>
              <w:numPr>
                <w:ilvl w:val="0"/>
                <w:numId w:val="0"/>
              </w:numPr>
              <w:spacing w:before="0" w:after="120" w:line="240" w:lineRule="auto"/>
              <w:rPr>
                <w:sz w:val="22"/>
                <w:szCs w:val="22"/>
              </w:rPr>
            </w:pPr>
            <w:r w:rsidRPr="00D7574A">
              <w:rPr>
                <w:sz w:val="22"/>
                <w:szCs w:val="22"/>
              </w:rPr>
              <w:t>Approval:</w:t>
            </w:r>
          </w:p>
        </w:tc>
      </w:tr>
      <w:tr w:rsidR="009B3A96" w:rsidRPr="00D7574A" w14:paraId="1B677073" w14:textId="77777777" w:rsidTr="00E009E6">
        <w:tc>
          <w:tcPr>
            <w:tcW w:w="9350" w:type="dxa"/>
            <w:gridSpan w:val="2"/>
          </w:tcPr>
          <w:p w14:paraId="5D926F4B" w14:textId="77777777" w:rsidR="009B3A96" w:rsidRPr="00D7574A" w:rsidRDefault="009B3A96" w:rsidP="00E009E6">
            <w:pPr>
              <w:pStyle w:val="Heading2"/>
              <w:numPr>
                <w:ilvl w:val="0"/>
                <w:numId w:val="0"/>
              </w:numPr>
              <w:spacing w:before="0" w:after="120" w:line="240" w:lineRule="auto"/>
              <w:rPr>
                <w:sz w:val="22"/>
                <w:szCs w:val="22"/>
              </w:rPr>
            </w:pPr>
            <w:r w:rsidRPr="00D7574A">
              <w:rPr>
                <w:sz w:val="22"/>
                <w:szCs w:val="22"/>
              </w:rPr>
              <w:t>Requirement:</w:t>
            </w:r>
          </w:p>
          <w:p w14:paraId="0820492B" w14:textId="77777777" w:rsidR="00D7574A" w:rsidRPr="00D7574A" w:rsidRDefault="00D7574A" w:rsidP="00D7574A">
            <w:pPr>
              <w:keepNext w:val="0"/>
              <w:spacing w:line="240" w:lineRule="auto"/>
              <w:rPr>
                <w:rFonts w:ascii="Arial" w:hAnsi="Arial" w:cs="Arial"/>
                <w:color w:val="000000"/>
                <w:sz w:val="22"/>
                <w:szCs w:val="22"/>
              </w:rPr>
            </w:pPr>
            <w:r w:rsidRPr="00D7574A">
              <w:rPr>
                <w:rFonts w:ascii="Arial" w:hAnsi="Arial" w:cs="Arial"/>
                <w:color w:val="000000"/>
                <w:sz w:val="22"/>
                <w:szCs w:val="22"/>
              </w:rPr>
              <w:t>Shall have fuel pump control</w:t>
            </w:r>
          </w:p>
          <w:p w14:paraId="6D0C69CE" w14:textId="77777777" w:rsidR="009B3A96" w:rsidRPr="00D7574A" w:rsidRDefault="009B3A96" w:rsidP="00E009E6">
            <w:pPr>
              <w:keepNext w:val="0"/>
              <w:spacing w:line="240" w:lineRule="auto"/>
              <w:rPr>
                <w:rFonts w:ascii="Arial" w:hAnsi="Arial" w:cs="Arial"/>
                <w:color w:val="000000"/>
                <w:sz w:val="22"/>
                <w:szCs w:val="22"/>
              </w:rPr>
            </w:pPr>
          </w:p>
          <w:p w14:paraId="1043FDAC" w14:textId="77777777" w:rsidR="009B3A96" w:rsidRPr="00D7574A" w:rsidRDefault="009B3A96" w:rsidP="00E009E6">
            <w:pPr>
              <w:pStyle w:val="Heading2"/>
              <w:numPr>
                <w:ilvl w:val="0"/>
                <w:numId w:val="0"/>
              </w:numPr>
              <w:spacing w:before="0" w:after="120" w:line="240" w:lineRule="auto"/>
              <w:rPr>
                <w:sz w:val="22"/>
                <w:szCs w:val="22"/>
              </w:rPr>
            </w:pPr>
          </w:p>
        </w:tc>
      </w:tr>
      <w:tr w:rsidR="009B3A96" w:rsidRPr="00D7574A" w14:paraId="2B6481F4" w14:textId="77777777" w:rsidTr="00E009E6">
        <w:tc>
          <w:tcPr>
            <w:tcW w:w="9350" w:type="dxa"/>
            <w:gridSpan w:val="2"/>
          </w:tcPr>
          <w:p w14:paraId="6A51B1C2" w14:textId="77777777" w:rsidR="009B3A96" w:rsidRPr="00D7574A" w:rsidRDefault="009B3A96" w:rsidP="00E009E6">
            <w:pPr>
              <w:pStyle w:val="Heading2"/>
              <w:numPr>
                <w:ilvl w:val="0"/>
                <w:numId w:val="0"/>
              </w:numPr>
              <w:spacing w:before="0" w:after="120" w:line="240" w:lineRule="auto"/>
              <w:rPr>
                <w:sz w:val="22"/>
                <w:szCs w:val="22"/>
              </w:rPr>
            </w:pPr>
            <w:r w:rsidRPr="00D7574A">
              <w:rPr>
                <w:sz w:val="22"/>
                <w:szCs w:val="22"/>
              </w:rPr>
              <w:t>Rationale:</w:t>
            </w:r>
          </w:p>
          <w:p w14:paraId="5B1D5257" w14:textId="3E3BD7BB" w:rsidR="009B3A96" w:rsidRPr="00D7574A" w:rsidRDefault="00D7574A" w:rsidP="00E009E6">
            <w:pPr>
              <w:pStyle w:val="BodyText"/>
              <w:rPr>
                <w:sz w:val="22"/>
                <w:szCs w:val="22"/>
              </w:rPr>
            </w:pPr>
            <w:r w:rsidRPr="00D7574A">
              <w:rPr>
                <w:sz w:val="22"/>
                <w:szCs w:val="22"/>
              </w:rPr>
              <w:t xml:space="preserve">In some systems, the ECU needs to be able to turn on and off the fuel pump. </w:t>
            </w:r>
          </w:p>
          <w:p w14:paraId="0EECBEE8" w14:textId="77777777" w:rsidR="009B3A96" w:rsidRPr="00D7574A" w:rsidRDefault="009B3A96" w:rsidP="00E009E6">
            <w:pPr>
              <w:pStyle w:val="BodyText"/>
              <w:rPr>
                <w:sz w:val="22"/>
                <w:szCs w:val="22"/>
              </w:rPr>
            </w:pPr>
          </w:p>
        </w:tc>
      </w:tr>
      <w:tr w:rsidR="009B3A96" w:rsidRPr="00D7574A" w14:paraId="6924F8D7" w14:textId="77777777" w:rsidTr="00E009E6">
        <w:tc>
          <w:tcPr>
            <w:tcW w:w="9350" w:type="dxa"/>
            <w:gridSpan w:val="2"/>
          </w:tcPr>
          <w:p w14:paraId="49DA45E8" w14:textId="77777777" w:rsidR="009B3A96" w:rsidRPr="00D7574A" w:rsidRDefault="009B3A96" w:rsidP="00E009E6">
            <w:pPr>
              <w:pStyle w:val="Heading2"/>
              <w:numPr>
                <w:ilvl w:val="0"/>
                <w:numId w:val="0"/>
              </w:numPr>
              <w:spacing w:before="0" w:after="120" w:line="240" w:lineRule="auto"/>
              <w:rPr>
                <w:sz w:val="22"/>
                <w:szCs w:val="22"/>
              </w:rPr>
            </w:pPr>
            <w:r w:rsidRPr="00D7574A">
              <w:rPr>
                <w:sz w:val="22"/>
                <w:szCs w:val="22"/>
              </w:rPr>
              <w:t>Model:</w:t>
            </w:r>
          </w:p>
          <w:p w14:paraId="55B8AE12" w14:textId="77777777" w:rsidR="009B3A96" w:rsidRPr="00D7574A" w:rsidRDefault="009B3A96" w:rsidP="00E009E6">
            <w:pPr>
              <w:pStyle w:val="BodyText"/>
              <w:rPr>
                <w:sz w:val="22"/>
                <w:szCs w:val="22"/>
              </w:rPr>
            </w:pPr>
          </w:p>
          <w:p w14:paraId="28FACBBF" w14:textId="77777777" w:rsidR="009B3A96" w:rsidRPr="00D7574A" w:rsidRDefault="009B3A96" w:rsidP="00E009E6">
            <w:pPr>
              <w:pStyle w:val="BodyText"/>
              <w:rPr>
                <w:sz w:val="22"/>
                <w:szCs w:val="22"/>
              </w:rPr>
            </w:pPr>
          </w:p>
          <w:p w14:paraId="386724BF" w14:textId="77777777" w:rsidR="009B3A96" w:rsidRPr="00D7574A" w:rsidRDefault="009B3A96" w:rsidP="00E009E6">
            <w:pPr>
              <w:pStyle w:val="BodyText"/>
              <w:rPr>
                <w:sz w:val="22"/>
                <w:szCs w:val="22"/>
              </w:rPr>
            </w:pPr>
          </w:p>
          <w:p w14:paraId="67F97C5D" w14:textId="77777777" w:rsidR="009B3A96" w:rsidRPr="00D7574A" w:rsidRDefault="009B3A96" w:rsidP="00E009E6">
            <w:pPr>
              <w:pStyle w:val="BodyText"/>
              <w:rPr>
                <w:sz w:val="22"/>
                <w:szCs w:val="22"/>
              </w:rPr>
            </w:pPr>
          </w:p>
        </w:tc>
      </w:tr>
      <w:tr w:rsidR="009B3A96" w:rsidRPr="00D7574A" w14:paraId="16A98D78" w14:textId="77777777" w:rsidTr="00E009E6">
        <w:tc>
          <w:tcPr>
            <w:tcW w:w="9350" w:type="dxa"/>
            <w:gridSpan w:val="2"/>
          </w:tcPr>
          <w:p w14:paraId="4A6B3003" w14:textId="77777777" w:rsidR="009B3A96" w:rsidRPr="00D7574A" w:rsidRDefault="009B3A96" w:rsidP="00E009E6">
            <w:pPr>
              <w:pStyle w:val="Heading2"/>
              <w:numPr>
                <w:ilvl w:val="0"/>
                <w:numId w:val="0"/>
              </w:numPr>
              <w:spacing w:before="0" w:after="120" w:line="240" w:lineRule="auto"/>
              <w:rPr>
                <w:sz w:val="22"/>
                <w:szCs w:val="22"/>
              </w:rPr>
            </w:pPr>
            <w:r w:rsidRPr="00D7574A">
              <w:rPr>
                <w:sz w:val="22"/>
                <w:szCs w:val="22"/>
              </w:rPr>
              <w:t>Verification Plan:</w:t>
            </w:r>
          </w:p>
          <w:p w14:paraId="0D1DD01D" w14:textId="77777777" w:rsidR="009B3A96" w:rsidRPr="00D7574A" w:rsidRDefault="009B3A96" w:rsidP="00E009E6">
            <w:pPr>
              <w:pStyle w:val="BodyText"/>
              <w:rPr>
                <w:b/>
                <w:bCs/>
                <w:sz w:val="22"/>
                <w:szCs w:val="22"/>
              </w:rPr>
            </w:pPr>
          </w:p>
          <w:p w14:paraId="4BC5A706" w14:textId="77777777" w:rsidR="009B3A96" w:rsidRPr="00D7574A" w:rsidRDefault="009B3A96" w:rsidP="00E009E6">
            <w:pPr>
              <w:pStyle w:val="BodyText"/>
              <w:rPr>
                <w:sz w:val="22"/>
                <w:szCs w:val="22"/>
              </w:rPr>
            </w:pPr>
          </w:p>
          <w:p w14:paraId="78A57DBF" w14:textId="77777777" w:rsidR="009B3A96" w:rsidRPr="00D7574A" w:rsidRDefault="009B3A96" w:rsidP="00E009E6">
            <w:pPr>
              <w:pStyle w:val="BodyText"/>
              <w:rPr>
                <w:sz w:val="22"/>
                <w:szCs w:val="22"/>
              </w:rPr>
            </w:pPr>
          </w:p>
          <w:p w14:paraId="7FD61027" w14:textId="77777777" w:rsidR="009B3A96" w:rsidRPr="00D7574A" w:rsidRDefault="009B3A96" w:rsidP="00E009E6">
            <w:pPr>
              <w:pStyle w:val="BodyText"/>
              <w:rPr>
                <w:sz w:val="22"/>
                <w:szCs w:val="22"/>
              </w:rPr>
            </w:pPr>
          </w:p>
          <w:p w14:paraId="5236AD77" w14:textId="77777777" w:rsidR="009B3A96" w:rsidRPr="00D7574A" w:rsidRDefault="009B3A96" w:rsidP="00E009E6">
            <w:pPr>
              <w:pStyle w:val="BodyText"/>
              <w:rPr>
                <w:sz w:val="22"/>
                <w:szCs w:val="22"/>
              </w:rPr>
            </w:pPr>
          </w:p>
        </w:tc>
      </w:tr>
      <w:tr w:rsidR="009B3A96" w:rsidRPr="00D7574A" w14:paraId="406F8146" w14:textId="77777777" w:rsidTr="00E009E6">
        <w:tc>
          <w:tcPr>
            <w:tcW w:w="9350" w:type="dxa"/>
            <w:gridSpan w:val="2"/>
          </w:tcPr>
          <w:p w14:paraId="01A4E2E7" w14:textId="77777777" w:rsidR="009B3A96" w:rsidRPr="00D7574A" w:rsidRDefault="009B3A96" w:rsidP="00E009E6">
            <w:pPr>
              <w:pStyle w:val="Heading2"/>
              <w:numPr>
                <w:ilvl w:val="0"/>
                <w:numId w:val="0"/>
              </w:numPr>
              <w:spacing w:before="0" w:after="120" w:line="240" w:lineRule="auto"/>
              <w:rPr>
                <w:sz w:val="22"/>
                <w:szCs w:val="22"/>
              </w:rPr>
            </w:pPr>
            <w:r w:rsidRPr="00D7574A">
              <w:rPr>
                <w:sz w:val="22"/>
                <w:szCs w:val="22"/>
              </w:rPr>
              <w:t>Verification Data:</w:t>
            </w:r>
          </w:p>
          <w:p w14:paraId="2DA17523" w14:textId="77777777" w:rsidR="009B3A96" w:rsidRPr="00D7574A" w:rsidRDefault="009B3A96" w:rsidP="00E009E6">
            <w:pPr>
              <w:pStyle w:val="Heading2"/>
              <w:numPr>
                <w:ilvl w:val="0"/>
                <w:numId w:val="0"/>
              </w:numPr>
              <w:spacing w:before="0" w:after="120" w:line="240" w:lineRule="auto"/>
              <w:rPr>
                <w:sz w:val="22"/>
                <w:szCs w:val="22"/>
              </w:rPr>
            </w:pPr>
          </w:p>
          <w:p w14:paraId="2617828E" w14:textId="77777777" w:rsidR="009B3A96" w:rsidRPr="00D7574A" w:rsidRDefault="009B3A96" w:rsidP="00E009E6">
            <w:pPr>
              <w:pStyle w:val="BodyText"/>
              <w:rPr>
                <w:sz w:val="22"/>
                <w:szCs w:val="22"/>
              </w:rPr>
            </w:pPr>
          </w:p>
          <w:p w14:paraId="6EF84176" w14:textId="77777777" w:rsidR="009B3A96" w:rsidRPr="00D7574A" w:rsidRDefault="009B3A96" w:rsidP="00E009E6">
            <w:pPr>
              <w:pStyle w:val="BodyText"/>
              <w:rPr>
                <w:sz w:val="22"/>
                <w:szCs w:val="22"/>
              </w:rPr>
            </w:pPr>
          </w:p>
          <w:p w14:paraId="44F43315" w14:textId="77777777" w:rsidR="009B3A96" w:rsidRPr="00D7574A" w:rsidRDefault="009B3A96" w:rsidP="00E009E6">
            <w:pPr>
              <w:pStyle w:val="BodyText"/>
              <w:rPr>
                <w:sz w:val="22"/>
                <w:szCs w:val="22"/>
              </w:rPr>
            </w:pPr>
          </w:p>
          <w:p w14:paraId="67587B60" w14:textId="77777777" w:rsidR="009B3A96" w:rsidRPr="00D7574A" w:rsidRDefault="009B3A96" w:rsidP="00E009E6">
            <w:pPr>
              <w:pStyle w:val="BodyText"/>
              <w:rPr>
                <w:sz w:val="22"/>
                <w:szCs w:val="22"/>
              </w:rPr>
            </w:pPr>
          </w:p>
          <w:p w14:paraId="48820E68" w14:textId="77777777" w:rsidR="009B3A96" w:rsidRPr="00D7574A" w:rsidRDefault="009B3A96" w:rsidP="00E009E6">
            <w:pPr>
              <w:pStyle w:val="BodyText"/>
              <w:rPr>
                <w:sz w:val="22"/>
                <w:szCs w:val="22"/>
              </w:rPr>
            </w:pPr>
          </w:p>
        </w:tc>
      </w:tr>
    </w:tbl>
    <w:p w14:paraId="10BF3DF0" w14:textId="77777777" w:rsidR="009B3A96" w:rsidRPr="00D7574A" w:rsidRDefault="009B3A96" w:rsidP="009B3A96">
      <w:pPr>
        <w:pStyle w:val="BodyText"/>
        <w:rPr>
          <w:sz w:val="22"/>
          <w:szCs w:val="22"/>
        </w:rPr>
      </w:pPr>
    </w:p>
    <w:p w14:paraId="09142BEC" w14:textId="3D26E526" w:rsidR="009B3A96" w:rsidRPr="00D7574A" w:rsidRDefault="009B3A96" w:rsidP="00A36FBA">
      <w:pPr>
        <w:keepNext w:val="0"/>
        <w:spacing w:line="240" w:lineRule="auto"/>
        <w:rPr>
          <w:sz w:val="22"/>
          <w:szCs w:val="22"/>
        </w:rPr>
      </w:pPr>
    </w:p>
    <w:p w14:paraId="1831A7BE" w14:textId="43FCDBB2" w:rsidR="009B3A96" w:rsidRPr="00D7574A" w:rsidRDefault="009B3A96" w:rsidP="00A36FBA">
      <w:pPr>
        <w:keepNext w:val="0"/>
        <w:spacing w:line="240" w:lineRule="auto"/>
        <w:rPr>
          <w:sz w:val="22"/>
          <w:szCs w:val="22"/>
        </w:rPr>
      </w:pPr>
    </w:p>
    <w:p w14:paraId="568513EE" w14:textId="4A5A6A40" w:rsidR="009B3A96" w:rsidRPr="00D7574A" w:rsidRDefault="009B3A96" w:rsidP="00A36FBA">
      <w:pPr>
        <w:keepNext w:val="0"/>
        <w:spacing w:line="240" w:lineRule="auto"/>
        <w:rPr>
          <w:sz w:val="22"/>
          <w:szCs w:val="22"/>
        </w:rPr>
      </w:pPr>
    </w:p>
    <w:p w14:paraId="09AAFC75" w14:textId="7FA3DADC" w:rsidR="009B3A96" w:rsidRPr="00D7574A" w:rsidRDefault="009B3A96" w:rsidP="00A36FBA">
      <w:pPr>
        <w:keepNext w:val="0"/>
        <w:spacing w:line="240" w:lineRule="auto"/>
        <w:rPr>
          <w:sz w:val="22"/>
          <w:szCs w:val="22"/>
        </w:rPr>
      </w:pPr>
    </w:p>
    <w:p w14:paraId="4C101944" w14:textId="20A61C8C" w:rsidR="009B3A96" w:rsidRPr="00D7574A" w:rsidRDefault="009B3A96" w:rsidP="00A36FBA">
      <w:pPr>
        <w:keepNext w:val="0"/>
        <w:spacing w:line="240" w:lineRule="auto"/>
        <w:rPr>
          <w:sz w:val="22"/>
          <w:szCs w:val="22"/>
        </w:rPr>
      </w:pPr>
    </w:p>
    <w:p w14:paraId="1FA1EE58" w14:textId="22416463" w:rsidR="009B3A96" w:rsidRPr="00D7574A" w:rsidRDefault="009B3A96" w:rsidP="00A36FBA">
      <w:pPr>
        <w:keepNext w:val="0"/>
        <w:spacing w:line="240" w:lineRule="auto"/>
        <w:rPr>
          <w:sz w:val="22"/>
          <w:szCs w:val="22"/>
        </w:rPr>
      </w:pPr>
    </w:p>
    <w:p w14:paraId="41B4E934" w14:textId="5463556B" w:rsidR="009B3A96" w:rsidRPr="00D7574A" w:rsidRDefault="009B3A96" w:rsidP="00A36FBA">
      <w:pPr>
        <w:keepNext w:val="0"/>
        <w:spacing w:line="240" w:lineRule="auto"/>
        <w:rPr>
          <w:sz w:val="22"/>
          <w:szCs w:val="22"/>
        </w:rPr>
      </w:pPr>
    </w:p>
    <w:p w14:paraId="01D0C86F" w14:textId="41A606A4" w:rsidR="009B3A96" w:rsidRPr="00D7574A" w:rsidRDefault="009B3A96" w:rsidP="00A36FBA">
      <w:pPr>
        <w:keepNext w:val="0"/>
        <w:spacing w:line="240" w:lineRule="auto"/>
        <w:rPr>
          <w:sz w:val="22"/>
          <w:szCs w:val="22"/>
        </w:rPr>
      </w:pPr>
    </w:p>
    <w:p w14:paraId="1959A3E4" w14:textId="1EF111EF" w:rsidR="009B3A96" w:rsidRPr="00D7574A" w:rsidRDefault="009B3A96" w:rsidP="00A36FBA">
      <w:pPr>
        <w:keepNext w:val="0"/>
        <w:spacing w:line="240" w:lineRule="auto"/>
        <w:rPr>
          <w:sz w:val="22"/>
          <w:szCs w:val="22"/>
        </w:rPr>
      </w:pPr>
    </w:p>
    <w:p w14:paraId="2149C8D4" w14:textId="26AA400A" w:rsidR="009B3A96" w:rsidRPr="00D7574A" w:rsidRDefault="009B3A96" w:rsidP="00A36FBA">
      <w:pPr>
        <w:keepNext w:val="0"/>
        <w:spacing w:line="240" w:lineRule="auto"/>
        <w:rPr>
          <w:sz w:val="22"/>
          <w:szCs w:val="22"/>
        </w:rPr>
      </w:pPr>
    </w:p>
    <w:p w14:paraId="6C677CFF" w14:textId="593339C6" w:rsidR="009B3A96" w:rsidRPr="00D7574A" w:rsidRDefault="009B3A96" w:rsidP="00A36FBA">
      <w:pPr>
        <w:keepNext w:val="0"/>
        <w:spacing w:line="240" w:lineRule="auto"/>
        <w:rPr>
          <w:sz w:val="22"/>
          <w:szCs w:val="22"/>
        </w:rPr>
      </w:pPr>
    </w:p>
    <w:p w14:paraId="1D3C3394" w14:textId="299375A8" w:rsidR="009B3A96" w:rsidRPr="00D7574A" w:rsidRDefault="009B3A96" w:rsidP="00A36FBA">
      <w:pPr>
        <w:keepNext w:val="0"/>
        <w:spacing w:line="240" w:lineRule="auto"/>
        <w:rPr>
          <w:sz w:val="22"/>
          <w:szCs w:val="22"/>
        </w:rPr>
      </w:pPr>
    </w:p>
    <w:p w14:paraId="19156D0C" w14:textId="660535FB" w:rsidR="009B3A96" w:rsidRPr="00D7574A" w:rsidRDefault="009B3A96" w:rsidP="00A36FBA">
      <w:pPr>
        <w:keepNext w:val="0"/>
        <w:spacing w:line="240" w:lineRule="auto"/>
        <w:rPr>
          <w:sz w:val="22"/>
          <w:szCs w:val="22"/>
        </w:rPr>
      </w:pPr>
    </w:p>
    <w:p w14:paraId="70F4C91B" w14:textId="79D3F25D" w:rsidR="009B3A96" w:rsidRPr="00D7574A" w:rsidRDefault="009B3A96" w:rsidP="00A36FBA">
      <w:pPr>
        <w:keepNext w:val="0"/>
        <w:spacing w:line="240" w:lineRule="auto"/>
        <w:rPr>
          <w:sz w:val="22"/>
          <w:szCs w:val="22"/>
        </w:rPr>
      </w:pPr>
    </w:p>
    <w:p w14:paraId="5305C6CE" w14:textId="1FA8B1C4" w:rsidR="009B3A96" w:rsidRPr="00D7574A" w:rsidRDefault="009B3A96" w:rsidP="00A36FBA">
      <w:pPr>
        <w:keepNext w:val="0"/>
        <w:spacing w:line="240" w:lineRule="auto"/>
        <w:rPr>
          <w:sz w:val="22"/>
          <w:szCs w:val="22"/>
        </w:rPr>
      </w:pPr>
    </w:p>
    <w:p w14:paraId="25B87962" w14:textId="31155B86" w:rsidR="009B3A96" w:rsidRPr="00D7574A" w:rsidRDefault="009B3A96" w:rsidP="00A36FBA">
      <w:pPr>
        <w:keepNext w:val="0"/>
        <w:spacing w:line="240" w:lineRule="auto"/>
        <w:rPr>
          <w:sz w:val="22"/>
          <w:szCs w:val="22"/>
        </w:rPr>
      </w:pPr>
    </w:p>
    <w:p w14:paraId="1B6502FE" w14:textId="0D307F8D" w:rsidR="009B3A96" w:rsidRPr="00D7574A" w:rsidRDefault="009B3A96" w:rsidP="00A36FBA">
      <w:pPr>
        <w:keepNext w:val="0"/>
        <w:spacing w:line="240" w:lineRule="auto"/>
        <w:rPr>
          <w:sz w:val="22"/>
          <w:szCs w:val="22"/>
        </w:rPr>
      </w:pPr>
    </w:p>
    <w:p w14:paraId="18509FDF" w14:textId="6811F8F0" w:rsidR="009B3A96" w:rsidRPr="00D7574A" w:rsidRDefault="009B3A96" w:rsidP="00A36FBA">
      <w:pPr>
        <w:keepNext w:val="0"/>
        <w:spacing w:line="240" w:lineRule="auto"/>
        <w:rPr>
          <w:sz w:val="22"/>
          <w:szCs w:val="22"/>
        </w:rPr>
      </w:pPr>
    </w:p>
    <w:p w14:paraId="1488019B" w14:textId="40B258CC" w:rsidR="009B3A96" w:rsidRPr="00D7574A" w:rsidRDefault="009B3A96" w:rsidP="00A36FBA">
      <w:pPr>
        <w:keepNext w:val="0"/>
        <w:spacing w:line="240" w:lineRule="auto"/>
        <w:rPr>
          <w:sz w:val="22"/>
          <w:szCs w:val="22"/>
        </w:rPr>
      </w:pPr>
    </w:p>
    <w:tbl>
      <w:tblPr>
        <w:tblStyle w:val="TableGrid"/>
        <w:tblW w:w="0" w:type="auto"/>
        <w:tblLook w:val="04A0" w:firstRow="1" w:lastRow="0" w:firstColumn="1" w:lastColumn="0" w:noHBand="0" w:noVBand="1"/>
      </w:tblPr>
      <w:tblGrid>
        <w:gridCol w:w="4675"/>
        <w:gridCol w:w="4675"/>
      </w:tblGrid>
      <w:tr w:rsidR="009B3A96" w:rsidRPr="00D7574A" w14:paraId="5C7F4F71" w14:textId="77777777" w:rsidTr="00E009E6">
        <w:tc>
          <w:tcPr>
            <w:tcW w:w="9350" w:type="dxa"/>
            <w:gridSpan w:val="2"/>
          </w:tcPr>
          <w:p w14:paraId="096E033F" w14:textId="77777777" w:rsidR="009B3A96" w:rsidRPr="00D7574A" w:rsidRDefault="009B3A96" w:rsidP="00E009E6">
            <w:pPr>
              <w:pStyle w:val="Heading2"/>
              <w:numPr>
                <w:ilvl w:val="0"/>
                <w:numId w:val="0"/>
              </w:numPr>
              <w:spacing w:before="0" w:after="120" w:line="240" w:lineRule="auto"/>
              <w:rPr>
                <w:sz w:val="22"/>
                <w:szCs w:val="22"/>
              </w:rPr>
            </w:pPr>
            <w:r w:rsidRPr="00D7574A">
              <w:rPr>
                <w:sz w:val="22"/>
                <w:szCs w:val="22"/>
              </w:rPr>
              <w:lastRenderedPageBreak/>
              <w:t>Project Name: Engine Control Unit</w:t>
            </w:r>
          </w:p>
        </w:tc>
      </w:tr>
      <w:tr w:rsidR="009B3A96" w:rsidRPr="00D7574A" w14:paraId="489502C2" w14:textId="77777777" w:rsidTr="00E009E6">
        <w:tc>
          <w:tcPr>
            <w:tcW w:w="4675" w:type="dxa"/>
          </w:tcPr>
          <w:p w14:paraId="1B178DCD" w14:textId="6475C3D4" w:rsidR="009B3A96" w:rsidRPr="00D7574A" w:rsidRDefault="009B3A96" w:rsidP="00E009E6">
            <w:pPr>
              <w:pStyle w:val="Heading2"/>
              <w:numPr>
                <w:ilvl w:val="0"/>
                <w:numId w:val="0"/>
              </w:numPr>
              <w:spacing w:before="0" w:after="120" w:line="240" w:lineRule="auto"/>
              <w:rPr>
                <w:sz w:val="22"/>
                <w:szCs w:val="22"/>
              </w:rPr>
            </w:pPr>
            <w:r w:rsidRPr="00D7574A">
              <w:rPr>
                <w:sz w:val="22"/>
                <w:szCs w:val="22"/>
              </w:rPr>
              <w:t xml:space="preserve">System Requirement Number: </w:t>
            </w:r>
            <w:r w:rsidRPr="00D7574A">
              <w:rPr>
                <w:sz w:val="22"/>
                <w:szCs w:val="22"/>
              </w:rPr>
              <w:t>9.2</w:t>
            </w:r>
          </w:p>
        </w:tc>
        <w:tc>
          <w:tcPr>
            <w:tcW w:w="4675" w:type="dxa"/>
          </w:tcPr>
          <w:p w14:paraId="71A7AC97" w14:textId="77777777" w:rsidR="009B3A96" w:rsidRPr="00D7574A" w:rsidRDefault="009B3A96" w:rsidP="00E009E6">
            <w:pPr>
              <w:pStyle w:val="Heading2"/>
              <w:numPr>
                <w:ilvl w:val="0"/>
                <w:numId w:val="0"/>
              </w:numPr>
              <w:spacing w:before="0" w:after="120" w:line="240" w:lineRule="auto"/>
              <w:rPr>
                <w:sz w:val="22"/>
                <w:szCs w:val="22"/>
              </w:rPr>
            </w:pPr>
            <w:r w:rsidRPr="00D7574A">
              <w:rPr>
                <w:sz w:val="22"/>
                <w:szCs w:val="22"/>
              </w:rPr>
              <w:t>Version: 0</w:t>
            </w:r>
          </w:p>
        </w:tc>
      </w:tr>
      <w:tr w:rsidR="009B3A96" w:rsidRPr="00D7574A" w14:paraId="61858DB8" w14:textId="77777777" w:rsidTr="00E009E6">
        <w:tc>
          <w:tcPr>
            <w:tcW w:w="4675" w:type="dxa"/>
          </w:tcPr>
          <w:p w14:paraId="1797A784" w14:textId="77777777" w:rsidR="009B3A96" w:rsidRPr="00D7574A" w:rsidRDefault="009B3A96" w:rsidP="00E009E6">
            <w:pPr>
              <w:pStyle w:val="Heading2"/>
              <w:numPr>
                <w:ilvl w:val="0"/>
                <w:numId w:val="0"/>
              </w:numPr>
              <w:spacing w:before="0" w:after="120" w:line="240" w:lineRule="auto"/>
              <w:rPr>
                <w:sz w:val="22"/>
                <w:szCs w:val="22"/>
              </w:rPr>
            </w:pPr>
            <w:r w:rsidRPr="00D7574A">
              <w:rPr>
                <w:sz w:val="22"/>
                <w:szCs w:val="22"/>
              </w:rPr>
              <w:t>Originator: David Tolsma</w:t>
            </w:r>
          </w:p>
        </w:tc>
        <w:tc>
          <w:tcPr>
            <w:tcW w:w="4675" w:type="dxa"/>
          </w:tcPr>
          <w:p w14:paraId="30024108" w14:textId="77777777" w:rsidR="009B3A96" w:rsidRPr="00D7574A" w:rsidRDefault="009B3A96" w:rsidP="00E009E6">
            <w:pPr>
              <w:pStyle w:val="Heading2"/>
              <w:numPr>
                <w:ilvl w:val="0"/>
                <w:numId w:val="0"/>
              </w:numPr>
              <w:spacing w:before="0" w:after="120" w:line="240" w:lineRule="auto"/>
              <w:rPr>
                <w:sz w:val="22"/>
                <w:szCs w:val="22"/>
              </w:rPr>
            </w:pPr>
            <w:r w:rsidRPr="00D7574A">
              <w:rPr>
                <w:sz w:val="22"/>
                <w:szCs w:val="22"/>
              </w:rPr>
              <w:t>Approval:</w:t>
            </w:r>
          </w:p>
        </w:tc>
      </w:tr>
      <w:tr w:rsidR="009B3A96" w:rsidRPr="00D7574A" w14:paraId="682E9FD1" w14:textId="77777777" w:rsidTr="00E009E6">
        <w:tc>
          <w:tcPr>
            <w:tcW w:w="9350" w:type="dxa"/>
            <w:gridSpan w:val="2"/>
          </w:tcPr>
          <w:p w14:paraId="5B9AC66D" w14:textId="77777777" w:rsidR="009B3A96" w:rsidRPr="00D7574A" w:rsidRDefault="009B3A96" w:rsidP="00E009E6">
            <w:pPr>
              <w:pStyle w:val="Heading2"/>
              <w:numPr>
                <w:ilvl w:val="0"/>
                <w:numId w:val="0"/>
              </w:numPr>
              <w:spacing w:before="0" w:after="120" w:line="240" w:lineRule="auto"/>
              <w:rPr>
                <w:sz w:val="22"/>
                <w:szCs w:val="22"/>
              </w:rPr>
            </w:pPr>
            <w:r w:rsidRPr="00D7574A">
              <w:rPr>
                <w:sz w:val="22"/>
                <w:szCs w:val="22"/>
              </w:rPr>
              <w:t>Requirement:</w:t>
            </w:r>
          </w:p>
          <w:p w14:paraId="5D7449F4" w14:textId="77777777" w:rsidR="00D7574A" w:rsidRPr="00D7574A" w:rsidRDefault="00D7574A" w:rsidP="00D7574A">
            <w:pPr>
              <w:keepNext w:val="0"/>
              <w:spacing w:line="240" w:lineRule="auto"/>
              <w:rPr>
                <w:rFonts w:ascii="Arial" w:hAnsi="Arial" w:cs="Arial"/>
                <w:color w:val="000000"/>
                <w:sz w:val="22"/>
                <w:szCs w:val="22"/>
              </w:rPr>
            </w:pPr>
            <w:r w:rsidRPr="00D7574A">
              <w:rPr>
                <w:rFonts w:ascii="Arial" w:hAnsi="Arial" w:cs="Arial"/>
                <w:color w:val="000000"/>
                <w:sz w:val="22"/>
                <w:szCs w:val="22"/>
              </w:rPr>
              <w:t>Shall have an Idle Air Temperature (IAT) input</w:t>
            </w:r>
          </w:p>
          <w:p w14:paraId="3556987F" w14:textId="77777777" w:rsidR="009B3A96" w:rsidRPr="00D7574A" w:rsidRDefault="009B3A96" w:rsidP="00E009E6">
            <w:pPr>
              <w:keepNext w:val="0"/>
              <w:spacing w:line="240" w:lineRule="auto"/>
              <w:rPr>
                <w:rFonts w:ascii="Arial" w:hAnsi="Arial" w:cs="Arial"/>
                <w:color w:val="000000"/>
                <w:sz w:val="22"/>
                <w:szCs w:val="22"/>
              </w:rPr>
            </w:pPr>
          </w:p>
          <w:p w14:paraId="562518A0" w14:textId="77777777" w:rsidR="009B3A96" w:rsidRPr="00D7574A" w:rsidRDefault="009B3A96" w:rsidP="00E009E6">
            <w:pPr>
              <w:pStyle w:val="Heading2"/>
              <w:numPr>
                <w:ilvl w:val="0"/>
                <w:numId w:val="0"/>
              </w:numPr>
              <w:spacing w:before="0" w:after="120" w:line="240" w:lineRule="auto"/>
              <w:rPr>
                <w:sz w:val="22"/>
                <w:szCs w:val="22"/>
              </w:rPr>
            </w:pPr>
          </w:p>
        </w:tc>
      </w:tr>
      <w:tr w:rsidR="009B3A96" w:rsidRPr="00D7574A" w14:paraId="6783E522" w14:textId="77777777" w:rsidTr="00E009E6">
        <w:tc>
          <w:tcPr>
            <w:tcW w:w="9350" w:type="dxa"/>
            <w:gridSpan w:val="2"/>
          </w:tcPr>
          <w:p w14:paraId="5FB61221" w14:textId="77777777" w:rsidR="009B3A96" w:rsidRPr="00D7574A" w:rsidRDefault="009B3A96" w:rsidP="00E009E6">
            <w:pPr>
              <w:pStyle w:val="Heading2"/>
              <w:numPr>
                <w:ilvl w:val="0"/>
                <w:numId w:val="0"/>
              </w:numPr>
              <w:spacing w:before="0" w:after="120" w:line="240" w:lineRule="auto"/>
              <w:rPr>
                <w:sz w:val="22"/>
                <w:szCs w:val="22"/>
              </w:rPr>
            </w:pPr>
            <w:r w:rsidRPr="00D7574A">
              <w:rPr>
                <w:sz w:val="22"/>
                <w:szCs w:val="22"/>
              </w:rPr>
              <w:t>Rationale:</w:t>
            </w:r>
          </w:p>
          <w:p w14:paraId="66E269D5" w14:textId="1D2D96FB" w:rsidR="009B3A96" w:rsidRPr="00D7574A" w:rsidRDefault="00D7574A" w:rsidP="00E009E6">
            <w:pPr>
              <w:pStyle w:val="BodyText"/>
              <w:rPr>
                <w:sz w:val="22"/>
                <w:szCs w:val="22"/>
              </w:rPr>
            </w:pPr>
            <w:r w:rsidRPr="00D7574A">
              <w:rPr>
                <w:sz w:val="22"/>
                <w:szCs w:val="22"/>
              </w:rPr>
              <w:t>The ECU needs to know the temperature of the air entering the engine in order to have stable closed loop idle control.</w:t>
            </w:r>
          </w:p>
          <w:p w14:paraId="1702F529" w14:textId="77777777" w:rsidR="009B3A96" w:rsidRPr="00D7574A" w:rsidRDefault="009B3A96" w:rsidP="00E009E6">
            <w:pPr>
              <w:pStyle w:val="BodyText"/>
              <w:rPr>
                <w:sz w:val="22"/>
                <w:szCs w:val="22"/>
              </w:rPr>
            </w:pPr>
          </w:p>
        </w:tc>
      </w:tr>
      <w:tr w:rsidR="009B3A96" w:rsidRPr="00D7574A" w14:paraId="06655646" w14:textId="77777777" w:rsidTr="00E009E6">
        <w:tc>
          <w:tcPr>
            <w:tcW w:w="9350" w:type="dxa"/>
            <w:gridSpan w:val="2"/>
          </w:tcPr>
          <w:p w14:paraId="49FA2EE1" w14:textId="77777777" w:rsidR="009B3A96" w:rsidRPr="00D7574A" w:rsidRDefault="009B3A96" w:rsidP="00E009E6">
            <w:pPr>
              <w:pStyle w:val="Heading2"/>
              <w:numPr>
                <w:ilvl w:val="0"/>
                <w:numId w:val="0"/>
              </w:numPr>
              <w:spacing w:before="0" w:after="120" w:line="240" w:lineRule="auto"/>
              <w:rPr>
                <w:sz w:val="22"/>
                <w:szCs w:val="22"/>
              </w:rPr>
            </w:pPr>
            <w:r w:rsidRPr="00D7574A">
              <w:rPr>
                <w:sz w:val="22"/>
                <w:szCs w:val="22"/>
              </w:rPr>
              <w:t>Model:</w:t>
            </w:r>
          </w:p>
          <w:p w14:paraId="1DE54C4D" w14:textId="77777777" w:rsidR="009B3A96" w:rsidRPr="00D7574A" w:rsidRDefault="009B3A96" w:rsidP="00E009E6">
            <w:pPr>
              <w:pStyle w:val="BodyText"/>
              <w:rPr>
                <w:sz w:val="22"/>
                <w:szCs w:val="22"/>
              </w:rPr>
            </w:pPr>
          </w:p>
          <w:p w14:paraId="00ACE24B" w14:textId="77777777" w:rsidR="009B3A96" w:rsidRPr="00D7574A" w:rsidRDefault="009B3A96" w:rsidP="00E009E6">
            <w:pPr>
              <w:pStyle w:val="BodyText"/>
              <w:rPr>
                <w:sz w:val="22"/>
                <w:szCs w:val="22"/>
              </w:rPr>
            </w:pPr>
          </w:p>
          <w:p w14:paraId="03721331" w14:textId="77777777" w:rsidR="009B3A96" w:rsidRPr="00D7574A" w:rsidRDefault="009B3A96" w:rsidP="00E009E6">
            <w:pPr>
              <w:pStyle w:val="BodyText"/>
              <w:rPr>
                <w:sz w:val="22"/>
                <w:szCs w:val="22"/>
              </w:rPr>
            </w:pPr>
          </w:p>
          <w:p w14:paraId="4A56FE44" w14:textId="77777777" w:rsidR="009B3A96" w:rsidRPr="00D7574A" w:rsidRDefault="009B3A96" w:rsidP="00E009E6">
            <w:pPr>
              <w:pStyle w:val="BodyText"/>
              <w:rPr>
                <w:sz w:val="22"/>
                <w:szCs w:val="22"/>
              </w:rPr>
            </w:pPr>
          </w:p>
        </w:tc>
      </w:tr>
      <w:tr w:rsidR="009B3A96" w:rsidRPr="00D7574A" w14:paraId="4E5DDE2F" w14:textId="77777777" w:rsidTr="00E009E6">
        <w:tc>
          <w:tcPr>
            <w:tcW w:w="9350" w:type="dxa"/>
            <w:gridSpan w:val="2"/>
          </w:tcPr>
          <w:p w14:paraId="78AB6E4E" w14:textId="77777777" w:rsidR="009B3A96" w:rsidRPr="00D7574A" w:rsidRDefault="009B3A96" w:rsidP="00E009E6">
            <w:pPr>
              <w:pStyle w:val="Heading2"/>
              <w:numPr>
                <w:ilvl w:val="0"/>
                <w:numId w:val="0"/>
              </w:numPr>
              <w:spacing w:before="0" w:after="120" w:line="240" w:lineRule="auto"/>
              <w:rPr>
                <w:sz w:val="22"/>
                <w:szCs w:val="22"/>
              </w:rPr>
            </w:pPr>
            <w:r w:rsidRPr="00D7574A">
              <w:rPr>
                <w:sz w:val="22"/>
                <w:szCs w:val="22"/>
              </w:rPr>
              <w:t>Verification Plan:</w:t>
            </w:r>
          </w:p>
          <w:p w14:paraId="63B38CFC" w14:textId="77777777" w:rsidR="009B3A96" w:rsidRPr="00D7574A" w:rsidRDefault="009B3A96" w:rsidP="00E009E6">
            <w:pPr>
              <w:pStyle w:val="BodyText"/>
              <w:rPr>
                <w:b/>
                <w:bCs/>
                <w:sz w:val="22"/>
                <w:szCs w:val="22"/>
              </w:rPr>
            </w:pPr>
          </w:p>
          <w:p w14:paraId="7A349A0D" w14:textId="77777777" w:rsidR="009B3A96" w:rsidRPr="00D7574A" w:rsidRDefault="009B3A96" w:rsidP="00E009E6">
            <w:pPr>
              <w:pStyle w:val="BodyText"/>
              <w:rPr>
                <w:sz w:val="22"/>
                <w:szCs w:val="22"/>
              </w:rPr>
            </w:pPr>
          </w:p>
          <w:p w14:paraId="4F06E440" w14:textId="77777777" w:rsidR="009B3A96" w:rsidRPr="00D7574A" w:rsidRDefault="009B3A96" w:rsidP="00E009E6">
            <w:pPr>
              <w:pStyle w:val="BodyText"/>
              <w:rPr>
                <w:sz w:val="22"/>
                <w:szCs w:val="22"/>
              </w:rPr>
            </w:pPr>
          </w:p>
          <w:p w14:paraId="566F4B15" w14:textId="77777777" w:rsidR="009B3A96" w:rsidRPr="00D7574A" w:rsidRDefault="009B3A96" w:rsidP="00E009E6">
            <w:pPr>
              <w:pStyle w:val="BodyText"/>
              <w:rPr>
                <w:sz w:val="22"/>
                <w:szCs w:val="22"/>
              </w:rPr>
            </w:pPr>
          </w:p>
          <w:p w14:paraId="06A04AAF" w14:textId="77777777" w:rsidR="009B3A96" w:rsidRPr="00D7574A" w:rsidRDefault="009B3A96" w:rsidP="00E009E6">
            <w:pPr>
              <w:pStyle w:val="BodyText"/>
              <w:rPr>
                <w:sz w:val="22"/>
                <w:szCs w:val="22"/>
              </w:rPr>
            </w:pPr>
          </w:p>
        </w:tc>
      </w:tr>
      <w:tr w:rsidR="009B3A96" w:rsidRPr="00D7574A" w14:paraId="18774CCA" w14:textId="77777777" w:rsidTr="00E009E6">
        <w:tc>
          <w:tcPr>
            <w:tcW w:w="9350" w:type="dxa"/>
            <w:gridSpan w:val="2"/>
          </w:tcPr>
          <w:p w14:paraId="02219D46" w14:textId="77777777" w:rsidR="009B3A96" w:rsidRPr="00D7574A" w:rsidRDefault="009B3A96" w:rsidP="00E009E6">
            <w:pPr>
              <w:pStyle w:val="Heading2"/>
              <w:numPr>
                <w:ilvl w:val="0"/>
                <w:numId w:val="0"/>
              </w:numPr>
              <w:spacing w:before="0" w:after="120" w:line="240" w:lineRule="auto"/>
              <w:rPr>
                <w:sz w:val="22"/>
                <w:szCs w:val="22"/>
              </w:rPr>
            </w:pPr>
            <w:r w:rsidRPr="00D7574A">
              <w:rPr>
                <w:sz w:val="22"/>
                <w:szCs w:val="22"/>
              </w:rPr>
              <w:t>Verification Data:</w:t>
            </w:r>
          </w:p>
          <w:p w14:paraId="5E9B44FE" w14:textId="77777777" w:rsidR="009B3A96" w:rsidRPr="00D7574A" w:rsidRDefault="009B3A96" w:rsidP="00E009E6">
            <w:pPr>
              <w:pStyle w:val="Heading2"/>
              <w:numPr>
                <w:ilvl w:val="0"/>
                <w:numId w:val="0"/>
              </w:numPr>
              <w:spacing w:before="0" w:after="120" w:line="240" w:lineRule="auto"/>
              <w:rPr>
                <w:sz w:val="22"/>
                <w:szCs w:val="22"/>
              </w:rPr>
            </w:pPr>
          </w:p>
          <w:p w14:paraId="05B2B7D2" w14:textId="77777777" w:rsidR="009B3A96" w:rsidRPr="00D7574A" w:rsidRDefault="009B3A96" w:rsidP="00E009E6">
            <w:pPr>
              <w:pStyle w:val="BodyText"/>
              <w:rPr>
                <w:sz w:val="22"/>
                <w:szCs w:val="22"/>
              </w:rPr>
            </w:pPr>
          </w:p>
          <w:p w14:paraId="34429ADA" w14:textId="77777777" w:rsidR="009B3A96" w:rsidRPr="00D7574A" w:rsidRDefault="009B3A96" w:rsidP="00E009E6">
            <w:pPr>
              <w:pStyle w:val="BodyText"/>
              <w:rPr>
                <w:sz w:val="22"/>
                <w:szCs w:val="22"/>
              </w:rPr>
            </w:pPr>
          </w:p>
          <w:p w14:paraId="7A3B736F" w14:textId="77777777" w:rsidR="009B3A96" w:rsidRPr="00D7574A" w:rsidRDefault="009B3A96" w:rsidP="00E009E6">
            <w:pPr>
              <w:pStyle w:val="BodyText"/>
              <w:rPr>
                <w:sz w:val="22"/>
                <w:szCs w:val="22"/>
              </w:rPr>
            </w:pPr>
          </w:p>
          <w:p w14:paraId="55C86C26" w14:textId="77777777" w:rsidR="009B3A96" w:rsidRPr="00D7574A" w:rsidRDefault="009B3A96" w:rsidP="00E009E6">
            <w:pPr>
              <w:pStyle w:val="BodyText"/>
              <w:rPr>
                <w:sz w:val="22"/>
                <w:szCs w:val="22"/>
              </w:rPr>
            </w:pPr>
          </w:p>
          <w:p w14:paraId="04E9CD58" w14:textId="77777777" w:rsidR="009B3A96" w:rsidRPr="00D7574A" w:rsidRDefault="009B3A96" w:rsidP="00E009E6">
            <w:pPr>
              <w:pStyle w:val="BodyText"/>
              <w:rPr>
                <w:sz w:val="22"/>
                <w:szCs w:val="22"/>
              </w:rPr>
            </w:pPr>
          </w:p>
        </w:tc>
      </w:tr>
    </w:tbl>
    <w:p w14:paraId="33C98E1E" w14:textId="77777777" w:rsidR="009B3A96" w:rsidRPr="00D7574A" w:rsidRDefault="009B3A96" w:rsidP="009B3A96">
      <w:pPr>
        <w:pStyle w:val="BodyText"/>
        <w:rPr>
          <w:sz w:val="22"/>
          <w:szCs w:val="22"/>
        </w:rPr>
      </w:pPr>
    </w:p>
    <w:p w14:paraId="15055A83" w14:textId="14E67C74" w:rsidR="009B3A96" w:rsidRPr="00D7574A" w:rsidRDefault="009B3A96" w:rsidP="00A36FBA">
      <w:pPr>
        <w:keepNext w:val="0"/>
        <w:spacing w:line="240" w:lineRule="auto"/>
        <w:rPr>
          <w:sz w:val="22"/>
          <w:szCs w:val="22"/>
        </w:rPr>
      </w:pPr>
    </w:p>
    <w:p w14:paraId="694118D9" w14:textId="01632B35" w:rsidR="009B3A96" w:rsidRPr="00D7574A" w:rsidRDefault="009B3A96" w:rsidP="00A36FBA">
      <w:pPr>
        <w:keepNext w:val="0"/>
        <w:spacing w:line="240" w:lineRule="auto"/>
        <w:rPr>
          <w:sz w:val="22"/>
          <w:szCs w:val="22"/>
        </w:rPr>
      </w:pPr>
    </w:p>
    <w:p w14:paraId="547D32B8" w14:textId="620FABF6" w:rsidR="009B3A96" w:rsidRPr="00D7574A" w:rsidRDefault="009B3A96" w:rsidP="00A36FBA">
      <w:pPr>
        <w:keepNext w:val="0"/>
        <w:spacing w:line="240" w:lineRule="auto"/>
        <w:rPr>
          <w:sz w:val="22"/>
          <w:szCs w:val="22"/>
        </w:rPr>
      </w:pPr>
    </w:p>
    <w:p w14:paraId="0E44EFFC" w14:textId="05B75471" w:rsidR="009B3A96" w:rsidRPr="00D7574A" w:rsidRDefault="009B3A96" w:rsidP="00A36FBA">
      <w:pPr>
        <w:keepNext w:val="0"/>
        <w:spacing w:line="240" w:lineRule="auto"/>
        <w:rPr>
          <w:sz w:val="22"/>
          <w:szCs w:val="22"/>
        </w:rPr>
      </w:pPr>
    </w:p>
    <w:p w14:paraId="652F27E0" w14:textId="5D199863" w:rsidR="009B3A96" w:rsidRPr="00D7574A" w:rsidRDefault="009B3A96" w:rsidP="00A36FBA">
      <w:pPr>
        <w:keepNext w:val="0"/>
        <w:spacing w:line="240" w:lineRule="auto"/>
        <w:rPr>
          <w:sz w:val="22"/>
          <w:szCs w:val="22"/>
        </w:rPr>
      </w:pPr>
    </w:p>
    <w:p w14:paraId="39F7E9E7" w14:textId="76D517E2" w:rsidR="009B3A96" w:rsidRPr="00D7574A" w:rsidRDefault="009B3A96" w:rsidP="00A36FBA">
      <w:pPr>
        <w:keepNext w:val="0"/>
        <w:spacing w:line="240" w:lineRule="auto"/>
        <w:rPr>
          <w:sz w:val="22"/>
          <w:szCs w:val="22"/>
        </w:rPr>
      </w:pPr>
    </w:p>
    <w:p w14:paraId="6802388D" w14:textId="38407860" w:rsidR="009B3A96" w:rsidRPr="00D7574A" w:rsidRDefault="009B3A96" w:rsidP="00A36FBA">
      <w:pPr>
        <w:keepNext w:val="0"/>
        <w:spacing w:line="240" w:lineRule="auto"/>
        <w:rPr>
          <w:sz w:val="22"/>
          <w:szCs w:val="22"/>
        </w:rPr>
      </w:pPr>
    </w:p>
    <w:p w14:paraId="1C56DE15" w14:textId="4B9291FC" w:rsidR="009B3A96" w:rsidRPr="00D7574A" w:rsidRDefault="009B3A96" w:rsidP="00A36FBA">
      <w:pPr>
        <w:keepNext w:val="0"/>
        <w:spacing w:line="240" w:lineRule="auto"/>
        <w:rPr>
          <w:sz w:val="22"/>
          <w:szCs w:val="22"/>
        </w:rPr>
      </w:pPr>
    </w:p>
    <w:p w14:paraId="50F75FE4" w14:textId="3D268485" w:rsidR="009B3A96" w:rsidRPr="00D7574A" w:rsidRDefault="009B3A96" w:rsidP="00A36FBA">
      <w:pPr>
        <w:keepNext w:val="0"/>
        <w:spacing w:line="240" w:lineRule="auto"/>
        <w:rPr>
          <w:sz w:val="22"/>
          <w:szCs w:val="22"/>
        </w:rPr>
      </w:pPr>
    </w:p>
    <w:p w14:paraId="09B6C23A" w14:textId="4345F1BA" w:rsidR="009B3A96" w:rsidRPr="00D7574A" w:rsidRDefault="009B3A96" w:rsidP="00A36FBA">
      <w:pPr>
        <w:keepNext w:val="0"/>
        <w:spacing w:line="240" w:lineRule="auto"/>
        <w:rPr>
          <w:sz w:val="22"/>
          <w:szCs w:val="22"/>
        </w:rPr>
      </w:pPr>
    </w:p>
    <w:p w14:paraId="6D57516C" w14:textId="49DB88CE" w:rsidR="009B3A96" w:rsidRPr="00D7574A" w:rsidRDefault="009B3A96" w:rsidP="00A36FBA">
      <w:pPr>
        <w:keepNext w:val="0"/>
        <w:spacing w:line="240" w:lineRule="auto"/>
        <w:rPr>
          <w:sz w:val="22"/>
          <w:szCs w:val="22"/>
        </w:rPr>
      </w:pPr>
    </w:p>
    <w:p w14:paraId="061C2852" w14:textId="01439155" w:rsidR="009B3A96" w:rsidRPr="00D7574A" w:rsidRDefault="009B3A96" w:rsidP="00A36FBA">
      <w:pPr>
        <w:keepNext w:val="0"/>
        <w:spacing w:line="240" w:lineRule="auto"/>
        <w:rPr>
          <w:sz w:val="22"/>
          <w:szCs w:val="22"/>
        </w:rPr>
      </w:pPr>
    </w:p>
    <w:p w14:paraId="182B1E8E" w14:textId="493FFBAA" w:rsidR="009B3A96" w:rsidRPr="00D7574A" w:rsidRDefault="009B3A96" w:rsidP="00A36FBA">
      <w:pPr>
        <w:keepNext w:val="0"/>
        <w:spacing w:line="240" w:lineRule="auto"/>
        <w:rPr>
          <w:sz w:val="22"/>
          <w:szCs w:val="22"/>
        </w:rPr>
      </w:pPr>
    </w:p>
    <w:p w14:paraId="36A67213" w14:textId="2A7325CF" w:rsidR="009B3A96" w:rsidRPr="00D7574A" w:rsidRDefault="009B3A96" w:rsidP="00A36FBA">
      <w:pPr>
        <w:keepNext w:val="0"/>
        <w:spacing w:line="240" w:lineRule="auto"/>
        <w:rPr>
          <w:sz w:val="22"/>
          <w:szCs w:val="22"/>
        </w:rPr>
      </w:pPr>
    </w:p>
    <w:p w14:paraId="1E7E470D" w14:textId="6D7870D2" w:rsidR="009B3A96" w:rsidRPr="00D7574A" w:rsidRDefault="009B3A96" w:rsidP="00A36FBA">
      <w:pPr>
        <w:keepNext w:val="0"/>
        <w:spacing w:line="240" w:lineRule="auto"/>
        <w:rPr>
          <w:sz w:val="22"/>
          <w:szCs w:val="22"/>
        </w:rPr>
      </w:pPr>
    </w:p>
    <w:p w14:paraId="408D23D9" w14:textId="01A5038B" w:rsidR="009B3A96" w:rsidRPr="00D7574A" w:rsidRDefault="009B3A96" w:rsidP="00A36FBA">
      <w:pPr>
        <w:keepNext w:val="0"/>
        <w:spacing w:line="240" w:lineRule="auto"/>
        <w:rPr>
          <w:sz w:val="22"/>
          <w:szCs w:val="22"/>
        </w:rPr>
      </w:pPr>
    </w:p>
    <w:p w14:paraId="32859874" w14:textId="4A367362" w:rsidR="009B3A96" w:rsidRPr="00D7574A" w:rsidRDefault="009B3A96" w:rsidP="00A36FBA">
      <w:pPr>
        <w:keepNext w:val="0"/>
        <w:spacing w:line="240" w:lineRule="auto"/>
        <w:rPr>
          <w:sz w:val="22"/>
          <w:szCs w:val="22"/>
        </w:rPr>
      </w:pPr>
    </w:p>
    <w:p w14:paraId="45DB2204" w14:textId="02B4C2CE" w:rsidR="009B3A96" w:rsidRPr="00D7574A" w:rsidRDefault="009B3A96" w:rsidP="00A36FBA">
      <w:pPr>
        <w:keepNext w:val="0"/>
        <w:spacing w:line="240" w:lineRule="auto"/>
        <w:rPr>
          <w:sz w:val="22"/>
          <w:szCs w:val="22"/>
        </w:rPr>
      </w:pPr>
    </w:p>
    <w:tbl>
      <w:tblPr>
        <w:tblStyle w:val="TableGrid"/>
        <w:tblW w:w="0" w:type="auto"/>
        <w:tblLook w:val="04A0" w:firstRow="1" w:lastRow="0" w:firstColumn="1" w:lastColumn="0" w:noHBand="0" w:noVBand="1"/>
      </w:tblPr>
      <w:tblGrid>
        <w:gridCol w:w="4675"/>
        <w:gridCol w:w="4675"/>
      </w:tblGrid>
      <w:tr w:rsidR="009B3A96" w:rsidRPr="00D7574A" w14:paraId="0F2D10AF" w14:textId="77777777" w:rsidTr="00E009E6">
        <w:tc>
          <w:tcPr>
            <w:tcW w:w="9350" w:type="dxa"/>
            <w:gridSpan w:val="2"/>
          </w:tcPr>
          <w:p w14:paraId="44CD3312" w14:textId="77777777" w:rsidR="009B3A96" w:rsidRPr="00D7574A" w:rsidRDefault="009B3A96" w:rsidP="00E009E6">
            <w:pPr>
              <w:pStyle w:val="Heading2"/>
              <w:numPr>
                <w:ilvl w:val="0"/>
                <w:numId w:val="0"/>
              </w:numPr>
              <w:spacing w:before="0" w:after="120" w:line="240" w:lineRule="auto"/>
              <w:rPr>
                <w:sz w:val="22"/>
                <w:szCs w:val="22"/>
              </w:rPr>
            </w:pPr>
            <w:r w:rsidRPr="00D7574A">
              <w:rPr>
                <w:sz w:val="22"/>
                <w:szCs w:val="22"/>
              </w:rPr>
              <w:lastRenderedPageBreak/>
              <w:t>Project Name: Engine Control Unit</w:t>
            </w:r>
          </w:p>
        </w:tc>
      </w:tr>
      <w:tr w:rsidR="009B3A96" w:rsidRPr="00D7574A" w14:paraId="676A1D31" w14:textId="77777777" w:rsidTr="00E009E6">
        <w:tc>
          <w:tcPr>
            <w:tcW w:w="4675" w:type="dxa"/>
          </w:tcPr>
          <w:p w14:paraId="4EE5C691" w14:textId="632D9CF7" w:rsidR="009B3A96" w:rsidRPr="00D7574A" w:rsidRDefault="009B3A96" w:rsidP="00E009E6">
            <w:pPr>
              <w:pStyle w:val="Heading2"/>
              <w:numPr>
                <w:ilvl w:val="0"/>
                <w:numId w:val="0"/>
              </w:numPr>
              <w:spacing w:before="0" w:after="120" w:line="240" w:lineRule="auto"/>
              <w:rPr>
                <w:sz w:val="22"/>
                <w:szCs w:val="22"/>
              </w:rPr>
            </w:pPr>
            <w:r w:rsidRPr="00D7574A">
              <w:rPr>
                <w:sz w:val="22"/>
                <w:szCs w:val="22"/>
              </w:rPr>
              <w:t xml:space="preserve">System Requirement Number: </w:t>
            </w:r>
            <w:r w:rsidRPr="00D7574A">
              <w:rPr>
                <w:sz w:val="22"/>
                <w:szCs w:val="22"/>
              </w:rPr>
              <w:t>9.3</w:t>
            </w:r>
          </w:p>
        </w:tc>
        <w:tc>
          <w:tcPr>
            <w:tcW w:w="4675" w:type="dxa"/>
          </w:tcPr>
          <w:p w14:paraId="5FFF7CF8" w14:textId="77777777" w:rsidR="009B3A96" w:rsidRPr="00D7574A" w:rsidRDefault="009B3A96" w:rsidP="00E009E6">
            <w:pPr>
              <w:pStyle w:val="Heading2"/>
              <w:numPr>
                <w:ilvl w:val="0"/>
                <w:numId w:val="0"/>
              </w:numPr>
              <w:spacing w:before="0" w:after="120" w:line="240" w:lineRule="auto"/>
              <w:rPr>
                <w:sz w:val="22"/>
                <w:szCs w:val="22"/>
              </w:rPr>
            </w:pPr>
            <w:r w:rsidRPr="00D7574A">
              <w:rPr>
                <w:sz w:val="22"/>
                <w:szCs w:val="22"/>
              </w:rPr>
              <w:t>Version: 0</w:t>
            </w:r>
          </w:p>
        </w:tc>
      </w:tr>
      <w:tr w:rsidR="009B3A96" w:rsidRPr="00D7574A" w14:paraId="5572B74E" w14:textId="77777777" w:rsidTr="00E009E6">
        <w:tc>
          <w:tcPr>
            <w:tcW w:w="4675" w:type="dxa"/>
          </w:tcPr>
          <w:p w14:paraId="6CEEDE9A" w14:textId="77777777" w:rsidR="009B3A96" w:rsidRPr="00D7574A" w:rsidRDefault="009B3A96" w:rsidP="00E009E6">
            <w:pPr>
              <w:pStyle w:val="Heading2"/>
              <w:numPr>
                <w:ilvl w:val="0"/>
                <w:numId w:val="0"/>
              </w:numPr>
              <w:spacing w:before="0" w:after="120" w:line="240" w:lineRule="auto"/>
              <w:rPr>
                <w:sz w:val="22"/>
                <w:szCs w:val="22"/>
              </w:rPr>
            </w:pPr>
            <w:r w:rsidRPr="00D7574A">
              <w:rPr>
                <w:sz w:val="22"/>
                <w:szCs w:val="22"/>
              </w:rPr>
              <w:t>Originator: David Tolsma</w:t>
            </w:r>
          </w:p>
        </w:tc>
        <w:tc>
          <w:tcPr>
            <w:tcW w:w="4675" w:type="dxa"/>
          </w:tcPr>
          <w:p w14:paraId="22DEB92D" w14:textId="77777777" w:rsidR="009B3A96" w:rsidRPr="00D7574A" w:rsidRDefault="009B3A96" w:rsidP="00E009E6">
            <w:pPr>
              <w:pStyle w:val="Heading2"/>
              <w:numPr>
                <w:ilvl w:val="0"/>
                <w:numId w:val="0"/>
              </w:numPr>
              <w:spacing w:before="0" w:after="120" w:line="240" w:lineRule="auto"/>
              <w:rPr>
                <w:sz w:val="22"/>
                <w:szCs w:val="22"/>
              </w:rPr>
            </w:pPr>
            <w:r w:rsidRPr="00D7574A">
              <w:rPr>
                <w:sz w:val="22"/>
                <w:szCs w:val="22"/>
              </w:rPr>
              <w:t>Approval:</w:t>
            </w:r>
          </w:p>
        </w:tc>
      </w:tr>
      <w:tr w:rsidR="009B3A96" w:rsidRPr="00D7574A" w14:paraId="594ED9C3" w14:textId="77777777" w:rsidTr="00E009E6">
        <w:tc>
          <w:tcPr>
            <w:tcW w:w="9350" w:type="dxa"/>
            <w:gridSpan w:val="2"/>
          </w:tcPr>
          <w:p w14:paraId="2CEF21E0" w14:textId="77777777" w:rsidR="009B3A96" w:rsidRPr="00D7574A" w:rsidRDefault="009B3A96" w:rsidP="00E009E6">
            <w:pPr>
              <w:pStyle w:val="Heading2"/>
              <w:numPr>
                <w:ilvl w:val="0"/>
                <w:numId w:val="0"/>
              </w:numPr>
              <w:spacing w:before="0" w:after="120" w:line="240" w:lineRule="auto"/>
              <w:rPr>
                <w:sz w:val="22"/>
                <w:szCs w:val="22"/>
              </w:rPr>
            </w:pPr>
            <w:r w:rsidRPr="00D7574A">
              <w:rPr>
                <w:sz w:val="22"/>
                <w:szCs w:val="22"/>
              </w:rPr>
              <w:t>Requirement:</w:t>
            </w:r>
          </w:p>
          <w:p w14:paraId="4D3D4254" w14:textId="43EEEFAF" w:rsidR="009B3A96" w:rsidRPr="00D7574A" w:rsidRDefault="00D7574A" w:rsidP="00E009E6">
            <w:pPr>
              <w:keepNext w:val="0"/>
              <w:spacing w:line="240" w:lineRule="auto"/>
              <w:rPr>
                <w:rFonts w:ascii="Arial" w:hAnsi="Arial" w:cs="Arial"/>
                <w:color w:val="000000"/>
                <w:sz w:val="22"/>
                <w:szCs w:val="22"/>
              </w:rPr>
            </w:pPr>
            <w:r w:rsidRPr="00D7574A">
              <w:rPr>
                <w:rFonts w:ascii="Arial" w:hAnsi="Arial" w:cs="Arial"/>
                <w:color w:val="000000"/>
                <w:sz w:val="22"/>
                <w:szCs w:val="22"/>
              </w:rPr>
              <w:t xml:space="preserve">Shall support clutch and </w:t>
            </w:r>
            <w:r w:rsidRPr="00D7574A">
              <w:rPr>
                <w:rFonts w:ascii="Arial" w:hAnsi="Arial" w:cs="Arial"/>
                <w:color w:val="000000"/>
                <w:sz w:val="22"/>
                <w:szCs w:val="22"/>
              </w:rPr>
              <w:t>neutral</w:t>
            </w:r>
            <w:r w:rsidRPr="00D7574A">
              <w:rPr>
                <w:rFonts w:ascii="Arial" w:hAnsi="Arial" w:cs="Arial"/>
                <w:color w:val="000000"/>
                <w:sz w:val="22"/>
                <w:szCs w:val="22"/>
              </w:rPr>
              <w:t xml:space="preserve"> switch input</w:t>
            </w:r>
          </w:p>
          <w:p w14:paraId="42267B24" w14:textId="77777777" w:rsidR="009B3A96" w:rsidRPr="00D7574A" w:rsidRDefault="009B3A96" w:rsidP="00E009E6">
            <w:pPr>
              <w:pStyle w:val="Heading2"/>
              <w:numPr>
                <w:ilvl w:val="0"/>
                <w:numId w:val="0"/>
              </w:numPr>
              <w:spacing w:before="0" w:after="120" w:line="240" w:lineRule="auto"/>
              <w:rPr>
                <w:sz w:val="22"/>
                <w:szCs w:val="22"/>
              </w:rPr>
            </w:pPr>
          </w:p>
        </w:tc>
      </w:tr>
      <w:tr w:rsidR="009B3A96" w:rsidRPr="00D7574A" w14:paraId="0F5BCA5F" w14:textId="77777777" w:rsidTr="00E009E6">
        <w:tc>
          <w:tcPr>
            <w:tcW w:w="9350" w:type="dxa"/>
            <w:gridSpan w:val="2"/>
          </w:tcPr>
          <w:p w14:paraId="4104E4D5" w14:textId="77777777" w:rsidR="009B3A96" w:rsidRPr="00D7574A" w:rsidRDefault="009B3A96" w:rsidP="00E009E6">
            <w:pPr>
              <w:pStyle w:val="Heading2"/>
              <w:numPr>
                <w:ilvl w:val="0"/>
                <w:numId w:val="0"/>
              </w:numPr>
              <w:spacing w:before="0" w:after="120" w:line="240" w:lineRule="auto"/>
              <w:rPr>
                <w:sz w:val="22"/>
                <w:szCs w:val="22"/>
              </w:rPr>
            </w:pPr>
            <w:r w:rsidRPr="00D7574A">
              <w:rPr>
                <w:sz w:val="22"/>
                <w:szCs w:val="22"/>
              </w:rPr>
              <w:t>Rationale:</w:t>
            </w:r>
          </w:p>
          <w:p w14:paraId="73CB94CB" w14:textId="4CC70352" w:rsidR="009B3A96" w:rsidRPr="00D7574A" w:rsidRDefault="00D7574A" w:rsidP="00E009E6">
            <w:pPr>
              <w:pStyle w:val="BodyText"/>
              <w:rPr>
                <w:sz w:val="22"/>
                <w:szCs w:val="22"/>
              </w:rPr>
            </w:pPr>
            <w:r w:rsidRPr="00D7574A">
              <w:rPr>
                <w:sz w:val="22"/>
                <w:szCs w:val="22"/>
              </w:rPr>
              <w:t>The ECU needs to know when the engine is idling vs. running with a load in order to determine when to go into closed loop idle mode.</w:t>
            </w:r>
          </w:p>
          <w:p w14:paraId="641832A5" w14:textId="77777777" w:rsidR="009B3A96" w:rsidRPr="00D7574A" w:rsidRDefault="009B3A96" w:rsidP="00E009E6">
            <w:pPr>
              <w:pStyle w:val="BodyText"/>
              <w:rPr>
                <w:sz w:val="22"/>
                <w:szCs w:val="22"/>
              </w:rPr>
            </w:pPr>
          </w:p>
        </w:tc>
      </w:tr>
      <w:tr w:rsidR="009B3A96" w:rsidRPr="00D7574A" w14:paraId="74812AB9" w14:textId="77777777" w:rsidTr="00E009E6">
        <w:tc>
          <w:tcPr>
            <w:tcW w:w="9350" w:type="dxa"/>
            <w:gridSpan w:val="2"/>
          </w:tcPr>
          <w:p w14:paraId="4F6F5D9A" w14:textId="77777777" w:rsidR="009B3A96" w:rsidRPr="00D7574A" w:rsidRDefault="009B3A96" w:rsidP="00E009E6">
            <w:pPr>
              <w:pStyle w:val="Heading2"/>
              <w:numPr>
                <w:ilvl w:val="0"/>
                <w:numId w:val="0"/>
              </w:numPr>
              <w:spacing w:before="0" w:after="120" w:line="240" w:lineRule="auto"/>
              <w:rPr>
                <w:sz w:val="22"/>
                <w:szCs w:val="22"/>
              </w:rPr>
            </w:pPr>
            <w:r w:rsidRPr="00D7574A">
              <w:rPr>
                <w:sz w:val="22"/>
                <w:szCs w:val="22"/>
              </w:rPr>
              <w:t>Model:</w:t>
            </w:r>
          </w:p>
          <w:p w14:paraId="7E66B488" w14:textId="77777777" w:rsidR="009B3A96" w:rsidRPr="00D7574A" w:rsidRDefault="009B3A96" w:rsidP="00E009E6">
            <w:pPr>
              <w:pStyle w:val="BodyText"/>
              <w:rPr>
                <w:sz w:val="22"/>
                <w:szCs w:val="22"/>
              </w:rPr>
            </w:pPr>
          </w:p>
          <w:p w14:paraId="4528D292" w14:textId="77777777" w:rsidR="009B3A96" w:rsidRPr="00D7574A" w:rsidRDefault="009B3A96" w:rsidP="00E009E6">
            <w:pPr>
              <w:pStyle w:val="BodyText"/>
              <w:rPr>
                <w:sz w:val="22"/>
                <w:szCs w:val="22"/>
              </w:rPr>
            </w:pPr>
          </w:p>
          <w:p w14:paraId="4A230CF8" w14:textId="77777777" w:rsidR="009B3A96" w:rsidRPr="00D7574A" w:rsidRDefault="009B3A96" w:rsidP="00E009E6">
            <w:pPr>
              <w:pStyle w:val="BodyText"/>
              <w:rPr>
                <w:sz w:val="22"/>
                <w:szCs w:val="22"/>
              </w:rPr>
            </w:pPr>
          </w:p>
          <w:p w14:paraId="3DB56F72" w14:textId="77777777" w:rsidR="009B3A96" w:rsidRPr="00D7574A" w:rsidRDefault="009B3A96" w:rsidP="00E009E6">
            <w:pPr>
              <w:pStyle w:val="BodyText"/>
              <w:rPr>
                <w:sz w:val="22"/>
                <w:szCs w:val="22"/>
              </w:rPr>
            </w:pPr>
          </w:p>
        </w:tc>
      </w:tr>
      <w:tr w:rsidR="009B3A96" w:rsidRPr="00D7574A" w14:paraId="444291E2" w14:textId="77777777" w:rsidTr="00E009E6">
        <w:tc>
          <w:tcPr>
            <w:tcW w:w="9350" w:type="dxa"/>
            <w:gridSpan w:val="2"/>
          </w:tcPr>
          <w:p w14:paraId="1A50F1E5" w14:textId="77777777" w:rsidR="009B3A96" w:rsidRPr="00D7574A" w:rsidRDefault="009B3A96" w:rsidP="00E009E6">
            <w:pPr>
              <w:pStyle w:val="Heading2"/>
              <w:numPr>
                <w:ilvl w:val="0"/>
                <w:numId w:val="0"/>
              </w:numPr>
              <w:spacing w:before="0" w:after="120" w:line="240" w:lineRule="auto"/>
              <w:rPr>
                <w:sz w:val="22"/>
                <w:szCs w:val="22"/>
              </w:rPr>
            </w:pPr>
            <w:r w:rsidRPr="00D7574A">
              <w:rPr>
                <w:sz w:val="22"/>
                <w:szCs w:val="22"/>
              </w:rPr>
              <w:t>Verification Plan:</w:t>
            </w:r>
          </w:p>
          <w:p w14:paraId="2E5CAD3E" w14:textId="77777777" w:rsidR="009B3A96" w:rsidRPr="00D7574A" w:rsidRDefault="009B3A96" w:rsidP="00E009E6">
            <w:pPr>
              <w:pStyle w:val="BodyText"/>
              <w:rPr>
                <w:b/>
                <w:bCs/>
                <w:sz w:val="22"/>
                <w:szCs w:val="22"/>
              </w:rPr>
            </w:pPr>
          </w:p>
          <w:p w14:paraId="346EEF34" w14:textId="77777777" w:rsidR="009B3A96" w:rsidRPr="00D7574A" w:rsidRDefault="009B3A96" w:rsidP="00E009E6">
            <w:pPr>
              <w:pStyle w:val="BodyText"/>
              <w:rPr>
                <w:sz w:val="22"/>
                <w:szCs w:val="22"/>
              </w:rPr>
            </w:pPr>
          </w:p>
          <w:p w14:paraId="1EDB62E7" w14:textId="77777777" w:rsidR="009B3A96" w:rsidRPr="00D7574A" w:rsidRDefault="009B3A96" w:rsidP="00E009E6">
            <w:pPr>
              <w:pStyle w:val="BodyText"/>
              <w:rPr>
                <w:sz w:val="22"/>
                <w:szCs w:val="22"/>
              </w:rPr>
            </w:pPr>
          </w:p>
          <w:p w14:paraId="616DF68E" w14:textId="77777777" w:rsidR="009B3A96" w:rsidRPr="00D7574A" w:rsidRDefault="009B3A96" w:rsidP="00E009E6">
            <w:pPr>
              <w:pStyle w:val="BodyText"/>
              <w:rPr>
                <w:sz w:val="22"/>
                <w:szCs w:val="22"/>
              </w:rPr>
            </w:pPr>
          </w:p>
          <w:p w14:paraId="5298A018" w14:textId="77777777" w:rsidR="009B3A96" w:rsidRPr="00D7574A" w:rsidRDefault="009B3A96" w:rsidP="00E009E6">
            <w:pPr>
              <w:pStyle w:val="BodyText"/>
              <w:rPr>
                <w:sz w:val="22"/>
                <w:szCs w:val="22"/>
              </w:rPr>
            </w:pPr>
          </w:p>
        </w:tc>
      </w:tr>
      <w:tr w:rsidR="009B3A96" w:rsidRPr="00D7574A" w14:paraId="7104842D" w14:textId="77777777" w:rsidTr="00E009E6">
        <w:tc>
          <w:tcPr>
            <w:tcW w:w="9350" w:type="dxa"/>
            <w:gridSpan w:val="2"/>
          </w:tcPr>
          <w:p w14:paraId="48E36AC9" w14:textId="77777777" w:rsidR="009B3A96" w:rsidRPr="00D7574A" w:rsidRDefault="009B3A96" w:rsidP="00E009E6">
            <w:pPr>
              <w:pStyle w:val="Heading2"/>
              <w:numPr>
                <w:ilvl w:val="0"/>
                <w:numId w:val="0"/>
              </w:numPr>
              <w:spacing w:before="0" w:after="120" w:line="240" w:lineRule="auto"/>
              <w:rPr>
                <w:sz w:val="22"/>
                <w:szCs w:val="22"/>
              </w:rPr>
            </w:pPr>
            <w:r w:rsidRPr="00D7574A">
              <w:rPr>
                <w:sz w:val="22"/>
                <w:szCs w:val="22"/>
              </w:rPr>
              <w:t>Verification Data:</w:t>
            </w:r>
          </w:p>
          <w:p w14:paraId="57847922" w14:textId="77777777" w:rsidR="009B3A96" w:rsidRPr="00D7574A" w:rsidRDefault="009B3A96" w:rsidP="00E009E6">
            <w:pPr>
              <w:pStyle w:val="Heading2"/>
              <w:numPr>
                <w:ilvl w:val="0"/>
                <w:numId w:val="0"/>
              </w:numPr>
              <w:spacing w:before="0" w:after="120" w:line="240" w:lineRule="auto"/>
              <w:rPr>
                <w:sz w:val="22"/>
                <w:szCs w:val="22"/>
              </w:rPr>
            </w:pPr>
          </w:p>
          <w:p w14:paraId="1027FE92" w14:textId="77777777" w:rsidR="009B3A96" w:rsidRPr="00D7574A" w:rsidRDefault="009B3A96" w:rsidP="00E009E6">
            <w:pPr>
              <w:pStyle w:val="BodyText"/>
              <w:rPr>
                <w:sz w:val="22"/>
                <w:szCs w:val="22"/>
              </w:rPr>
            </w:pPr>
          </w:p>
          <w:p w14:paraId="695DEC1F" w14:textId="77777777" w:rsidR="009B3A96" w:rsidRPr="00D7574A" w:rsidRDefault="009B3A96" w:rsidP="00E009E6">
            <w:pPr>
              <w:pStyle w:val="BodyText"/>
              <w:rPr>
                <w:sz w:val="22"/>
                <w:szCs w:val="22"/>
              </w:rPr>
            </w:pPr>
          </w:p>
          <w:p w14:paraId="53384D3C" w14:textId="77777777" w:rsidR="009B3A96" w:rsidRPr="00D7574A" w:rsidRDefault="009B3A96" w:rsidP="00E009E6">
            <w:pPr>
              <w:pStyle w:val="BodyText"/>
              <w:rPr>
                <w:sz w:val="22"/>
                <w:szCs w:val="22"/>
              </w:rPr>
            </w:pPr>
          </w:p>
          <w:p w14:paraId="31F7C6D2" w14:textId="77777777" w:rsidR="009B3A96" w:rsidRPr="00D7574A" w:rsidRDefault="009B3A96" w:rsidP="00E009E6">
            <w:pPr>
              <w:pStyle w:val="BodyText"/>
              <w:rPr>
                <w:sz w:val="22"/>
                <w:szCs w:val="22"/>
              </w:rPr>
            </w:pPr>
          </w:p>
          <w:p w14:paraId="09933FD5" w14:textId="77777777" w:rsidR="009B3A96" w:rsidRPr="00D7574A" w:rsidRDefault="009B3A96" w:rsidP="00E009E6">
            <w:pPr>
              <w:pStyle w:val="BodyText"/>
              <w:rPr>
                <w:sz w:val="22"/>
                <w:szCs w:val="22"/>
              </w:rPr>
            </w:pPr>
          </w:p>
        </w:tc>
      </w:tr>
    </w:tbl>
    <w:p w14:paraId="554F9C38" w14:textId="67EBAAE9" w:rsidR="009B3A96" w:rsidRPr="00D7574A" w:rsidRDefault="009B3A96" w:rsidP="009B3A96">
      <w:pPr>
        <w:pStyle w:val="BodyText"/>
        <w:rPr>
          <w:sz w:val="22"/>
          <w:szCs w:val="22"/>
        </w:rPr>
      </w:pPr>
    </w:p>
    <w:p w14:paraId="57089E29" w14:textId="00A86BDB" w:rsidR="009B3A96" w:rsidRPr="00D7574A" w:rsidRDefault="009B3A96" w:rsidP="009B3A96">
      <w:pPr>
        <w:pStyle w:val="BodyText"/>
        <w:rPr>
          <w:sz w:val="22"/>
          <w:szCs w:val="22"/>
        </w:rPr>
      </w:pPr>
    </w:p>
    <w:p w14:paraId="583E65AE" w14:textId="6CCFBC18" w:rsidR="009B3A96" w:rsidRPr="00D7574A" w:rsidRDefault="009B3A96" w:rsidP="009B3A96">
      <w:pPr>
        <w:pStyle w:val="BodyText"/>
        <w:rPr>
          <w:sz w:val="22"/>
          <w:szCs w:val="22"/>
        </w:rPr>
      </w:pPr>
    </w:p>
    <w:p w14:paraId="786FE1FF" w14:textId="773DE872" w:rsidR="009B3A96" w:rsidRPr="00D7574A" w:rsidRDefault="009B3A96" w:rsidP="009B3A96">
      <w:pPr>
        <w:pStyle w:val="BodyText"/>
        <w:rPr>
          <w:sz w:val="22"/>
          <w:szCs w:val="22"/>
        </w:rPr>
      </w:pPr>
    </w:p>
    <w:p w14:paraId="1D0B6483" w14:textId="591BBC3F" w:rsidR="009B3A96" w:rsidRPr="00D7574A" w:rsidRDefault="009B3A96" w:rsidP="009B3A96">
      <w:pPr>
        <w:pStyle w:val="BodyText"/>
        <w:rPr>
          <w:sz w:val="22"/>
          <w:szCs w:val="22"/>
        </w:rPr>
      </w:pPr>
    </w:p>
    <w:p w14:paraId="1811A1BE" w14:textId="7776BC3A" w:rsidR="009B3A96" w:rsidRPr="00D7574A" w:rsidRDefault="009B3A96" w:rsidP="009B3A96">
      <w:pPr>
        <w:pStyle w:val="BodyText"/>
        <w:rPr>
          <w:sz w:val="22"/>
          <w:szCs w:val="22"/>
        </w:rPr>
      </w:pPr>
    </w:p>
    <w:p w14:paraId="212004D8" w14:textId="64668B0A" w:rsidR="009B3A96" w:rsidRPr="00D7574A" w:rsidRDefault="009B3A96" w:rsidP="009B3A96">
      <w:pPr>
        <w:pStyle w:val="BodyText"/>
        <w:rPr>
          <w:sz w:val="22"/>
          <w:szCs w:val="22"/>
        </w:rPr>
      </w:pPr>
    </w:p>
    <w:p w14:paraId="4CF0DDCB" w14:textId="4F798272" w:rsidR="009B3A96" w:rsidRPr="00D7574A" w:rsidRDefault="009B3A96" w:rsidP="009B3A96">
      <w:pPr>
        <w:pStyle w:val="BodyText"/>
        <w:rPr>
          <w:sz w:val="22"/>
          <w:szCs w:val="22"/>
        </w:rPr>
      </w:pPr>
    </w:p>
    <w:p w14:paraId="038E371E" w14:textId="01E53C5D" w:rsidR="009B3A96" w:rsidRPr="00D7574A" w:rsidRDefault="009B3A96" w:rsidP="009B3A96">
      <w:pPr>
        <w:pStyle w:val="BodyText"/>
        <w:rPr>
          <w:sz w:val="22"/>
          <w:szCs w:val="22"/>
        </w:rPr>
      </w:pPr>
    </w:p>
    <w:p w14:paraId="524973AE" w14:textId="66E7C762" w:rsidR="009B3A96" w:rsidRPr="00D7574A" w:rsidRDefault="009B3A96" w:rsidP="009B3A96">
      <w:pPr>
        <w:pStyle w:val="BodyText"/>
        <w:rPr>
          <w:sz w:val="22"/>
          <w:szCs w:val="22"/>
        </w:rPr>
      </w:pPr>
    </w:p>
    <w:p w14:paraId="64D8DE08" w14:textId="6ECAB42B" w:rsidR="009B3A96" w:rsidRPr="00D7574A" w:rsidRDefault="009B3A96" w:rsidP="009B3A96">
      <w:pPr>
        <w:pStyle w:val="BodyText"/>
        <w:rPr>
          <w:sz w:val="22"/>
          <w:szCs w:val="22"/>
        </w:rPr>
      </w:pPr>
    </w:p>
    <w:p w14:paraId="716EB899" w14:textId="3FACC3D6" w:rsidR="009B3A96" w:rsidRPr="00D7574A" w:rsidRDefault="009B3A96" w:rsidP="009B3A96">
      <w:pPr>
        <w:pStyle w:val="BodyText"/>
        <w:rPr>
          <w:sz w:val="22"/>
          <w:szCs w:val="22"/>
        </w:rPr>
      </w:pPr>
    </w:p>
    <w:p w14:paraId="61E1C521" w14:textId="2D545B68" w:rsidR="009B3A96" w:rsidRPr="00D7574A" w:rsidRDefault="009B3A96" w:rsidP="009B3A96">
      <w:pPr>
        <w:pStyle w:val="BodyText"/>
        <w:rPr>
          <w:sz w:val="22"/>
          <w:szCs w:val="22"/>
        </w:rPr>
      </w:pPr>
    </w:p>
    <w:p w14:paraId="18436526" w14:textId="6C8C1767" w:rsidR="009B3A96" w:rsidRPr="00D7574A" w:rsidRDefault="009B3A96" w:rsidP="009B3A96">
      <w:pPr>
        <w:pStyle w:val="BodyText"/>
        <w:rPr>
          <w:sz w:val="22"/>
          <w:szCs w:val="22"/>
        </w:rPr>
      </w:pPr>
    </w:p>
    <w:p w14:paraId="556AB7E3" w14:textId="7A1D67D6" w:rsidR="009B3A96" w:rsidRPr="00D7574A" w:rsidRDefault="009B3A96" w:rsidP="009B3A96">
      <w:pPr>
        <w:pStyle w:val="BodyText"/>
        <w:rPr>
          <w:sz w:val="22"/>
          <w:szCs w:val="22"/>
        </w:rPr>
      </w:pPr>
    </w:p>
    <w:p w14:paraId="78320EEF" w14:textId="3373D38C" w:rsidR="009B3A96" w:rsidRPr="00D7574A" w:rsidRDefault="009B3A96" w:rsidP="00D7574A">
      <w:pPr>
        <w:pStyle w:val="BodyText"/>
        <w:ind w:left="0" w:firstLine="0"/>
        <w:rPr>
          <w:sz w:val="22"/>
          <w:szCs w:val="22"/>
        </w:rPr>
      </w:pPr>
    </w:p>
    <w:p w14:paraId="7D876AE9" w14:textId="4F1D70AB" w:rsidR="009B3A96" w:rsidRPr="00D7574A" w:rsidRDefault="009B3A96" w:rsidP="009B3A96">
      <w:pPr>
        <w:pStyle w:val="BodyText"/>
        <w:rPr>
          <w:sz w:val="22"/>
          <w:szCs w:val="22"/>
        </w:rPr>
      </w:pPr>
    </w:p>
    <w:p w14:paraId="37782C0F" w14:textId="183F106C" w:rsidR="009B3A96" w:rsidRPr="00D7574A" w:rsidRDefault="009B3A96" w:rsidP="009B3A96">
      <w:pPr>
        <w:pStyle w:val="BodyText"/>
        <w:rPr>
          <w:sz w:val="22"/>
          <w:szCs w:val="22"/>
        </w:rPr>
      </w:pPr>
    </w:p>
    <w:p w14:paraId="4665B1F6" w14:textId="46690315" w:rsidR="009B3A96" w:rsidRPr="00D7574A" w:rsidRDefault="009B3A96" w:rsidP="009B3A96">
      <w:pPr>
        <w:pStyle w:val="BodyText"/>
        <w:rPr>
          <w:sz w:val="22"/>
          <w:szCs w:val="22"/>
        </w:rPr>
      </w:pPr>
    </w:p>
    <w:p w14:paraId="45A818DE" w14:textId="5CCEC720" w:rsidR="009B3A96" w:rsidRPr="00D7574A" w:rsidRDefault="009B3A96" w:rsidP="009B3A96">
      <w:pPr>
        <w:pStyle w:val="BodyText"/>
        <w:rPr>
          <w:sz w:val="22"/>
          <w:szCs w:val="22"/>
        </w:rPr>
      </w:pPr>
    </w:p>
    <w:tbl>
      <w:tblPr>
        <w:tblStyle w:val="TableGrid"/>
        <w:tblW w:w="0" w:type="auto"/>
        <w:tblLook w:val="04A0" w:firstRow="1" w:lastRow="0" w:firstColumn="1" w:lastColumn="0" w:noHBand="0" w:noVBand="1"/>
      </w:tblPr>
      <w:tblGrid>
        <w:gridCol w:w="4675"/>
        <w:gridCol w:w="4675"/>
      </w:tblGrid>
      <w:tr w:rsidR="009B3A96" w:rsidRPr="00D7574A" w14:paraId="3EB3DA7A" w14:textId="77777777" w:rsidTr="00E009E6">
        <w:tc>
          <w:tcPr>
            <w:tcW w:w="9350" w:type="dxa"/>
            <w:gridSpan w:val="2"/>
          </w:tcPr>
          <w:p w14:paraId="1275726F" w14:textId="77777777" w:rsidR="009B3A96" w:rsidRPr="00D7574A" w:rsidRDefault="009B3A96" w:rsidP="00E009E6">
            <w:pPr>
              <w:pStyle w:val="Heading2"/>
              <w:numPr>
                <w:ilvl w:val="0"/>
                <w:numId w:val="0"/>
              </w:numPr>
              <w:spacing w:before="0" w:after="120" w:line="240" w:lineRule="auto"/>
              <w:rPr>
                <w:sz w:val="22"/>
                <w:szCs w:val="22"/>
              </w:rPr>
            </w:pPr>
            <w:r w:rsidRPr="00D7574A">
              <w:rPr>
                <w:sz w:val="22"/>
                <w:szCs w:val="22"/>
              </w:rPr>
              <w:lastRenderedPageBreak/>
              <w:t>Project Name: Engine Control Unit</w:t>
            </w:r>
          </w:p>
        </w:tc>
      </w:tr>
      <w:tr w:rsidR="009B3A96" w:rsidRPr="00D7574A" w14:paraId="459EAACA" w14:textId="77777777" w:rsidTr="00E009E6">
        <w:tc>
          <w:tcPr>
            <w:tcW w:w="4675" w:type="dxa"/>
          </w:tcPr>
          <w:p w14:paraId="14D13F1C" w14:textId="0BDE0B70" w:rsidR="009B3A96" w:rsidRPr="00D7574A" w:rsidRDefault="009B3A96" w:rsidP="00E009E6">
            <w:pPr>
              <w:pStyle w:val="Heading2"/>
              <w:numPr>
                <w:ilvl w:val="0"/>
                <w:numId w:val="0"/>
              </w:numPr>
              <w:spacing w:before="0" w:after="120" w:line="240" w:lineRule="auto"/>
              <w:rPr>
                <w:sz w:val="22"/>
                <w:szCs w:val="22"/>
              </w:rPr>
            </w:pPr>
            <w:r w:rsidRPr="00D7574A">
              <w:rPr>
                <w:sz w:val="22"/>
                <w:szCs w:val="22"/>
              </w:rPr>
              <w:t xml:space="preserve">System Requirement Number: </w:t>
            </w:r>
            <w:r w:rsidRPr="00D7574A">
              <w:rPr>
                <w:sz w:val="22"/>
                <w:szCs w:val="22"/>
              </w:rPr>
              <w:t>9.4</w:t>
            </w:r>
          </w:p>
        </w:tc>
        <w:tc>
          <w:tcPr>
            <w:tcW w:w="4675" w:type="dxa"/>
          </w:tcPr>
          <w:p w14:paraId="3A6EBEE8" w14:textId="77777777" w:rsidR="009B3A96" w:rsidRPr="00D7574A" w:rsidRDefault="009B3A96" w:rsidP="00E009E6">
            <w:pPr>
              <w:pStyle w:val="Heading2"/>
              <w:numPr>
                <w:ilvl w:val="0"/>
                <w:numId w:val="0"/>
              </w:numPr>
              <w:spacing w:before="0" w:after="120" w:line="240" w:lineRule="auto"/>
              <w:rPr>
                <w:sz w:val="22"/>
                <w:szCs w:val="22"/>
              </w:rPr>
            </w:pPr>
            <w:r w:rsidRPr="00D7574A">
              <w:rPr>
                <w:sz w:val="22"/>
                <w:szCs w:val="22"/>
              </w:rPr>
              <w:t>Version: 0</w:t>
            </w:r>
          </w:p>
        </w:tc>
      </w:tr>
      <w:tr w:rsidR="009B3A96" w:rsidRPr="00D7574A" w14:paraId="01938A68" w14:textId="77777777" w:rsidTr="00E009E6">
        <w:tc>
          <w:tcPr>
            <w:tcW w:w="4675" w:type="dxa"/>
          </w:tcPr>
          <w:p w14:paraId="730ADF6C" w14:textId="77777777" w:rsidR="009B3A96" w:rsidRPr="00D7574A" w:rsidRDefault="009B3A96" w:rsidP="00E009E6">
            <w:pPr>
              <w:pStyle w:val="Heading2"/>
              <w:numPr>
                <w:ilvl w:val="0"/>
                <w:numId w:val="0"/>
              </w:numPr>
              <w:spacing w:before="0" w:after="120" w:line="240" w:lineRule="auto"/>
              <w:rPr>
                <w:sz w:val="22"/>
                <w:szCs w:val="22"/>
              </w:rPr>
            </w:pPr>
            <w:r w:rsidRPr="00D7574A">
              <w:rPr>
                <w:sz w:val="22"/>
                <w:szCs w:val="22"/>
              </w:rPr>
              <w:t>Originator: David Tolsma</w:t>
            </w:r>
          </w:p>
        </w:tc>
        <w:tc>
          <w:tcPr>
            <w:tcW w:w="4675" w:type="dxa"/>
          </w:tcPr>
          <w:p w14:paraId="032A1C7D" w14:textId="77777777" w:rsidR="009B3A96" w:rsidRPr="00D7574A" w:rsidRDefault="009B3A96" w:rsidP="00E009E6">
            <w:pPr>
              <w:pStyle w:val="Heading2"/>
              <w:numPr>
                <w:ilvl w:val="0"/>
                <w:numId w:val="0"/>
              </w:numPr>
              <w:spacing w:before="0" w:after="120" w:line="240" w:lineRule="auto"/>
              <w:rPr>
                <w:sz w:val="22"/>
                <w:szCs w:val="22"/>
              </w:rPr>
            </w:pPr>
            <w:r w:rsidRPr="00D7574A">
              <w:rPr>
                <w:sz w:val="22"/>
                <w:szCs w:val="22"/>
              </w:rPr>
              <w:t>Approval:</w:t>
            </w:r>
          </w:p>
        </w:tc>
      </w:tr>
      <w:tr w:rsidR="009B3A96" w:rsidRPr="00D7574A" w14:paraId="5E259758" w14:textId="77777777" w:rsidTr="00E009E6">
        <w:tc>
          <w:tcPr>
            <w:tcW w:w="9350" w:type="dxa"/>
            <w:gridSpan w:val="2"/>
          </w:tcPr>
          <w:p w14:paraId="14316498" w14:textId="77777777" w:rsidR="009B3A96" w:rsidRPr="00D7574A" w:rsidRDefault="009B3A96" w:rsidP="00E009E6">
            <w:pPr>
              <w:pStyle w:val="Heading2"/>
              <w:numPr>
                <w:ilvl w:val="0"/>
                <w:numId w:val="0"/>
              </w:numPr>
              <w:spacing w:before="0" w:after="120" w:line="240" w:lineRule="auto"/>
              <w:rPr>
                <w:sz w:val="22"/>
                <w:szCs w:val="22"/>
              </w:rPr>
            </w:pPr>
            <w:r w:rsidRPr="00D7574A">
              <w:rPr>
                <w:sz w:val="22"/>
                <w:szCs w:val="22"/>
              </w:rPr>
              <w:t>Requirement:</w:t>
            </w:r>
          </w:p>
          <w:p w14:paraId="18B5BE0E" w14:textId="77777777" w:rsidR="00D7574A" w:rsidRPr="00D7574A" w:rsidRDefault="00D7574A" w:rsidP="00D7574A">
            <w:pPr>
              <w:keepNext w:val="0"/>
              <w:spacing w:line="240" w:lineRule="auto"/>
              <w:rPr>
                <w:rFonts w:ascii="Arial" w:hAnsi="Arial" w:cs="Arial"/>
                <w:color w:val="000000"/>
                <w:sz w:val="22"/>
                <w:szCs w:val="22"/>
              </w:rPr>
            </w:pPr>
            <w:r w:rsidRPr="00D7574A">
              <w:rPr>
                <w:rFonts w:ascii="Arial" w:hAnsi="Arial" w:cs="Arial"/>
                <w:color w:val="000000"/>
                <w:sz w:val="22"/>
                <w:szCs w:val="22"/>
              </w:rPr>
              <w:t>Shall support tachometer output</w:t>
            </w:r>
          </w:p>
          <w:p w14:paraId="2A06EC3C" w14:textId="77777777" w:rsidR="009B3A96" w:rsidRPr="00D7574A" w:rsidRDefault="009B3A96" w:rsidP="00E009E6">
            <w:pPr>
              <w:keepNext w:val="0"/>
              <w:spacing w:line="240" w:lineRule="auto"/>
              <w:rPr>
                <w:rFonts w:ascii="Arial" w:hAnsi="Arial" w:cs="Arial"/>
                <w:color w:val="000000"/>
                <w:sz w:val="22"/>
                <w:szCs w:val="22"/>
              </w:rPr>
            </w:pPr>
          </w:p>
          <w:p w14:paraId="66A18985" w14:textId="77777777" w:rsidR="009B3A96" w:rsidRPr="00D7574A" w:rsidRDefault="009B3A96" w:rsidP="00E009E6">
            <w:pPr>
              <w:pStyle w:val="Heading2"/>
              <w:numPr>
                <w:ilvl w:val="0"/>
                <w:numId w:val="0"/>
              </w:numPr>
              <w:spacing w:before="0" w:after="120" w:line="240" w:lineRule="auto"/>
              <w:rPr>
                <w:sz w:val="22"/>
                <w:szCs w:val="22"/>
              </w:rPr>
            </w:pPr>
          </w:p>
        </w:tc>
      </w:tr>
      <w:tr w:rsidR="009B3A96" w:rsidRPr="00D7574A" w14:paraId="173A0E8A" w14:textId="77777777" w:rsidTr="00E009E6">
        <w:tc>
          <w:tcPr>
            <w:tcW w:w="9350" w:type="dxa"/>
            <w:gridSpan w:val="2"/>
          </w:tcPr>
          <w:p w14:paraId="632BF79D" w14:textId="77777777" w:rsidR="009B3A96" w:rsidRPr="00D7574A" w:rsidRDefault="009B3A96" w:rsidP="00E009E6">
            <w:pPr>
              <w:pStyle w:val="Heading2"/>
              <w:numPr>
                <w:ilvl w:val="0"/>
                <w:numId w:val="0"/>
              </w:numPr>
              <w:spacing w:before="0" w:after="120" w:line="240" w:lineRule="auto"/>
              <w:rPr>
                <w:sz w:val="22"/>
                <w:szCs w:val="22"/>
              </w:rPr>
            </w:pPr>
            <w:r w:rsidRPr="00D7574A">
              <w:rPr>
                <w:sz w:val="22"/>
                <w:szCs w:val="22"/>
              </w:rPr>
              <w:t>Rationale:</w:t>
            </w:r>
          </w:p>
          <w:p w14:paraId="28C72A69" w14:textId="217D22D4" w:rsidR="009B3A96" w:rsidRPr="00D7574A" w:rsidRDefault="00D7574A" w:rsidP="00E009E6">
            <w:pPr>
              <w:pStyle w:val="BodyText"/>
              <w:rPr>
                <w:sz w:val="22"/>
                <w:szCs w:val="22"/>
              </w:rPr>
            </w:pPr>
            <w:r w:rsidRPr="00D7574A">
              <w:rPr>
                <w:sz w:val="22"/>
                <w:szCs w:val="22"/>
              </w:rPr>
              <w:t>Many systems rely on the ECU to pass a tachometer output to other vehicle systems such as the dash gauges.</w:t>
            </w:r>
          </w:p>
          <w:p w14:paraId="7BB2D8F4" w14:textId="77777777" w:rsidR="009B3A96" w:rsidRPr="00D7574A" w:rsidRDefault="009B3A96" w:rsidP="00E009E6">
            <w:pPr>
              <w:pStyle w:val="BodyText"/>
              <w:rPr>
                <w:sz w:val="22"/>
                <w:szCs w:val="22"/>
              </w:rPr>
            </w:pPr>
          </w:p>
        </w:tc>
      </w:tr>
      <w:tr w:rsidR="009B3A96" w:rsidRPr="00D7574A" w14:paraId="10BDFDC0" w14:textId="77777777" w:rsidTr="00E009E6">
        <w:tc>
          <w:tcPr>
            <w:tcW w:w="9350" w:type="dxa"/>
            <w:gridSpan w:val="2"/>
          </w:tcPr>
          <w:p w14:paraId="294C8E63" w14:textId="77777777" w:rsidR="009B3A96" w:rsidRPr="00D7574A" w:rsidRDefault="009B3A96" w:rsidP="00E009E6">
            <w:pPr>
              <w:pStyle w:val="Heading2"/>
              <w:numPr>
                <w:ilvl w:val="0"/>
                <w:numId w:val="0"/>
              </w:numPr>
              <w:spacing w:before="0" w:after="120" w:line="240" w:lineRule="auto"/>
              <w:rPr>
                <w:sz w:val="22"/>
                <w:szCs w:val="22"/>
              </w:rPr>
            </w:pPr>
            <w:r w:rsidRPr="00D7574A">
              <w:rPr>
                <w:sz w:val="22"/>
                <w:szCs w:val="22"/>
              </w:rPr>
              <w:t>Model:</w:t>
            </w:r>
          </w:p>
          <w:p w14:paraId="78FF4607" w14:textId="77777777" w:rsidR="009B3A96" w:rsidRPr="00D7574A" w:rsidRDefault="009B3A96" w:rsidP="00E009E6">
            <w:pPr>
              <w:pStyle w:val="BodyText"/>
              <w:rPr>
                <w:sz w:val="22"/>
                <w:szCs w:val="22"/>
              </w:rPr>
            </w:pPr>
          </w:p>
          <w:p w14:paraId="742E611E" w14:textId="77777777" w:rsidR="009B3A96" w:rsidRPr="00D7574A" w:rsidRDefault="009B3A96" w:rsidP="00E009E6">
            <w:pPr>
              <w:pStyle w:val="BodyText"/>
              <w:rPr>
                <w:sz w:val="22"/>
                <w:szCs w:val="22"/>
              </w:rPr>
            </w:pPr>
          </w:p>
          <w:p w14:paraId="3250AF5D" w14:textId="77777777" w:rsidR="009B3A96" w:rsidRPr="00D7574A" w:rsidRDefault="009B3A96" w:rsidP="00E009E6">
            <w:pPr>
              <w:pStyle w:val="BodyText"/>
              <w:rPr>
                <w:sz w:val="22"/>
                <w:szCs w:val="22"/>
              </w:rPr>
            </w:pPr>
          </w:p>
          <w:p w14:paraId="5C64592D" w14:textId="77777777" w:rsidR="009B3A96" w:rsidRPr="00D7574A" w:rsidRDefault="009B3A96" w:rsidP="00E009E6">
            <w:pPr>
              <w:pStyle w:val="BodyText"/>
              <w:rPr>
                <w:sz w:val="22"/>
                <w:szCs w:val="22"/>
              </w:rPr>
            </w:pPr>
          </w:p>
        </w:tc>
      </w:tr>
      <w:tr w:rsidR="009B3A96" w:rsidRPr="00D7574A" w14:paraId="6A3EBA59" w14:textId="77777777" w:rsidTr="00E009E6">
        <w:tc>
          <w:tcPr>
            <w:tcW w:w="9350" w:type="dxa"/>
            <w:gridSpan w:val="2"/>
          </w:tcPr>
          <w:p w14:paraId="63BC5F87" w14:textId="77777777" w:rsidR="009B3A96" w:rsidRPr="00D7574A" w:rsidRDefault="009B3A96" w:rsidP="00E009E6">
            <w:pPr>
              <w:pStyle w:val="Heading2"/>
              <w:numPr>
                <w:ilvl w:val="0"/>
                <w:numId w:val="0"/>
              </w:numPr>
              <w:spacing w:before="0" w:after="120" w:line="240" w:lineRule="auto"/>
              <w:rPr>
                <w:sz w:val="22"/>
                <w:szCs w:val="22"/>
              </w:rPr>
            </w:pPr>
            <w:r w:rsidRPr="00D7574A">
              <w:rPr>
                <w:sz w:val="22"/>
                <w:szCs w:val="22"/>
              </w:rPr>
              <w:t>Verification Plan:</w:t>
            </w:r>
          </w:p>
          <w:p w14:paraId="4CA9A166" w14:textId="77777777" w:rsidR="009B3A96" w:rsidRPr="00D7574A" w:rsidRDefault="009B3A96" w:rsidP="00E009E6">
            <w:pPr>
              <w:pStyle w:val="BodyText"/>
              <w:rPr>
                <w:b/>
                <w:bCs/>
                <w:sz w:val="22"/>
                <w:szCs w:val="22"/>
              </w:rPr>
            </w:pPr>
          </w:p>
          <w:p w14:paraId="22A19A5A" w14:textId="77777777" w:rsidR="009B3A96" w:rsidRPr="00D7574A" w:rsidRDefault="009B3A96" w:rsidP="00E009E6">
            <w:pPr>
              <w:pStyle w:val="BodyText"/>
              <w:rPr>
                <w:sz w:val="22"/>
                <w:szCs w:val="22"/>
              </w:rPr>
            </w:pPr>
          </w:p>
          <w:p w14:paraId="2CAB2F6F" w14:textId="77777777" w:rsidR="009B3A96" w:rsidRPr="00D7574A" w:rsidRDefault="009B3A96" w:rsidP="00E009E6">
            <w:pPr>
              <w:pStyle w:val="BodyText"/>
              <w:rPr>
                <w:sz w:val="22"/>
                <w:szCs w:val="22"/>
              </w:rPr>
            </w:pPr>
          </w:p>
          <w:p w14:paraId="3E478CC4" w14:textId="77777777" w:rsidR="009B3A96" w:rsidRPr="00D7574A" w:rsidRDefault="009B3A96" w:rsidP="00E009E6">
            <w:pPr>
              <w:pStyle w:val="BodyText"/>
              <w:rPr>
                <w:sz w:val="22"/>
                <w:szCs w:val="22"/>
              </w:rPr>
            </w:pPr>
          </w:p>
          <w:p w14:paraId="59F01411" w14:textId="77777777" w:rsidR="009B3A96" w:rsidRPr="00D7574A" w:rsidRDefault="009B3A96" w:rsidP="00E009E6">
            <w:pPr>
              <w:pStyle w:val="BodyText"/>
              <w:rPr>
                <w:sz w:val="22"/>
                <w:szCs w:val="22"/>
              </w:rPr>
            </w:pPr>
          </w:p>
        </w:tc>
      </w:tr>
      <w:tr w:rsidR="009B3A96" w:rsidRPr="00D7574A" w14:paraId="78B31111" w14:textId="77777777" w:rsidTr="00E009E6">
        <w:tc>
          <w:tcPr>
            <w:tcW w:w="9350" w:type="dxa"/>
            <w:gridSpan w:val="2"/>
          </w:tcPr>
          <w:p w14:paraId="037FD0F0" w14:textId="77777777" w:rsidR="009B3A96" w:rsidRPr="00D7574A" w:rsidRDefault="009B3A96" w:rsidP="00E009E6">
            <w:pPr>
              <w:pStyle w:val="Heading2"/>
              <w:numPr>
                <w:ilvl w:val="0"/>
                <w:numId w:val="0"/>
              </w:numPr>
              <w:spacing w:before="0" w:after="120" w:line="240" w:lineRule="auto"/>
              <w:rPr>
                <w:sz w:val="22"/>
                <w:szCs w:val="22"/>
              </w:rPr>
            </w:pPr>
            <w:r w:rsidRPr="00D7574A">
              <w:rPr>
                <w:sz w:val="22"/>
                <w:szCs w:val="22"/>
              </w:rPr>
              <w:t>Verification Data:</w:t>
            </w:r>
          </w:p>
          <w:p w14:paraId="597F2A2E" w14:textId="77777777" w:rsidR="009B3A96" w:rsidRPr="00D7574A" w:rsidRDefault="009B3A96" w:rsidP="00E009E6">
            <w:pPr>
              <w:pStyle w:val="Heading2"/>
              <w:numPr>
                <w:ilvl w:val="0"/>
                <w:numId w:val="0"/>
              </w:numPr>
              <w:spacing w:before="0" w:after="120" w:line="240" w:lineRule="auto"/>
              <w:rPr>
                <w:sz w:val="22"/>
                <w:szCs w:val="22"/>
              </w:rPr>
            </w:pPr>
          </w:p>
          <w:p w14:paraId="7E81F9E1" w14:textId="77777777" w:rsidR="009B3A96" w:rsidRPr="00D7574A" w:rsidRDefault="009B3A96" w:rsidP="00E009E6">
            <w:pPr>
              <w:pStyle w:val="BodyText"/>
              <w:rPr>
                <w:sz w:val="22"/>
                <w:szCs w:val="22"/>
              </w:rPr>
            </w:pPr>
          </w:p>
          <w:p w14:paraId="5B5C1E67" w14:textId="77777777" w:rsidR="009B3A96" w:rsidRPr="00D7574A" w:rsidRDefault="009B3A96" w:rsidP="00E009E6">
            <w:pPr>
              <w:pStyle w:val="BodyText"/>
              <w:rPr>
                <w:sz w:val="22"/>
                <w:szCs w:val="22"/>
              </w:rPr>
            </w:pPr>
          </w:p>
          <w:p w14:paraId="78074462" w14:textId="77777777" w:rsidR="009B3A96" w:rsidRPr="00D7574A" w:rsidRDefault="009B3A96" w:rsidP="00E009E6">
            <w:pPr>
              <w:pStyle w:val="BodyText"/>
              <w:rPr>
                <w:sz w:val="22"/>
                <w:szCs w:val="22"/>
              </w:rPr>
            </w:pPr>
          </w:p>
          <w:p w14:paraId="49D7642E" w14:textId="77777777" w:rsidR="009B3A96" w:rsidRPr="00D7574A" w:rsidRDefault="009B3A96" w:rsidP="00E009E6">
            <w:pPr>
              <w:pStyle w:val="BodyText"/>
              <w:rPr>
                <w:sz w:val="22"/>
                <w:szCs w:val="22"/>
              </w:rPr>
            </w:pPr>
          </w:p>
          <w:p w14:paraId="672B06DC" w14:textId="77777777" w:rsidR="009B3A96" w:rsidRPr="00D7574A" w:rsidRDefault="009B3A96" w:rsidP="00E009E6">
            <w:pPr>
              <w:pStyle w:val="BodyText"/>
              <w:rPr>
                <w:sz w:val="22"/>
                <w:szCs w:val="22"/>
              </w:rPr>
            </w:pPr>
          </w:p>
        </w:tc>
      </w:tr>
    </w:tbl>
    <w:p w14:paraId="08A2AFA4" w14:textId="77777777" w:rsidR="009B3A96" w:rsidRPr="00D7574A" w:rsidRDefault="009B3A96" w:rsidP="009B3A96">
      <w:pPr>
        <w:pStyle w:val="BodyText"/>
        <w:rPr>
          <w:sz w:val="22"/>
          <w:szCs w:val="22"/>
        </w:rPr>
      </w:pPr>
    </w:p>
    <w:p w14:paraId="03BA0599" w14:textId="606991B7" w:rsidR="009B3A96" w:rsidRPr="00D7574A" w:rsidRDefault="009B3A96" w:rsidP="009B3A96">
      <w:pPr>
        <w:pStyle w:val="BodyText"/>
        <w:rPr>
          <w:sz w:val="22"/>
          <w:szCs w:val="22"/>
        </w:rPr>
      </w:pPr>
    </w:p>
    <w:p w14:paraId="4D080501" w14:textId="47B4C3F1" w:rsidR="009B3A96" w:rsidRPr="00D7574A" w:rsidRDefault="009B3A96" w:rsidP="009B3A96">
      <w:pPr>
        <w:pStyle w:val="BodyText"/>
        <w:rPr>
          <w:sz w:val="22"/>
          <w:szCs w:val="22"/>
        </w:rPr>
      </w:pPr>
    </w:p>
    <w:p w14:paraId="7CCDC073" w14:textId="7C5CFC0D" w:rsidR="009B3A96" w:rsidRPr="00D7574A" w:rsidRDefault="009B3A96" w:rsidP="009B3A96">
      <w:pPr>
        <w:pStyle w:val="BodyText"/>
        <w:rPr>
          <w:sz w:val="22"/>
          <w:szCs w:val="22"/>
        </w:rPr>
      </w:pPr>
    </w:p>
    <w:p w14:paraId="163E7DBB" w14:textId="766A1DE9" w:rsidR="009B3A96" w:rsidRPr="00D7574A" w:rsidRDefault="009B3A96" w:rsidP="009B3A96">
      <w:pPr>
        <w:pStyle w:val="BodyText"/>
        <w:rPr>
          <w:sz w:val="22"/>
          <w:szCs w:val="22"/>
        </w:rPr>
      </w:pPr>
    </w:p>
    <w:p w14:paraId="600A6F93" w14:textId="0B674507" w:rsidR="009B3A96" w:rsidRPr="00D7574A" w:rsidRDefault="009B3A96" w:rsidP="009B3A96">
      <w:pPr>
        <w:pStyle w:val="BodyText"/>
        <w:rPr>
          <w:sz w:val="22"/>
          <w:szCs w:val="22"/>
        </w:rPr>
      </w:pPr>
    </w:p>
    <w:p w14:paraId="13CFE33B" w14:textId="294CFF10" w:rsidR="009B3A96" w:rsidRPr="00D7574A" w:rsidRDefault="009B3A96" w:rsidP="009B3A96">
      <w:pPr>
        <w:pStyle w:val="BodyText"/>
        <w:rPr>
          <w:sz w:val="22"/>
          <w:szCs w:val="22"/>
        </w:rPr>
      </w:pPr>
    </w:p>
    <w:p w14:paraId="09E1DE3C" w14:textId="391759F9" w:rsidR="009B3A96" w:rsidRPr="00D7574A" w:rsidRDefault="009B3A96" w:rsidP="009B3A96">
      <w:pPr>
        <w:pStyle w:val="BodyText"/>
        <w:rPr>
          <w:sz w:val="22"/>
          <w:szCs w:val="22"/>
        </w:rPr>
      </w:pPr>
    </w:p>
    <w:p w14:paraId="4FE36572" w14:textId="61B7A4E6" w:rsidR="009B3A96" w:rsidRPr="00D7574A" w:rsidRDefault="009B3A96" w:rsidP="009B3A96">
      <w:pPr>
        <w:pStyle w:val="BodyText"/>
        <w:rPr>
          <w:sz w:val="22"/>
          <w:szCs w:val="22"/>
        </w:rPr>
      </w:pPr>
    </w:p>
    <w:p w14:paraId="5D3DE744" w14:textId="2ADE0222" w:rsidR="009B3A96" w:rsidRPr="00D7574A" w:rsidRDefault="009B3A96" w:rsidP="009B3A96">
      <w:pPr>
        <w:pStyle w:val="BodyText"/>
        <w:rPr>
          <w:sz w:val="22"/>
          <w:szCs w:val="22"/>
        </w:rPr>
      </w:pPr>
    </w:p>
    <w:p w14:paraId="22049171" w14:textId="244C73A5" w:rsidR="009B3A96" w:rsidRPr="00D7574A" w:rsidRDefault="009B3A96" w:rsidP="009B3A96">
      <w:pPr>
        <w:pStyle w:val="BodyText"/>
        <w:rPr>
          <w:sz w:val="22"/>
          <w:szCs w:val="22"/>
        </w:rPr>
      </w:pPr>
    </w:p>
    <w:p w14:paraId="23FD4162" w14:textId="45C2082B" w:rsidR="009B3A96" w:rsidRPr="00D7574A" w:rsidRDefault="009B3A96" w:rsidP="009B3A96">
      <w:pPr>
        <w:pStyle w:val="BodyText"/>
        <w:rPr>
          <w:sz w:val="22"/>
          <w:szCs w:val="22"/>
        </w:rPr>
      </w:pPr>
    </w:p>
    <w:p w14:paraId="3FC042F8" w14:textId="4DD60CC5" w:rsidR="009B3A96" w:rsidRPr="00D7574A" w:rsidRDefault="009B3A96" w:rsidP="009B3A96">
      <w:pPr>
        <w:pStyle w:val="BodyText"/>
        <w:rPr>
          <w:sz w:val="22"/>
          <w:szCs w:val="22"/>
        </w:rPr>
      </w:pPr>
    </w:p>
    <w:p w14:paraId="27B4B1E4" w14:textId="5A1946E0" w:rsidR="009B3A96" w:rsidRPr="00D7574A" w:rsidRDefault="009B3A96" w:rsidP="009B3A96">
      <w:pPr>
        <w:pStyle w:val="BodyText"/>
        <w:rPr>
          <w:sz w:val="22"/>
          <w:szCs w:val="22"/>
        </w:rPr>
      </w:pPr>
    </w:p>
    <w:p w14:paraId="16C0F16B" w14:textId="02FA5AE2" w:rsidR="009B3A96" w:rsidRPr="00D7574A" w:rsidRDefault="009B3A96" w:rsidP="009B3A96">
      <w:pPr>
        <w:pStyle w:val="BodyText"/>
        <w:rPr>
          <w:sz w:val="22"/>
          <w:szCs w:val="22"/>
        </w:rPr>
      </w:pPr>
    </w:p>
    <w:p w14:paraId="597D4EBE" w14:textId="3742A32C" w:rsidR="009B3A96" w:rsidRPr="00D7574A" w:rsidRDefault="009B3A96" w:rsidP="009B3A96">
      <w:pPr>
        <w:pStyle w:val="BodyText"/>
        <w:rPr>
          <w:sz w:val="22"/>
          <w:szCs w:val="22"/>
        </w:rPr>
      </w:pPr>
    </w:p>
    <w:p w14:paraId="127A98CB" w14:textId="04445401" w:rsidR="009B3A96" w:rsidRPr="00D7574A" w:rsidRDefault="009B3A96" w:rsidP="009B3A96">
      <w:pPr>
        <w:pStyle w:val="BodyText"/>
        <w:rPr>
          <w:sz w:val="22"/>
          <w:szCs w:val="22"/>
        </w:rPr>
      </w:pPr>
    </w:p>
    <w:p w14:paraId="24D023E8" w14:textId="5FFE3A72" w:rsidR="009B3A96" w:rsidRPr="00D7574A" w:rsidRDefault="009B3A96" w:rsidP="00D7574A">
      <w:pPr>
        <w:pStyle w:val="BodyText"/>
        <w:ind w:left="0" w:firstLine="0"/>
        <w:rPr>
          <w:sz w:val="22"/>
          <w:szCs w:val="22"/>
        </w:rPr>
      </w:pPr>
    </w:p>
    <w:p w14:paraId="371505F9" w14:textId="3C930423" w:rsidR="009B3A96" w:rsidRPr="00D7574A" w:rsidRDefault="009B3A96" w:rsidP="009B3A96">
      <w:pPr>
        <w:pStyle w:val="BodyText"/>
        <w:rPr>
          <w:sz w:val="22"/>
          <w:szCs w:val="22"/>
        </w:rPr>
      </w:pPr>
    </w:p>
    <w:tbl>
      <w:tblPr>
        <w:tblStyle w:val="TableGrid"/>
        <w:tblW w:w="0" w:type="auto"/>
        <w:tblLook w:val="04A0" w:firstRow="1" w:lastRow="0" w:firstColumn="1" w:lastColumn="0" w:noHBand="0" w:noVBand="1"/>
      </w:tblPr>
      <w:tblGrid>
        <w:gridCol w:w="4675"/>
        <w:gridCol w:w="4675"/>
      </w:tblGrid>
      <w:tr w:rsidR="009B3A96" w:rsidRPr="00D7574A" w14:paraId="0E307C17" w14:textId="77777777" w:rsidTr="00E009E6">
        <w:tc>
          <w:tcPr>
            <w:tcW w:w="9350" w:type="dxa"/>
            <w:gridSpan w:val="2"/>
          </w:tcPr>
          <w:p w14:paraId="36EBC6A5" w14:textId="77777777" w:rsidR="009B3A96" w:rsidRPr="00D7574A" w:rsidRDefault="009B3A96" w:rsidP="00E009E6">
            <w:pPr>
              <w:pStyle w:val="Heading2"/>
              <w:numPr>
                <w:ilvl w:val="0"/>
                <w:numId w:val="0"/>
              </w:numPr>
              <w:spacing w:before="0" w:after="120" w:line="240" w:lineRule="auto"/>
              <w:rPr>
                <w:sz w:val="22"/>
                <w:szCs w:val="22"/>
              </w:rPr>
            </w:pPr>
            <w:r w:rsidRPr="00D7574A">
              <w:rPr>
                <w:sz w:val="22"/>
                <w:szCs w:val="22"/>
              </w:rPr>
              <w:lastRenderedPageBreak/>
              <w:t>Project Name: Engine Control Unit</w:t>
            </w:r>
          </w:p>
        </w:tc>
      </w:tr>
      <w:tr w:rsidR="009B3A96" w:rsidRPr="00D7574A" w14:paraId="5FB4352B" w14:textId="77777777" w:rsidTr="00E009E6">
        <w:tc>
          <w:tcPr>
            <w:tcW w:w="4675" w:type="dxa"/>
          </w:tcPr>
          <w:p w14:paraId="75153127" w14:textId="3D7F11B4" w:rsidR="009B3A96" w:rsidRPr="00D7574A" w:rsidRDefault="009B3A96" w:rsidP="00E009E6">
            <w:pPr>
              <w:pStyle w:val="Heading2"/>
              <w:numPr>
                <w:ilvl w:val="0"/>
                <w:numId w:val="0"/>
              </w:numPr>
              <w:spacing w:before="0" w:after="120" w:line="240" w:lineRule="auto"/>
              <w:rPr>
                <w:sz w:val="22"/>
                <w:szCs w:val="22"/>
              </w:rPr>
            </w:pPr>
            <w:r w:rsidRPr="00D7574A">
              <w:rPr>
                <w:sz w:val="22"/>
                <w:szCs w:val="22"/>
              </w:rPr>
              <w:t xml:space="preserve">System Requirement Number: </w:t>
            </w:r>
            <w:r w:rsidRPr="00D7574A">
              <w:rPr>
                <w:sz w:val="22"/>
                <w:szCs w:val="22"/>
              </w:rPr>
              <w:t>9.5</w:t>
            </w:r>
          </w:p>
        </w:tc>
        <w:tc>
          <w:tcPr>
            <w:tcW w:w="4675" w:type="dxa"/>
          </w:tcPr>
          <w:p w14:paraId="490BAB37" w14:textId="77777777" w:rsidR="009B3A96" w:rsidRPr="00D7574A" w:rsidRDefault="009B3A96" w:rsidP="00E009E6">
            <w:pPr>
              <w:pStyle w:val="Heading2"/>
              <w:numPr>
                <w:ilvl w:val="0"/>
                <w:numId w:val="0"/>
              </w:numPr>
              <w:spacing w:before="0" w:after="120" w:line="240" w:lineRule="auto"/>
              <w:rPr>
                <w:sz w:val="22"/>
                <w:szCs w:val="22"/>
              </w:rPr>
            </w:pPr>
            <w:r w:rsidRPr="00D7574A">
              <w:rPr>
                <w:sz w:val="22"/>
                <w:szCs w:val="22"/>
              </w:rPr>
              <w:t>Version: 0</w:t>
            </w:r>
          </w:p>
        </w:tc>
      </w:tr>
      <w:tr w:rsidR="009B3A96" w:rsidRPr="00D7574A" w14:paraId="3E0D793E" w14:textId="77777777" w:rsidTr="00E009E6">
        <w:tc>
          <w:tcPr>
            <w:tcW w:w="4675" w:type="dxa"/>
          </w:tcPr>
          <w:p w14:paraId="1F68AACF" w14:textId="77777777" w:rsidR="009B3A96" w:rsidRPr="00D7574A" w:rsidRDefault="009B3A96" w:rsidP="00E009E6">
            <w:pPr>
              <w:pStyle w:val="Heading2"/>
              <w:numPr>
                <w:ilvl w:val="0"/>
                <w:numId w:val="0"/>
              </w:numPr>
              <w:spacing w:before="0" w:after="120" w:line="240" w:lineRule="auto"/>
              <w:rPr>
                <w:sz w:val="22"/>
                <w:szCs w:val="22"/>
              </w:rPr>
            </w:pPr>
            <w:r w:rsidRPr="00D7574A">
              <w:rPr>
                <w:sz w:val="22"/>
                <w:szCs w:val="22"/>
              </w:rPr>
              <w:t>Originator: David Tolsma</w:t>
            </w:r>
          </w:p>
        </w:tc>
        <w:tc>
          <w:tcPr>
            <w:tcW w:w="4675" w:type="dxa"/>
          </w:tcPr>
          <w:p w14:paraId="0D6D882A" w14:textId="77777777" w:rsidR="009B3A96" w:rsidRPr="00D7574A" w:rsidRDefault="009B3A96" w:rsidP="00E009E6">
            <w:pPr>
              <w:pStyle w:val="Heading2"/>
              <w:numPr>
                <w:ilvl w:val="0"/>
                <w:numId w:val="0"/>
              </w:numPr>
              <w:spacing w:before="0" w:after="120" w:line="240" w:lineRule="auto"/>
              <w:rPr>
                <w:sz w:val="22"/>
                <w:szCs w:val="22"/>
              </w:rPr>
            </w:pPr>
            <w:r w:rsidRPr="00D7574A">
              <w:rPr>
                <w:sz w:val="22"/>
                <w:szCs w:val="22"/>
              </w:rPr>
              <w:t>Approval:</w:t>
            </w:r>
          </w:p>
        </w:tc>
      </w:tr>
      <w:tr w:rsidR="009B3A96" w:rsidRPr="00D7574A" w14:paraId="11A8AEF2" w14:textId="77777777" w:rsidTr="00E009E6">
        <w:tc>
          <w:tcPr>
            <w:tcW w:w="9350" w:type="dxa"/>
            <w:gridSpan w:val="2"/>
          </w:tcPr>
          <w:p w14:paraId="25F10C07" w14:textId="77777777" w:rsidR="009B3A96" w:rsidRPr="00D7574A" w:rsidRDefault="009B3A96" w:rsidP="00E009E6">
            <w:pPr>
              <w:pStyle w:val="Heading2"/>
              <w:numPr>
                <w:ilvl w:val="0"/>
                <w:numId w:val="0"/>
              </w:numPr>
              <w:spacing w:before="0" w:after="120" w:line="240" w:lineRule="auto"/>
              <w:rPr>
                <w:sz w:val="22"/>
                <w:szCs w:val="22"/>
              </w:rPr>
            </w:pPr>
            <w:r w:rsidRPr="00D7574A">
              <w:rPr>
                <w:sz w:val="22"/>
                <w:szCs w:val="22"/>
              </w:rPr>
              <w:t>Requirement:</w:t>
            </w:r>
          </w:p>
          <w:p w14:paraId="30487F5B" w14:textId="34402940" w:rsidR="009B3A96" w:rsidRPr="00D7574A" w:rsidRDefault="00D7574A" w:rsidP="00E009E6">
            <w:pPr>
              <w:keepNext w:val="0"/>
              <w:spacing w:line="240" w:lineRule="auto"/>
              <w:rPr>
                <w:rFonts w:ascii="Arial" w:hAnsi="Arial" w:cs="Arial"/>
                <w:color w:val="000000"/>
                <w:sz w:val="22"/>
                <w:szCs w:val="22"/>
              </w:rPr>
            </w:pPr>
            <w:r w:rsidRPr="00D7574A">
              <w:rPr>
                <w:rFonts w:ascii="Arial" w:hAnsi="Arial" w:cs="Arial"/>
                <w:color w:val="000000"/>
                <w:sz w:val="22"/>
                <w:szCs w:val="22"/>
              </w:rPr>
              <w:t>Shall have several configurable logic level inputs and outputs</w:t>
            </w:r>
          </w:p>
          <w:p w14:paraId="684A9E52" w14:textId="77777777" w:rsidR="009B3A96" w:rsidRPr="00D7574A" w:rsidRDefault="009B3A96" w:rsidP="00E009E6">
            <w:pPr>
              <w:pStyle w:val="Heading2"/>
              <w:numPr>
                <w:ilvl w:val="0"/>
                <w:numId w:val="0"/>
              </w:numPr>
              <w:spacing w:before="0" w:after="120" w:line="240" w:lineRule="auto"/>
              <w:rPr>
                <w:sz w:val="22"/>
                <w:szCs w:val="22"/>
              </w:rPr>
            </w:pPr>
          </w:p>
        </w:tc>
      </w:tr>
      <w:tr w:rsidR="009B3A96" w:rsidRPr="00D7574A" w14:paraId="5BCF680C" w14:textId="77777777" w:rsidTr="00E009E6">
        <w:tc>
          <w:tcPr>
            <w:tcW w:w="9350" w:type="dxa"/>
            <w:gridSpan w:val="2"/>
          </w:tcPr>
          <w:p w14:paraId="0F4C36C2" w14:textId="77777777" w:rsidR="009B3A96" w:rsidRPr="00D7574A" w:rsidRDefault="009B3A96" w:rsidP="00E009E6">
            <w:pPr>
              <w:pStyle w:val="Heading2"/>
              <w:numPr>
                <w:ilvl w:val="0"/>
                <w:numId w:val="0"/>
              </w:numPr>
              <w:spacing w:before="0" w:after="120" w:line="240" w:lineRule="auto"/>
              <w:rPr>
                <w:sz w:val="22"/>
                <w:szCs w:val="22"/>
              </w:rPr>
            </w:pPr>
            <w:r w:rsidRPr="00D7574A">
              <w:rPr>
                <w:sz w:val="22"/>
                <w:szCs w:val="22"/>
              </w:rPr>
              <w:t>Rationale:</w:t>
            </w:r>
          </w:p>
          <w:p w14:paraId="79DD76D5" w14:textId="64212B61" w:rsidR="009B3A96" w:rsidRPr="00D7574A" w:rsidRDefault="00D7574A" w:rsidP="00E009E6">
            <w:pPr>
              <w:pStyle w:val="BodyText"/>
              <w:rPr>
                <w:sz w:val="22"/>
                <w:szCs w:val="22"/>
              </w:rPr>
            </w:pPr>
            <w:r w:rsidRPr="00D7574A">
              <w:rPr>
                <w:sz w:val="22"/>
                <w:szCs w:val="22"/>
              </w:rPr>
              <w:t>This is for future expansion</w:t>
            </w:r>
          </w:p>
          <w:p w14:paraId="4024B8B9" w14:textId="77777777" w:rsidR="009B3A96" w:rsidRPr="00D7574A" w:rsidRDefault="009B3A96" w:rsidP="00E009E6">
            <w:pPr>
              <w:pStyle w:val="BodyText"/>
              <w:rPr>
                <w:sz w:val="22"/>
                <w:szCs w:val="22"/>
              </w:rPr>
            </w:pPr>
          </w:p>
        </w:tc>
      </w:tr>
      <w:tr w:rsidR="009B3A96" w:rsidRPr="00D7574A" w14:paraId="1C0F161D" w14:textId="77777777" w:rsidTr="00E009E6">
        <w:tc>
          <w:tcPr>
            <w:tcW w:w="9350" w:type="dxa"/>
            <w:gridSpan w:val="2"/>
          </w:tcPr>
          <w:p w14:paraId="3ED78234" w14:textId="77777777" w:rsidR="009B3A96" w:rsidRPr="00D7574A" w:rsidRDefault="009B3A96" w:rsidP="00E009E6">
            <w:pPr>
              <w:pStyle w:val="Heading2"/>
              <w:numPr>
                <w:ilvl w:val="0"/>
                <w:numId w:val="0"/>
              </w:numPr>
              <w:spacing w:before="0" w:after="120" w:line="240" w:lineRule="auto"/>
              <w:rPr>
                <w:sz w:val="22"/>
                <w:szCs w:val="22"/>
              </w:rPr>
            </w:pPr>
            <w:r w:rsidRPr="00D7574A">
              <w:rPr>
                <w:sz w:val="22"/>
                <w:szCs w:val="22"/>
              </w:rPr>
              <w:t>Model:</w:t>
            </w:r>
          </w:p>
          <w:p w14:paraId="6CAAE9AB" w14:textId="77777777" w:rsidR="009B3A96" w:rsidRPr="00D7574A" w:rsidRDefault="009B3A96" w:rsidP="00E009E6">
            <w:pPr>
              <w:pStyle w:val="BodyText"/>
              <w:rPr>
                <w:sz w:val="22"/>
                <w:szCs w:val="22"/>
              </w:rPr>
            </w:pPr>
          </w:p>
          <w:p w14:paraId="73D32AB9" w14:textId="77777777" w:rsidR="009B3A96" w:rsidRPr="00D7574A" w:rsidRDefault="009B3A96" w:rsidP="00E009E6">
            <w:pPr>
              <w:pStyle w:val="BodyText"/>
              <w:rPr>
                <w:sz w:val="22"/>
                <w:szCs w:val="22"/>
              </w:rPr>
            </w:pPr>
          </w:p>
          <w:p w14:paraId="071AE0BD" w14:textId="77777777" w:rsidR="009B3A96" w:rsidRPr="00D7574A" w:rsidRDefault="009B3A96" w:rsidP="00E009E6">
            <w:pPr>
              <w:pStyle w:val="BodyText"/>
              <w:rPr>
                <w:sz w:val="22"/>
                <w:szCs w:val="22"/>
              </w:rPr>
            </w:pPr>
          </w:p>
          <w:p w14:paraId="2D2C6AEF" w14:textId="77777777" w:rsidR="009B3A96" w:rsidRPr="00D7574A" w:rsidRDefault="009B3A96" w:rsidP="00E009E6">
            <w:pPr>
              <w:pStyle w:val="BodyText"/>
              <w:rPr>
                <w:sz w:val="22"/>
                <w:szCs w:val="22"/>
              </w:rPr>
            </w:pPr>
          </w:p>
        </w:tc>
      </w:tr>
      <w:tr w:rsidR="009B3A96" w:rsidRPr="00D7574A" w14:paraId="2388FB80" w14:textId="77777777" w:rsidTr="00E009E6">
        <w:tc>
          <w:tcPr>
            <w:tcW w:w="9350" w:type="dxa"/>
            <w:gridSpan w:val="2"/>
          </w:tcPr>
          <w:p w14:paraId="09D00E5C" w14:textId="77777777" w:rsidR="009B3A96" w:rsidRPr="00D7574A" w:rsidRDefault="009B3A96" w:rsidP="00E009E6">
            <w:pPr>
              <w:pStyle w:val="Heading2"/>
              <w:numPr>
                <w:ilvl w:val="0"/>
                <w:numId w:val="0"/>
              </w:numPr>
              <w:spacing w:before="0" w:after="120" w:line="240" w:lineRule="auto"/>
              <w:rPr>
                <w:sz w:val="22"/>
                <w:szCs w:val="22"/>
              </w:rPr>
            </w:pPr>
            <w:r w:rsidRPr="00D7574A">
              <w:rPr>
                <w:sz w:val="22"/>
                <w:szCs w:val="22"/>
              </w:rPr>
              <w:t>Verification Plan:</w:t>
            </w:r>
          </w:p>
          <w:p w14:paraId="0DC39F44" w14:textId="77777777" w:rsidR="009B3A96" w:rsidRPr="00D7574A" w:rsidRDefault="009B3A96" w:rsidP="00E009E6">
            <w:pPr>
              <w:pStyle w:val="BodyText"/>
              <w:rPr>
                <w:b/>
                <w:bCs/>
                <w:sz w:val="22"/>
                <w:szCs w:val="22"/>
              </w:rPr>
            </w:pPr>
          </w:p>
          <w:p w14:paraId="24C19DE4" w14:textId="77777777" w:rsidR="009B3A96" w:rsidRPr="00D7574A" w:rsidRDefault="009B3A96" w:rsidP="00E009E6">
            <w:pPr>
              <w:pStyle w:val="BodyText"/>
              <w:rPr>
                <w:sz w:val="22"/>
                <w:szCs w:val="22"/>
              </w:rPr>
            </w:pPr>
          </w:p>
          <w:p w14:paraId="32D2F16C" w14:textId="77777777" w:rsidR="009B3A96" w:rsidRPr="00D7574A" w:rsidRDefault="009B3A96" w:rsidP="00E009E6">
            <w:pPr>
              <w:pStyle w:val="BodyText"/>
              <w:rPr>
                <w:sz w:val="22"/>
                <w:szCs w:val="22"/>
              </w:rPr>
            </w:pPr>
          </w:p>
          <w:p w14:paraId="61847B8C" w14:textId="77777777" w:rsidR="009B3A96" w:rsidRPr="00D7574A" w:rsidRDefault="009B3A96" w:rsidP="00E009E6">
            <w:pPr>
              <w:pStyle w:val="BodyText"/>
              <w:rPr>
                <w:sz w:val="22"/>
                <w:szCs w:val="22"/>
              </w:rPr>
            </w:pPr>
          </w:p>
          <w:p w14:paraId="3284965B" w14:textId="77777777" w:rsidR="009B3A96" w:rsidRPr="00D7574A" w:rsidRDefault="009B3A96" w:rsidP="00E009E6">
            <w:pPr>
              <w:pStyle w:val="BodyText"/>
              <w:rPr>
                <w:sz w:val="22"/>
                <w:szCs w:val="22"/>
              </w:rPr>
            </w:pPr>
          </w:p>
        </w:tc>
      </w:tr>
      <w:tr w:rsidR="009B3A96" w:rsidRPr="00D7574A" w14:paraId="31BFCD75" w14:textId="77777777" w:rsidTr="00E009E6">
        <w:tc>
          <w:tcPr>
            <w:tcW w:w="9350" w:type="dxa"/>
            <w:gridSpan w:val="2"/>
          </w:tcPr>
          <w:p w14:paraId="59251A31" w14:textId="77777777" w:rsidR="009B3A96" w:rsidRPr="00D7574A" w:rsidRDefault="009B3A96" w:rsidP="00E009E6">
            <w:pPr>
              <w:pStyle w:val="Heading2"/>
              <w:numPr>
                <w:ilvl w:val="0"/>
                <w:numId w:val="0"/>
              </w:numPr>
              <w:spacing w:before="0" w:after="120" w:line="240" w:lineRule="auto"/>
              <w:rPr>
                <w:sz w:val="22"/>
                <w:szCs w:val="22"/>
              </w:rPr>
            </w:pPr>
            <w:r w:rsidRPr="00D7574A">
              <w:rPr>
                <w:sz w:val="22"/>
                <w:szCs w:val="22"/>
              </w:rPr>
              <w:t>Verification Data:</w:t>
            </w:r>
          </w:p>
          <w:p w14:paraId="7F6AA895" w14:textId="77777777" w:rsidR="009B3A96" w:rsidRPr="00D7574A" w:rsidRDefault="009B3A96" w:rsidP="00E009E6">
            <w:pPr>
              <w:pStyle w:val="Heading2"/>
              <w:numPr>
                <w:ilvl w:val="0"/>
                <w:numId w:val="0"/>
              </w:numPr>
              <w:spacing w:before="0" w:after="120" w:line="240" w:lineRule="auto"/>
              <w:rPr>
                <w:sz w:val="22"/>
                <w:szCs w:val="22"/>
              </w:rPr>
            </w:pPr>
          </w:p>
          <w:p w14:paraId="39D253B7" w14:textId="77777777" w:rsidR="009B3A96" w:rsidRPr="00D7574A" w:rsidRDefault="009B3A96" w:rsidP="00E009E6">
            <w:pPr>
              <w:pStyle w:val="BodyText"/>
              <w:rPr>
                <w:sz w:val="22"/>
                <w:szCs w:val="22"/>
              </w:rPr>
            </w:pPr>
          </w:p>
          <w:p w14:paraId="54E2696C" w14:textId="77777777" w:rsidR="009B3A96" w:rsidRPr="00D7574A" w:rsidRDefault="009B3A96" w:rsidP="00E009E6">
            <w:pPr>
              <w:pStyle w:val="BodyText"/>
              <w:rPr>
                <w:sz w:val="22"/>
                <w:szCs w:val="22"/>
              </w:rPr>
            </w:pPr>
          </w:p>
          <w:p w14:paraId="0CF33B30" w14:textId="77777777" w:rsidR="009B3A96" w:rsidRPr="00D7574A" w:rsidRDefault="009B3A96" w:rsidP="00E009E6">
            <w:pPr>
              <w:pStyle w:val="BodyText"/>
              <w:rPr>
                <w:sz w:val="22"/>
                <w:szCs w:val="22"/>
              </w:rPr>
            </w:pPr>
          </w:p>
          <w:p w14:paraId="6A3269F1" w14:textId="77777777" w:rsidR="009B3A96" w:rsidRPr="00D7574A" w:rsidRDefault="009B3A96" w:rsidP="00E009E6">
            <w:pPr>
              <w:pStyle w:val="BodyText"/>
              <w:rPr>
                <w:sz w:val="22"/>
                <w:szCs w:val="22"/>
              </w:rPr>
            </w:pPr>
          </w:p>
          <w:p w14:paraId="2B1723A9" w14:textId="77777777" w:rsidR="009B3A96" w:rsidRPr="00D7574A" w:rsidRDefault="009B3A96" w:rsidP="00E009E6">
            <w:pPr>
              <w:pStyle w:val="BodyText"/>
              <w:rPr>
                <w:sz w:val="22"/>
                <w:szCs w:val="22"/>
              </w:rPr>
            </w:pPr>
          </w:p>
        </w:tc>
      </w:tr>
    </w:tbl>
    <w:p w14:paraId="2639CAC9" w14:textId="77777777" w:rsidR="009B3A96" w:rsidRPr="00D7574A" w:rsidRDefault="009B3A96" w:rsidP="009B3A96">
      <w:pPr>
        <w:pStyle w:val="BodyText"/>
        <w:rPr>
          <w:sz w:val="22"/>
          <w:szCs w:val="22"/>
        </w:rPr>
      </w:pPr>
    </w:p>
    <w:p w14:paraId="6F129505" w14:textId="77777777" w:rsidR="009B3A96" w:rsidRPr="00D7574A" w:rsidRDefault="009B3A96" w:rsidP="009B3A96">
      <w:pPr>
        <w:pStyle w:val="BodyText"/>
        <w:rPr>
          <w:sz w:val="22"/>
          <w:szCs w:val="22"/>
        </w:rPr>
      </w:pPr>
    </w:p>
    <w:p w14:paraId="6BA21A05" w14:textId="4ED70B9E" w:rsidR="009B3A96" w:rsidRPr="00D7574A" w:rsidRDefault="009B3A96" w:rsidP="00A36FBA">
      <w:pPr>
        <w:keepNext w:val="0"/>
        <w:spacing w:line="240" w:lineRule="auto"/>
        <w:rPr>
          <w:sz w:val="22"/>
          <w:szCs w:val="22"/>
        </w:rPr>
      </w:pPr>
    </w:p>
    <w:p w14:paraId="2AE59573" w14:textId="44A32994" w:rsidR="009B3A96" w:rsidRPr="00D7574A" w:rsidRDefault="009B3A96" w:rsidP="00A36FBA">
      <w:pPr>
        <w:keepNext w:val="0"/>
        <w:spacing w:line="240" w:lineRule="auto"/>
        <w:rPr>
          <w:sz w:val="22"/>
          <w:szCs w:val="22"/>
        </w:rPr>
      </w:pPr>
    </w:p>
    <w:p w14:paraId="427EF393" w14:textId="1B531BF5" w:rsidR="009B3A96" w:rsidRPr="00D7574A" w:rsidRDefault="009B3A96" w:rsidP="00A36FBA">
      <w:pPr>
        <w:keepNext w:val="0"/>
        <w:spacing w:line="240" w:lineRule="auto"/>
        <w:rPr>
          <w:sz w:val="22"/>
          <w:szCs w:val="22"/>
        </w:rPr>
      </w:pPr>
    </w:p>
    <w:p w14:paraId="5E643967" w14:textId="45FB157C" w:rsidR="009B3A96" w:rsidRPr="00D7574A" w:rsidRDefault="009B3A96" w:rsidP="00A36FBA">
      <w:pPr>
        <w:keepNext w:val="0"/>
        <w:spacing w:line="240" w:lineRule="auto"/>
        <w:rPr>
          <w:sz w:val="22"/>
          <w:szCs w:val="22"/>
        </w:rPr>
      </w:pPr>
    </w:p>
    <w:p w14:paraId="4C74138F" w14:textId="1C1F22CD" w:rsidR="009B3A96" w:rsidRPr="00D7574A" w:rsidRDefault="009B3A96" w:rsidP="00A36FBA">
      <w:pPr>
        <w:keepNext w:val="0"/>
        <w:spacing w:line="240" w:lineRule="auto"/>
        <w:rPr>
          <w:sz w:val="22"/>
          <w:szCs w:val="22"/>
        </w:rPr>
      </w:pPr>
    </w:p>
    <w:p w14:paraId="7186E1BE" w14:textId="5E8F3CF8" w:rsidR="009B3A96" w:rsidRPr="00D7574A" w:rsidRDefault="009B3A96" w:rsidP="00A36FBA">
      <w:pPr>
        <w:keepNext w:val="0"/>
        <w:spacing w:line="240" w:lineRule="auto"/>
        <w:rPr>
          <w:sz w:val="22"/>
          <w:szCs w:val="22"/>
        </w:rPr>
      </w:pPr>
    </w:p>
    <w:p w14:paraId="3822D52E" w14:textId="2B590C72" w:rsidR="009B3A96" w:rsidRPr="00D7574A" w:rsidRDefault="009B3A96" w:rsidP="00A36FBA">
      <w:pPr>
        <w:keepNext w:val="0"/>
        <w:spacing w:line="240" w:lineRule="auto"/>
        <w:rPr>
          <w:sz w:val="22"/>
          <w:szCs w:val="22"/>
        </w:rPr>
      </w:pPr>
    </w:p>
    <w:p w14:paraId="123F36E0" w14:textId="1E28F177" w:rsidR="009B3A96" w:rsidRPr="00D7574A" w:rsidRDefault="009B3A96" w:rsidP="00A36FBA">
      <w:pPr>
        <w:keepNext w:val="0"/>
        <w:spacing w:line="240" w:lineRule="auto"/>
        <w:rPr>
          <w:sz w:val="22"/>
          <w:szCs w:val="22"/>
        </w:rPr>
      </w:pPr>
    </w:p>
    <w:p w14:paraId="23C41DA7" w14:textId="35B244B8" w:rsidR="009B3A96" w:rsidRPr="00D7574A" w:rsidRDefault="009B3A96" w:rsidP="00A36FBA">
      <w:pPr>
        <w:keepNext w:val="0"/>
        <w:spacing w:line="240" w:lineRule="auto"/>
        <w:rPr>
          <w:sz w:val="22"/>
          <w:szCs w:val="22"/>
        </w:rPr>
      </w:pPr>
    </w:p>
    <w:p w14:paraId="13031167" w14:textId="77BF45A0" w:rsidR="009B3A96" w:rsidRPr="00D7574A" w:rsidRDefault="009B3A96" w:rsidP="00A36FBA">
      <w:pPr>
        <w:keepNext w:val="0"/>
        <w:spacing w:line="240" w:lineRule="auto"/>
        <w:rPr>
          <w:sz w:val="22"/>
          <w:szCs w:val="22"/>
        </w:rPr>
      </w:pPr>
    </w:p>
    <w:p w14:paraId="7FDF0794" w14:textId="2A32ADBB" w:rsidR="009B3A96" w:rsidRPr="00D7574A" w:rsidRDefault="009B3A96" w:rsidP="00A36FBA">
      <w:pPr>
        <w:keepNext w:val="0"/>
        <w:spacing w:line="240" w:lineRule="auto"/>
        <w:rPr>
          <w:sz w:val="22"/>
          <w:szCs w:val="22"/>
        </w:rPr>
      </w:pPr>
    </w:p>
    <w:p w14:paraId="753FA73D" w14:textId="25FFB3DE" w:rsidR="009B3A96" w:rsidRPr="00D7574A" w:rsidRDefault="009B3A96" w:rsidP="00A36FBA">
      <w:pPr>
        <w:keepNext w:val="0"/>
        <w:spacing w:line="240" w:lineRule="auto"/>
        <w:rPr>
          <w:sz w:val="22"/>
          <w:szCs w:val="22"/>
        </w:rPr>
      </w:pPr>
    </w:p>
    <w:p w14:paraId="5DA403EB" w14:textId="78373804" w:rsidR="009B3A96" w:rsidRPr="00D7574A" w:rsidRDefault="009B3A96" w:rsidP="00A36FBA">
      <w:pPr>
        <w:keepNext w:val="0"/>
        <w:spacing w:line="240" w:lineRule="auto"/>
        <w:rPr>
          <w:sz w:val="22"/>
          <w:szCs w:val="22"/>
        </w:rPr>
      </w:pPr>
    </w:p>
    <w:p w14:paraId="796CF600" w14:textId="64264446" w:rsidR="009B3A96" w:rsidRPr="00D7574A" w:rsidRDefault="009B3A96" w:rsidP="00A36FBA">
      <w:pPr>
        <w:keepNext w:val="0"/>
        <w:spacing w:line="240" w:lineRule="auto"/>
        <w:rPr>
          <w:sz w:val="22"/>
          <w:szCs w:val="22"/>
        </w:rPr>
      </w:pPr>
    </w:p>
    <w:p w14:paraId="2B162F63" w14:textId="0D24A968" w:rsidR="009B3A96" w:rsidRPr="00D7574A" w:rsidRDefault="009B3A96" w:rsidP="00A36FBA">
      <w:pPr>
        <w:keepNext w:val="0"/>
        <w:spacing w:line="240" w:lineRule="auto"/>
        <w:rPr>
          <w:sz w:val="22"/>
          <w:szCs w:val="22"/>
        </w:rPr>
      </w:pPr>
    </w:p>
    <w:p w14:paraId="5283B659" w14:textId="21F75DAF" w:rsidR="009B3A96" w:rsidRPr="00D7574A" w:rsidRDefault="009B3A96" w:rsidP="00A36FBA">
      <w:pPr>
        <w:keepNext w:val="0"/>
        <w:spacing w:line="240" w:lineRule="auto"/>
        <w:rPr>
          <w:sz w:val="22"/>
          <w:szCs w:val="22"/>
        </w:rPr>
      </w:pPr>
    </w:p>
    <w:p w14:paraId="29D1C4E3" w14:textId="6F7B08C9" w:rsidR="009B3A96" w:rsidRPr="00D7574A" w:rsidRDefault="009B3A96" w:rsidP="00A36FBA">
      <w:pPr>
        <w:keepNext w:val="0"/>
        <w:spacing w:line="240" w:lineRule="auto"/>
        <w:rPr>
          <w:sz w:val="22"/>
          <w:szCs w:val="22"/>
        </w:rPr>
      </w:pPr>
    </w:p>
    <w:p w14:paraId="12F3D150" w14:textId="2EB194D9" w:rsidR="009B3A96" w:rsidRPr="00D7574A" w:rsidRDefault="009B3A96" w:rsidP="00A36FBA">
      <w:pPr>
        <w:keepNext w:val="0"/>
        <w:spacing w:line="240" w:lineRule="auto"/>
        <w:rPr>
          <w:sz w:val="22"/>
          <w:szCs w:val="22"/>
        </w:rPr>
      </w:pPr>
    </w:p>
    <w:p w14:paraId="6DA817CE" w14:textId="64A624E8" w:rsidR="009B3A96" w:rsidRPr="00D7574A" w:rsidRDefault="009B3A96" w:rsidP="00A36FBA">
      <w:pPr>
        <w:keepNext w:val="0"/>
        <w:spacing w:line="240" w:lineRule="auto"/>
        <w:rPr>
          <w:sz w:val="22"/>
          <w:szCs w:val="22"/>
        </w:rPr>
      </w:pPr>
    </w:p>
    <w:tbl>
      <w:tblPr>
        <w:tblStyle w:val="TableGrid"/>
        <w:tblW w:w="0" w:type="auto"/>
        <w:tblLook w:val="04A0" w:firstRow="1" w:lastRow="0" w:firstColumn="1" w:lastColumn="0" w:noHBand="0" w:noVBand="1"/>
      </w:tblPr>
      <w:tblGrid>
        <w:gridCol w:w="4675"/>
        <w:gridCol w:w="4675"/>
      </w:tblGrid>
      <w:tr w:rsidR="009B3A96" w:rsidRPr="00D7574A" w14:paraId="45383E82" w14:textId="77777777" w:rsidTr="00E009E6">
        <w:tc>
          <w:tcPr>
            <w:tcW w:w="9350" w:type="dxa"/>
            <w:gridSpan w:val="2"/>
          </w:tcPr>
          <w:p w14:paraId="1B19BB6E" w14:textId="77777777" w:rsidR="009B3A96" w:rsidRPr="00D7574A" w:rsidRDefault="009B3A96" w:rsidP="00E009E6">
            <w:pPr>
              <w:pStyle w:val="Heading2"/>
              <w:numPr>
                <w:ilvl w:val="0"/>
                <w:numId w:val="0"/>
              </w:numPr>
              <w:spacing w:before="0" w:after="120" w:line="240" w:lineRule="auto"/>
              <w:rPr>
                <w:sz w:val="22"/>
                <w:szCs w:val="22"/>
              </w:rPr>
            </w:pPr>
            <w:r w:rsidRPr="00D7574A">
              <w:rPr>
                <w:sz w:val="22"/>
                <w:szCs w:val="22"/>
              </w:rPr>
              <w:lastRenderedPageBreak/>
              <w:t>Project Name: Engine Control Unit</w:t>
            </w:r>
          </w:p>
        </w:tc>
      </w:tr>
      <w:tr w:rsidR="009B3A96" w:rsidRPr="00D7574A" w14:paraId="61F36A92" w14:textId="77777777" w:rsidTr="00E009E6">
        <w:tc>
          <w:tcPr>
            <w:tcW w:w="4675" w:type="dxa"/>
          </w:tcPr>
          <w:p w14:paraId="19C2C903" w14:textId="44FDD8DF" w:rsidR="009B3A96" w:rsidRPr="00D7574A" w:rsidRDefault="009B3A96" w:rsidP="00E009E6">
            <w:pPr>
              <w:pStyle w:val="Heading2"/>
              <w:numPr>
                <w:ilvl w:val="0"/>
                <w:numId w:val="0"/>
              </w:numPr>
              <w:spacing w:before="0" w:after="120" w:line="240" w:lineRule="auto"/>
              <w:rPr>
                <w:sz w:val="22"/>
                <w:szCs w:val="22"/>
              </w:rPr>
            </w:pPr>
            <w:r w:rsidRPr="00D7574A">
              <w:rPr>
                <w:sz w:val="22"/>
                <w:szCs w:val="22"/>
              </w:rPr>
              <w:t xml:space="preserve">System Requirement Number: </w:t>
            </w:r>
            <w:r w:rsidRPr="00D7574A">
              <w:rPr>
                <w:sz w:val="22"/>
                <w:szCs w:val="22"/>
              </w:rPr>
              <w:t>9.6</w:t>
            </w:r>
          </w:p>
        </w:tc>
        <w:tc>
          <w:tcPr>
            <w:tcW w:w="4675" w:type="dxa"/>
          </w:tcPr>
          <w:p w14:paraId="60A62C03" w14:textId="77777777" w:rsidR="009B3A96" w:rsidRPr="00D7574A" w:rsidRDefault="009B3A96" w:rsidP="00E009E6">
            <w:pPr>
              <w:pStyle w:val="Heading2"/>
              <w:numPr>
                <w:ilvl w:val="0"/>
                <w:numId w:val="0"/>
              </w:numPr>
              <w:spacing w:before="0" w:after="120" w:line="240" w:lineRule="auto"/>
              <w:rPr>
                <w:sz w:val="22"/>
                <w:szCs w:val="22"/>
              </w:rPr>
            </w:pPr>
            <w:r w:rsidRPr="00D7574A">
              <w:rPr>
                <w:sz w:val="22"/>
                <w:szCs w:val="22"/>
              </w:rPr>
              <w:t>Version: 0</w:t>
            </w:r>
          </w:p>
        </w:tc>
      </w:tr>
      <w:tr w:rsidR="009B3A96" w:rsidRPr="00D7574A" w14:paraId="5DEA434A" w14:textId="77777777" w:rsidTr="00E009E6">
        <w:tc>
          <w:tcPr>
            <w:tcW w:w="4675" w:type="dxa"/>
          </w:tcPr>
          <w:p w14:paraId="524C4A11" w14:textId="77777777" w:rsidR="009B3A96" w:rsidRPr="00D7574A" w:rsidRDefault="009B3A96" w:rsidP="00E009E6">
            <w:pPr>
              <w:pStyle w:val="Heading2"/>
              <w:numPr>
                <w:ilvl w:val="0"/>
                <w:numId w:val="0"/>
              </w:numPr>
              <w:spacing w:before="0" w:after="120" w:line="240" w:lineRule="auto"/>
              <w:rPr>
                <w:sz w:val="22"/>
                <w:szCs w:val="22"/>
              </w:rPr>
            </w:pPr>
            <w:r w:rsidRPr="00D7574A">
              <w:rPr>
                <w:sz w:val="22"/>
                <w:szCs w:val="22"/>
              </w:rPr>
              <w:t>Originator: David Tolsma</w:t>
            </w:r>
          </w:p>
        </w:tc>
        <w:tc>
          <w:tcPr>
            <w:tcW w:w="4675" w:type="dxa"/>
          </w:tcPr>
          <w:p w14:paraId="53C23EA6" w14:textId="77777777" w:rsidR="009B3A96" w:rsidRPr="00D7574A" w:rsidRDefault="009B3A96" w:rsidP="00E009E6">
            <w:pPr>
              <w:pStyle w:val="Heading2"/>
              <w:numPr>
                <w:ilvl w:val="0"/>
                <w:numId w:val="0"/>
              </w:numPr>
              <w:spacing w:before="0" w:after="120" w:line="240" w:lineRule="auto"/>
              <w:rPr>
                <w:sz w:val="22"/>
                <w:szCs w:val="22"/>
              </w:rPr>
            </w:pPr>
            <w:r w:rsidRPr="00D7574A">
              <w:rPr>
                <w:sz w:val="22"/>
                <w:szCs w:val="22"/>
              </w:rPr>
              <w:t>Approval:</w:t>
            </w:r>
          </w:p>
        </w:tc>
      </w:tr>
      <w:tr w:rsidR="009B3A96" w:rsidRPr="00D7574A" w14:paraId="2387E739" w14:textId="77777777" w:rsidTr="00E009E6">
        <w:tc>
          <w:tcPr>
            <w:tcW w:w="9350" w:type="dxa"/>
            <w:gridSpan w:val="2"/>
          </w:tcPr>
          <w:p w14:paraId="30449A55" w14:textId="7079241B" w:rsidR="009B3A96" w:rsidRPr="00D7574A" w:rsidRDefault="009B3A96" w:rsidP="00D7574A">
            <w:pPr>
              <w:pStyle w:val="Heading2"/>
              <w:numPr>
                <w:ilvl w:val="0"/>
                <w:numId w:val="0"/>
              </w:numPr>
              <w:spacing w:before="0" w:after="120" w:line="240" w:lineRule="auto"/>
              <w:rPr>
                <w:sz w:val="22"/>
                <w:szCs w:val="22"/>
              </w:rPr>
            </w:pPr>
            <w:r w:rsidRPr="00D7574A">
              <w:rPr>
                <w:sz w:val="22"/>
                <w:szCs w:val="22"/>
              </w:rPr>
              <w:t>Requirement:</w:t>
            </w:r>
          </w:p>
          <w:p w14:paraId="52E18CEA" w14:textId="604B39F2" w:rsidR="009B3A96" w:rsidRPr="00D7574A" w:rsidRDefault="00D7574A" w:rsidP="00E009E6">
            <w:pPr>
              <w:keepNext w:val="0"/>
              <w:spacing w:line="240" w:lineRule="auto"/>
              <w:rPr>
                <w:rFonts w:ascii="Arial" w:hAnsi="Arial" w:cs="Arial"/>
                <w:color w:val="000000"/>
                <w:sz w:val="22"/>
                <w:szCs w:val="22"/>
              </w:rPr>
            </w:pPr>
            <w:r w:rsidRPr="00D7574A">
              <w:rPr>
                <w:rFonts w:ascii="Arial" w:hAnsi="Arial" w:cs="Arial"/>
                <w:color w:val="000000"/>
                <w:sz w:val="22"/>
                <w:szCs w:val="22"/>
              </w:rPr>
              <w:t>Shall have several configurable logic level inputs and outputs</w:t>
            </w:r>
          </w:p>
          <w:p w14:paraId="31E7C546" w14:textId="77777777" w:rsidR="009B3A96" w:rsidRPr="00D7574A" w:rsidRDefault="009B3A96" w:rsidP="00E009E6">
            <w:pPr>
              <w:pStyle w:val="Heading2"/>
              <w:numPr>
                <w:ilvl w:val="0"/>
                <w:numId w:val="0"/>
              </w:numPr>
              <w:spacing w:before="0" w:after="120" w:line="240" w:lineRule="auto"/>
              <w:rPr>
                <w:sz w:val="22"/>
                <w:szCs w:val="22"/>
              </w:rPr>
            </w:pPr>
          </w:p>
        </w:tc>
      </w:tr>
      <w:tr w:rsidR="009B3A96" w:rsidRPr="00D7574A" w14:paraId="1710EADE" w14:textId="77777777" w:rsidTr="00E009E6">
        <w:tc>
          <w:tcPr>
            <w:tcW w:w="9350" w:type="dxa"/>
            <w:gridSpan w:val="2"/>
          </w:tcPr>
          <w:p w14:paraId="2FBE328D" w14:textId="77777777" w:rsidR="009B3A96" w:rsidRPr="00D7574A" w:rsidRDefault="009B3A96" w:rsidP="00E009E6">
            <w:pPr>
              <w:pStyle w:val="Heading2"/>
              <w:numPr>
                <w:ilvl w:val="0"/>
                <w:numId w:val="0"/>
              </w:numPr>
              <w:spacing w:before="0" w:after="120" w:line="240" w:lineRule="auto"/>
              <w:rPr>
                <w:sz w:val="22"/>
                <w:szCs w:val="22"/>
              </w:rPr>
            </w:pPr>
            <w:r w:rsidRPr="00D7574A">
              <w:rPr>
                <w:sz w:val="22"/>
                <w:szCs w:val="22"/>
              </w:rPr>
              <w:t>Rationale:</w:t>
            </w:r>
          </w:p>
          <w:p w14:paraId="758C941E" w14:textId="77777777" w:rsidR="009B3A96" w:rsidRPr="00D7574A" w:rsidRDefault="00D7574A" w:rsidP="00E009E6">
            <w:pPr>
              <w:pStyle w:val="BodyText"/>
              <w:rPr>
                <w:sz w:val="22"/>
                <w:szCs w:val="22"/>
              </w:rPr>
            </w:pPr>
            <w:r w:rsidRPr="00D7574A">
              <w:rPr>
                <w:sz w:val="22"/>
                <w:szCs w:val="22"/>
              </w:rPr>
              <w:t>This is for future expansion</w:t>
            </w:r>
            <w:r w:rsidRPr="00D7574A">
              <w:rPr>
                <w:sz w:val="22"/>
                <w:szCs w:val="22"/>
              </w:rPr>
              <w:t xml:space="preserve"> </w:t>
            </w:r>
          </w:p>
          <w:p w14:paraId="33FD4A1C" w14:textId="1CFEC9B3" w:rsidR="00D7574A" w:rsidRPr="00D7574A" w:rsidRDefault="00D7574A" w:rsidP="00E009E6">
            <w:pPr>
              <w:pStyle w:val="BodyText"/>
              <w:rPr>
                <w:sz w:val="22"/>
                <w:szCs w:val="22"/>
              </w:rPr>
            </w:pPr>
          </w:p>
        </w:tc>
      </w:tr>
      <w:tr w:rsidR="009B3A96" w:rsidRPr="00D7574A" w14:paraId="7996EA24" w14:textId="77777777" w:rsidTr="00E009E6">
        <w:tc>
          <w:tcPr>
            <w:tcW w:w="9350" w:type="dxa"/>
            <w:gridSpan w:val="2"/>
          </w:tcPr>
          <w:p w14:paraId="7F0F0031" w14:textId="77777777" w:rsidR="009B3A96" w:rsidRPr="00D7574A" w:rsidRDefault="009B3A96" w:rsidP="00E009E6">
            <w:pPr>
              <w:pStyle w:val="Heading2"/>
              <w:numPr>
                <w:ilvl w:val="0"/>
                <w:numId w:val="0"/>
              </w:numPr>
              <w:spacing w:before="0" w:after="120" w:line="240" w:lineRule="auto"/>
              <w:rPr>
                <w:sz w:val="22"/>
                <w:szCs w:val="22"/>
              </w:rPr>
            </w:pPr>
            <w:r w:rsidRPr="00D7574A">
              <w:rPr>
                <w:sz w:val="22"/>
                <w:szCs w:val="22"/>
              </w:rPr>
              <w:t>Model:</w:t>
            </w:r>
          </w:p>
          <w:p w14:paraId="7D8744D1" w14:textId="77777777" w:rsidR="009B3A96" w:rsidRPr="00D7574A" w:rsidRDefault="009B3A96" w:rsidP="00E009E6">
            <w:pPr>
              <w:pStyle w:val="BodyText"/>
              <w:rPr>
                <w:sz w:val="22"/>
                <w:szCs w:val="22"/>
              </w:rPr>
            </w:pPr>
          </w:p>
          <w:p w14:paraId="49681138" w14:textId="77777777" w:rsidR="009B3A96" w:rsidRPr="00D7574A" w:rsidRDefault="009B3A96" w:rsidP="00E009E6">
            <w:pPr>
              <w:pStyle w:val="BodyText"/>
              <w:rPr>
                <w:sz w:val="22"/>
                <w:szCs w:val="22"/>
              </w:rPr>
            </w:pPr>
          </w:p>
          <w:p w14:paraId="38695E98" w14:textId="77777777" w:rsidR="009B3A96" w:rsidRPr="00D7574A" w:rsidRDefault="009B3A96" w:rsidP="00E009E6">
            <w:pPr>
              <w:pStyle w:val="BodyText"/>
              <w:rPr>
                <w:sz w:val="22"/>
                <w:szCs w:val="22"/>
              </w:rPr>
            </w:pPr>
          </w:p>
          <w:p w14:paraId="3D5ED179" w14:textId="77777777" w:rsidR="009B3A96" w:rsidRPr="00D7574A" w:rsidRDefault="009B3A96" w:rsidP="00E009E6">
            <w:pPr>
              <w:pStyle w:val="BodyText"/>
              <w:rPr>
                <w:sz w:val="22"/>
                <w:szCs w:val="22"/>
              </w:rPr>
            </w:pPr>
          </w:p>
        </w:tc>
      </w:tr>
      <w:tr w:rsidR="009B3A96" w:rsidRPr="00D7574A" w14:paraId="3E4262C2" w14:textId="77777777" w:rsidTr="00E009E6">
        <w:tc>
          <w:tcPr>
            <w:tcW w:w="9350" w:type="dxa"/>
            <w:gridSpan w:val="2"/>
          </w:tcPr>
          <w:p w14:paraId="2DA16974" w14:textId="77777777" w:rsidR="009B3A96" w:rsidRPr="00D7574A" w:rsidRDefault="009B3A96" w:rsidP="00E009E6">
            <w:pPr>
              <w:pStyle w:val="Heading2"/>
              <w:numPr>
                <w:ilvl w:val="0"/>
                <w:numId w:val="0"/>
              </w:numPr>
              <w:spacing w:before="0" w:after="120" w:line="240" w:lineRule="auto"/>
              <w:rPr>
                <w:sz w:val="22"/>
                <w:szCs w:val="22"/>
              </w:rPr>
            </w:pPr>
            <w:r w:rsidRPr="00D7574A">
              <w:rPr>
                <w:sz w:val="22"/>
                <w:szCs w:val="22"/>
              </w:rPr>
              <w:t>Verification Plan:</w:t>
            </w:r>
          </w:p>
          <w:p w14:paraId="24576314" w14:textId="77777777" w:rsidR="009B3A96" w:rsidRPr="00D7574A" w:rsidRDefault="009B3A96" w:rsidP="00E009E6">
            <w:pPr>
              <w:pStyle w:val="BodyText"/>
              <w:rPr>
                <w:b/>
                <w:bCs/>
                <w:sz w:val="22"/>
                <w:szCs w:val="22"/>
              </w:rPr>
            </w:pPr>
          </w:p>
          <w:p w14:paraId="4780CB3C" w14:textId="77777777" w:rsidR="009B3A96" w:rsidRPr="00D7574A" w:rsidRDefault="009B3A96" w:rsidP="00E009E6">
            <w:pPr>
              <w:pStyle w:val="BodyText"/>
              <w:rPr>
                <w:sz w:val="22"/>
                <w:szCs w:val="22"/>
              </w:rPr>
            </w:pPr>
          </w:p>
          <w:p w14:paraId="330195E3" w14:textId="77777777" w:rsidR="009B3A96" w:rsidRPr="00D7574A" w:rsidRDefault="009B3A96" w:rsidP="00E009E6">
            <w:pPr>
              <w:pStyle w:val="BodyText"/>
              <w:rPr>
                <w:sz w:val="22"/>
                <w:szCs w:val="22"/>
              </w:rPr>
            </w:pPr>
          </w:p>
          <w:p w14:paraId="5EDFFE2E" w14:textId="77777777" w:rsidR="009B3A96" w:rsidRPr="00D7574A" w:rsidRDefault="009B3A96" w:rsidP="00E009E6">
            <w:pPr>
              <w:pStyle w:val="BodyText"/>
              <w:rPr>
                <w:sz w:val="22"/>
                <w:szCs w:val="22"/>
              </w:rPr>
            </w:pPr>
          </w:p>
          <w:p w14:paraId="522706F2" w14:textId="77777777" w:rsidR="009B3A96" w:rsidRPr="00D7574A" w:rsidRDefault="009B3A96" w:rsidP="00E009E6">
            <w:pPr>
              <w:pStyle w:val="BodyText"/>
              <w:rPr>
                <w:sz w:val="22"/>
                <w:szCs w:val="22"/>
              </w:rPr>
            </w:pPr>
          </w:p>
        </w:tc>
      </w:tr>
      <w:tr w:rsidR="009B3A96" w:rsidRPr="00D7574A" w14:paraId="7227E033" w14:textId="77777777" w:rsidTr="00E009E6">
        <w:tc>
          <w:tcPr>
            <w:tcW w:w="9350" w:type="dxa"/>
            <w:gridSpan w:val="2"/>
          </w:tcPr>
          <w:p w14:paraId="13D37516" w14:textId="77777777" w:rsidR="009B3A96" w:rsidRPr="00D7574A" w:rsidRDefault="009B3A96" w:rsidP="00E009E6">
            <w:pPr>
              <w:pStyle w:val="Heading2"/>
              <w:numPr>
                <w:ilvl w:val="0"/>
                <w:numId w:val="0"/>
              </w:numPr>
              <w:spacing w:before="0" w:after="120" w:line="240" w:lineRule="auto"/>
              <w:rPr>
                <w:sz w:val="22"/>
                <w:szCs w:val="22"/>
              </w:rPr>
            </w:pPr>
            <w:r w:rsidRPr="00D7574A">
              <w:rPr>
                <w:sz w:val="22"/>
                <w:szCs w:val="22"/>
              </w:rPr>
              <w:t>Verification Data:</w:t>
            </w:r>
          </w:p>
          <w:p w14:paraId="323F80D8" w14:textId="77777777" w:rsidR="009B3A96" w:rsidRPr="00D7574A" w:rsidRDefault="009B3A96" w:rsidP="00E009E6">
            <w:pPr>
              <w:pStyle w:val="Heading2"/>
              <w:numPr>
                <w:ilvl w:val="0"/>
                <w:numId w:val="0"/>
              </w:numPr>
              <w:spacing w:before="0" w:after="120" w:line="240" w:lineRule="auto"/>
              <w:rPr>
                <w:sz w:val="22"/>
                <w:szCs w:val="22"/>
              </w:rPr>
            </w:pPr>
          </w:p>
          <w:p w14:paraId="493EAC9E" w14:textId="77777777" w:rsidR="009B3A96" w:rsidRPr="00D7574A" w:rsidRDefault="009B3A96" w:rsidP="00E009E6">
            <w:pPr>
              <w:pStyle w:val="BodyText"/>
              <w:rPr>
                <w:sz w:val="22"/>
                <w:szCs w:val="22"/>
              </w:rPr>
            </w:pPr>
          </w:p>
          <w:p w14:paraId="0471148D" w14:textId="77777777" w:rsidR="009B3A96" w:rsidRPr="00D7574A" w:rsidRDefault="009B3A96" w:rsidP="00E009E6">
            <w:pPr>
              <w:pStyle w:val="BodyText"/>
              <w:rPr>
                <w:sz w:val="22"/>
                <w:szCs w:val="22"/>
              </w:rPr>
            </w:pPr>
          </w:p>
          <w:p w14:paraId="012E0EF6" w14:textId="77777777" w:rsidR="009B3A96" w:rsidRPr="00D7574A" w:rsidRDefault="009B3A96" w:rsidP="00E009E6">
            <w:pPr>
              <w:pStyle w:val="BodyText"/>
              <w:rPr>
                <w:sz w:val="22"/>
                <w:szCs w:val="22"/>
              </w:rPr>
            </w:pPr>
          </w:p>
          <w:p w14:paraId="5F00AD83" w14:textId="77777777" w:rsidR="009B3A96" w:rsidRPr="00D7574A" w:rsidRDefault="009B3A96" w:rsidP="00E009E6">
            <w:pPr>
              <w:pStyle w:val="BodyText"/>
              <w:rPr>
                <w:sz w:val="22"/>
                <w:szCs w:val="22"/>
              </w:rPr>
            </w:pPr>
          </w:p>
          <w:p w14:paraId="380D52A2" w14:textId="77777777" w:rsidR="009B3A96" w:rsidRPr="00D7574A" w:rsidRDefault="009B3A96" w:rsidP="00E009E6">
            <w:pPr>
              <w:pStyle w:val="BodyText"/>
              <w:rPr>
                <w:sz w:val="22"/>
                <w:szCs w:val="22"/>
              </w:rPr>
            </w:pPr>
          </w:p>
        </w:tc>
      </w:tr>
    </w:tbl>
    <w:p w14:paraId="7ED0EC13" w14:textId="77777777" w:rsidR="009B3A96" w:rsidRPr="00D7574A" w:rsidRDefault="009B3A96" w:rsidP="009B3A96">
      <w:pPr>
        <w:pStyle w:val="BodyText"/>
        <w:rPr>
          <w:sz w:val="22"/>
          <w:szCs w:val="22"/>
        </w:rPr>
      </w:pPr>
    </w:p>
    <w:p w14:paraId="54E2C7D9" w14:textId="5975CD55" w:rsidR="009B3A96" w:rsidRPr="00D7574A" w:rsidRDefault="009B3A96" w:rsidP="00A36FBA">
      <w:pPr>
        <w:keepNext w:val="0"/>
        <w:spacing w:line="240" w:lineRule="auto"/>
        <w:rPr>
          <w:sz w:val="22"/>
          <w:szCs w:val="22"/>
        </w:rPr>
      </w:pPr>
    </w:p>
    <w:p w14:paraId="17532C6B" w14:textId="6CDBC5FB" w:rsidR="009B3A96" w:rsidRPr="00D7574A" w:rsidRDefault="009B3A96" w:rsidP="00A36FBA">
      <w:pPr>
        <w:keepNext w:val="0"/>
        <w:spacing w:line="240" w:lineRule="auto"/>
        <w:rPr>
          <w:sz w:val="22"/>
          <w:szCs w:val="22"/>
        </w:rPr>
      </w:pPr>
    </w:p>
    <w:p w14:paraId="46472877" w14:textId="32E847DB" w:rsidR="009B3A96" w:rsidRPr="00D7574A" w:rsidRDefault="009B3A96" w:rsidP="00A36FBA">
      <w:pPr>
        <w:keepNext w:val="0"/>
        <w:spacing w:line="240" w:lineRule="auto"/>
        <w:rPr>
          <w:sz w:val="22"/>
          <w:szCs w:val="22"/>
        </w:rPr>
      </w:pPr>
    </w:p>
    <w:p w14:paraId="1419623F" w14:textId="2CDABB84" w:rsidR="009B3A96" w:rsidRPr="00D7574A" w:rsidRDefault="009B3A96" w:rsidP="00A36FBA">
      <w:pPr>
        <w:keepNext w:val="0"/>
        <w:spacing w:line="240" w:lineRule="auto"/>
        <w:rPr>
          <w:sz w:val="22"/>
          <w:szCs w:val="22"/>
        </w:rPr>
      </w:pPr>
    </w:p>
    <w:p w14:paraId="4C132618" w14:textId="15A94F9F" w:rsidR="009B3A96" w:rsidRPr="00D7574A" w:rsidRDefault="009B3A96" w:rsidP="00A36FBA">
      <w:pPr>
        <w:keepNext w:val="0"/>
        <w:spacing w:line="240" w:lineRule="auto"/>
        <w:rPr>
          <w:sz w:val="22"/>
          <w:szCs w:val="22"/>
        </w:rPr>
      </w:pPr>
    </w:p>
    <w:p w14:paraId="1B6045A1" w14:textId="79ABBFBA" w:rsidR="009B3A96" w:rsidRDefault="009B3A96" w:rsidP="00A36FBA">
      <w:pPr>
        <w:keepNext w:val="0"/>
        <w:spacing w:line="240" w:lineRule="auto"/>
        <w:rPr>
          <w:sz w:val="22"/>
          <w:szCs w:val="22"/>
        </w:rPr>
      </w:pPr>
    </w:p>
    <w:p w14:paraId="08541AE3" w14:textId="77777777" w:rsidR="00D7574A" w:rsidRPr="00D7574A" w:rsidRDefault="00D7574A" w:rsidP="00A36FBA">
      <w:pPr>
        <w:keepNext w:val="0"/>
        <w:spacing w:line="240" w:lineRule="auto"/>
        <w:rPr>
          <w:sz w:val="22"/>
          <w:szCs w:val="22"/>
        </w:rPr>
      </w:pPr>
    </w:p>
    <w:tbl>
      <w:tblPr>
        <w:tblStyle w:val="TableGrid"/>
        <w:tblW w:w="0" w:type="auto"/>
        <w:tblLook w:val="04A0" w:firstRow="1" w:lastRow="0" w:firstColumn="1" w:lastColumn="0" w:noHBand="0" w:noVBand="1"/>
      </w:tblPr>
      <w:tblGrid>
        <w:gridCol w:w="4675"/>
        <w:gridCol w:w="4675"/>
      </w:tblGrid>
      <w:tr w:rsidR="00A36FBA" w:rsidRPr="00D7574A" w14:paraId="4C14A3A2" w14:textId="77777777" w:rsidTr="00A36FBA">
        <w:tc>
          <w:tcPr>
            <w:tcW w:w="9350" w:type="dxa"/>
            <w:gridSpan w:val="2"/>
          </w:tcPr>
          <w:p w14:paraId="3CD4D5A3"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lastRenderedPageBreak/>
              <w:t>Project Name: Engine Control Unit</w:t>
            </w:r>
          </w:p>
        </w:tc>
      </w:tr>
      <w:tr w:rsidR="00A36FBA" w:rsidRPr="00D7574A" w14:paraId="5ED2F7E9" w14:textId="77777777" w:rsidTr="00A36FBA">
        <w:tc>
          <w:tcPr>
            <w:tcW w:w="4675" w:type="dxa"/>
          </w:tcPr>
          <w:p w14:paraId="4ED65A63" w14:textId="5E24A59C"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 xml:space="preserve">User Requirement Number: </w:t>
            </w:r>
            <w:r w:rsidR="009B3A96" w:rsidRPr="00D7574A">
              <w:rPr>
                <w:sz w:val="22"/>
                <w:szCs w:val="22"/>
              </w:rPr>
              <w:t>10</w:t>
            </w:r>
          </w:p>
        </w:tc>
        <w:tc>
          <w:tcPr>
            <w:tcW w:w="4675" w:type="dxa"/>
          </w:tcPr>
          <w:p w14:paraId="10566E52"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Version: 0</w:t>
            </w:r>
          </w:p>
        </w:tc>
      </w:tr>
      <w:tr w:rsidR="00A36FBA" w:rsidRPr="00D7574A" w14:paraId="7BE0887F" w14:textId="77777777" w:rsidTr="00A36FBA">
        <w:tc>
          <w:tcPr>
            <w:tcW w:w="4675" w:type="dxa"/>
          </w:tcPr>
          <w:p w14:paraId="5E7D815B"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Originator: David Tolsma</w:t>
            </w:r>
          </w:p>
        </w:tc>
        <w:tc>
          <w:tcPr>
            <w:tcW w:w="4675" w:type="dxa"/>
          </w:tcPr>
          <w:p w14:paraId="0FD8667D"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Approval:</w:t>
            </w:r>
          </w:p>
        </w:tc>
      </w:tr>
      <w:tr w:rsidR="00A36FBA" w:rsidRPr="00D7574A" w14:paraId="5C6548FA" w14:textId="77777777" w:rsidTr="00A36FBA">
        <w:tc>
          <w:tcPr>
            <w:tcW w:w="9350" w:type="dxa"/>
            <w:gridSpan w:val="2"/>
          </w:tcPr>
          <w:p w14:paraId="6FE16E17"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 xml:space="preserve">Requirement: </w:t>
            </w:r>
          </w:p>
          <w:p w14:paraId="36494F3C" w14:textId="6974234B" w:rsidR="00A36FBA" w:rsidRPr="00D7574A" w:rsidRDefault="00D7574A" w:rsidP="00A36FBA">
            <w:pPr>
              <w:keepNext w:val="0"/>
              <w:spacing w:line="240" w:lineRule="auto"/>
              <w:rPr>
                <w:rFonts w:ascii="Arial" w:hAnsi="Arial" w:cs="Arial"/>
                <w:color w:val="000000"/>
                <w:sz w:val="22"/>
                <w:szCs w:val="22"/>
              </w:rPr>
            </w:pPr>
            <w:r w:rsidRPr="00D7574A">
              <w:rPr>
                <w:rFonts w:ascii="Arial" w:hAnsi="Arial" w:cs="Arial"/>
                <w:color w:val="000000"/>
                <w:sz w:val="22"/>
                <w:szCs w:val="22"/>
              </w:rPr>
              <w:t xml:space="preserve">Shall be sized </w:t>
            </w:r>
            <w:r w:rsidRPr="00D7574A">
              <w:rPr>
                <w:rFonts w:ascii="Arial" w:hAnsi="Arial" w:cs="Arial"/>
                <w:color w:val="000000"/>
                <w:sz w:val="22"/>
                <w:szCs w:val="22"/>
              </w:rPr>
              <w:t>appropriately</w:t>
            </w:r>
            <w:r w:rsidRPr="00D7574A">
              <w:rPr>
                <w:rFonts w:ascii="Arial" w:hAnsi="Arial" w:cs="Arial"/>
                <w:color w:val="000000"/>
                <w:sz w:val="22"/>
                <w:szCs w:val="22"/>
              </w:rPr>
              <w:t xml:space="preserve"> to fit in OEM ECU locations</w:t>
            </w:r>
          </w:p>
          <w:p w14:paraId="35717369" w14:textId="77777777" w:rsidR="00A36FBA" w:rsidRPr="00D7574A" w:rsidRDefault="00A36FBA" w:rsidP="00A36FBA">
            <w:pPr>
              <w:pStyle w:val="Heading2"/>
              <w:numPr>
                <w:ilvl w:val="0"/>
                <w:numId w:val="0"/>
              </w:numPr>
              <w:spacing w:before="0" w:after="120" w:line="240" w:lineRule="auto"/>
              <w:rPr>
                <w:sz w:val="22"/>
                <w:szCs w:val="22"/>
              </w:rPr>
            </w:pPr>
          </w:p>
        </w:tc>
      </w:tr>
      <w:tr w:rsidR="00A36FBA" w:rsidRPr="00D7574A" w14:paraId="2B3DFCFD" w14:textId="77777777" w:rsidTr="00A36FBA">
        <w:tc>
          <w:tcPr>
            <w:tcW w:w="9350" w:type="dxa"/>
            <w:gridSpan w:val="2"/>
          </w:tcPr>
          <w:p w14:paraId="34AD83C0"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Rationale:</w:t>
            </w:r>
          </w:p>
          <w:p w14:paraId="7FA429EC" w14:textId="486F4AAE" w:rsidR="00A36FBA" w:rsidRPr="00D7574A" w:rsidRDefault="00D7574A" w:rsidP="00A36FBA">
            <w:pPr>
              <w:pStyle w:val="BodyText"/>
              <w:rPr>
                <w:sz w:val="22"/>
                <w:szCs w:val="22"/>
              </w:rPr>
            </w:pPr>
            <w:r w:rsidRPr="00D7574A">
              <w:rPr>
                <w:sz w:val="22"/>
                <w:szCs w:val="22"/>
              </w:rPr>
              <w:t>This allows the system to seamlessly integrate into an existing vehicle system</w:t>
            </w:r>
          </w:p>
          <w:p w14:paraId="57E94662" w14:textId="77777777" w:rsidR="00A36FBA" w:rsidRPr="00D7574A" w:rsidRDefault="00A36FBA" w:rsidP="00A36FBA">
            <w:pPr>
              <w:pStyle w:val="BodyText"/>
              <w:rPr>
                <w:sz w:val="22"/>
                <w:szCs w:val="22"/>
              </w:rPr>
            </w:pPr>
          </w:p>
        </w:tc>
      </w:tr>
    </w:tbl>
    <w:p w14:paraId="041F3228" w14:textId="77777777" w:rsidR="00A36FBA" w:rsidRPr="00D7574A" w:rsidRDefault="00A36FBA" w:rsidP="00A36FBA">
      <w:pPr>
        <w:pStyle w:val="BodyText"/>
        <w:rPr>
          <w:sz w:val="22"/>
          <w:szCs w:val="22"/>
        </w:rPr>
      </w:pPr>
    </w:p>
    <w:p w14:paraId="3BD3DD82" w14:textId="3EF24596" w:rsidR="00A36FBA" w:rsidRPr="00D7574A" w:rsidRDefault="00A36FBA" w:rsidP="00A36FBA">
      <w:pPr>
        <w:keepNext w:val="0"/>
        <w:spacing w:line="240" w:lineRule="auto"/>
        <w:rPr>
          <w:sz w:val="22"/>
          <w:szCs w:val="22"/>
        </w:rPr>
      </w:pPr>
      <w:r w:rsidRPr="00D7574A">
        <w:rPr>
          <w:sz w:val="22"/>
          <w:szCs w:val="22"/>
        </w:rPr>
        <w:br w:type="page"/>
      </w:r>
    </w:p>
    <w:tbl>
      <w:tblPr>
        <w:tblStyle w:val="TableGrid"/>
        <w:tblW w:w="0" w:type="auto"/>
        <w:tblLook w:val="04A0" w:firstRow="1" w:lastRow="0" w:firstColumn="1" w:lastColumn="0" w:noHBand="0" w:noVBand="1"/>
      </w:tblPr>
      <w:tblGrid>
        <w:gridCol w:w="4675"/>
        <w:gridCol w:w="4675"/>
      </w:tblGrid>
      <w:tr w:rsidR="009B3A96" w:rsidRPr="00D7574A" w14:paraId="2AD8AE7C" w14:textId="77777777" w:rsidTr="00E009E6">
        <w:tc>
          <w:tcPr>
            <w:tcW w:w="9350" w:type="dxa"/>
            <w:gridSpan w:val="2"/>
          </w:tcPr>
          <w:p w14:paraId="70132E00" w14:textId="77777777" w:rsidR="009B3A96" w:rsidRPr="00D7574A" w:rsidRDefault="009B3A96" w:rsidP="00E009E6">
            <w:pPr>
              <w:pStyle w:val="Heading2"/>
              <w:numPr>
                <w:ilvl w:val="0"/>
                <w:numId w:val="0"/>
              </w:numPr>
              <w:spacing w:before="0" w:after="120" w:line="240" w:lineRule="auto"/>
              <w:rPr>
                <w:sz w:val="22"/>
                <w:szCs w:val="22"/>
              </w:rPr>
            </w:pPr>
            <w:r w:rsidRPr="00D7574A">
              <w:rPr>
                <w:sz w:val="22"/>
                <w:szCs w:val="22"/>
              </w:rPr>
              <w:lastRenderedPageBreak/>
              <w:t>Project Name: Engine Control Unit</w:t>
            </w:r>
          </w:p>
        </w:tc>
      </w:tr>
      <w:tr w:rsidR="009B3A96" w:rsidRPr="00D7574A" w14:paraId="43E925BB" w14:textId="77777777" w:rsidTr="00E009E6">
        <w:tc>
          <w:tcPr>
            <w:tcW w:w="4675" w:type="dxa"/>
          </w:tcPr>
          <w:p w14:paraId="55AAA7E2" w14:textId="4BD7D7A7" w:rsidR="009B3A96" w:rsidRPr="00D7574A" w:rsidRDefault="009B3A96" w:rsidP="00E009E6">
            <w:pPr>
              <w:pStyle w:val="Heading2"/>
              <w:numPr>
                <w:ilvl w:val="0"/>
                <w:numId w:val="0"/>
              </w:numPr>
              <w:spacing w:before="0" w:after="120" w:line="240" w:lineRule="auto"/>
              <w:rPr>
                <w:sz w:val="22"/>
                <w:szCs w:val="22"/>
              </w:rPr>
            </w:pPr>
            <w:r w:rsidRPr="00D7574A">
              <w:rPr>
                <w:sz w:val="22"/>
                <w:szCs w:val="22"/>
              </w:rPr>
              <w:t xml:space="preserve">System Requirement Number: </w:t>
            </w:r>
            <w:r w:rsidRPr="00D7574A">
              <w:rPr>
                <w:sz w:val="22"/>
                <w:szCs w:val="22"/>
              </w:rPr>
              <w:t>10.1</w:t>
            </w:r>
          </w:p>
        </w:tc>
        <w:tc>
          <w:tcPr>
            <w:tcW w:w="4675" w:type="dxa"/>
          </w:tcPr>
          <w:p w14:paraId="0EF764F8" w14:textId="77777777" w:rsidR="009B3A96" w:rsidRPr="00D7574A" w:rsidRDefault="009B3A96" w:rsidP="00E009E6">
            <w:pPr>
              <w:pStyle w:val="Heading2"/>
              <w:numPr>
                <w:ilvl w:val="0"/>
                <w:numId w:val="0"/>
              </w:numPr>
              <w:spacing w:before="0" w:after="120" w:line="240" w:lineRule="auto"/>
              <w:rPr>
                <w:sz w:val="22"/>
                <w:szCs w:val="22"/>
              </w:rPr>
            </w:pPr>
            <w:r w:rsidRPr="00D7574A">
              <w:rPr>
                <w:sz w:val="22"/>
                <w:szCs w:val="22"/>
              </w:rPr>
              <w:t>Version: 0</w:t>
            </w:r>
          </w:p>
        </w:tc>
      </w:tr>
      <w:tr w:rsidR="009B3A96" w:rsidRPr="00D7574A" w14:paraId="02B1C36B" w14:textId="77777777" w:rsidTr="00E009E6">
        <w:tc>
          <w:tcPr>
            <w:tcW w:w="4675" w:type="dxa"/>
          </w:tcPr>
          <w:p w14:paraId="62595425" w14:textId="77777777" w:rsidR="009B3A96" w:rsidRPr="00D7574A" w:rsidRDefault="009B3A96" w:rsidP="00E009E6">
            <w:pPr>
              <w:pStyle w:val="Heading2"/>
              <w:numPr>
                <w:ilvl w:val="0"/>
                <w:numId w:val="0"/>
              </w:numPr>
              <w:spacing w:before="0" w:after="120" w:line="240" w:lineRule="auto"/>
              <w:rPr>
                <w:sz w:val="22"/>
                <w:szCs w:val="22"/>
              </w:rPr>
            </w:pPr>
            <w:r w:rsidRPr="00D7574A">
              <w:rPr>
                <w:sz w:val="22"/>
                <w:szCs w:val="22"/>
              </w:rPr>
              <w:t>Originator: David Tolsma</w:t>
            </w:r>
          </w:p>
        </w:tc>
        <w:tc>
          <w:tcPr>
            <w:tcW w:w="4675" w:type="dxa"/>
          </w:tcPr>
          <w:p w14:paraId="17FDE7C9" w14:textId="77777777" w:rsidR="009B3A96" w:rsidRPr="00D7574A" w:rsidRDefault="009B3A96" w:rsidP="00E009E6">
            <w:pPr>
              <w:pStyle w:val="Heading2"/>
              <w:numPr>
                <w:ilvl w:val="0"/>
                <w:numId w:val="0"/>
              </w:numPr>
              <w:spacing w:before="0" w:after="120" w:line="240" w:lineRule="auto"/>
              <w:rPr>
                <w:sz w:val="22"/>
                <w:szCs w:val="22"/>
              </w:rPr>
            </w:pPr>
            <w:r w:rsidRPr="00D7574A">
              <w:rPr>
                <w:sz w:val="22"/>
                <w:szCs w:val="22"/>
              </w:rPr>
              <w:t>Approval:</w:t>
            </w:r>
          </w:p>
        </w:tc>
      </w:tr>
      <w:tr w:rsidR="009B3A96" w:rsidRPr="00D7574A" w14:paraId="72A9B382" w14:textId="77777777" w:rsidTr="00E009E6">
        <w:tc>
          <w:tcPr>
            <w:tcW w:w="9350" w:type="dxa"/>
            <w:gridSpan w:val="2"/>
          </w:tcPr>
          <w:p w14:paraId="78A29897" w14:textId="77777777" w:rsidR="009B3A96" w:rsidRPr="00D7574A" w:rsidRDefault="009B3A96" w:rsidP="00E009E6">
            <w:pPr>
              <w:pStyle w:val="Heading2"/>
              <w:numPr>
                <w:ilvl w:val="0"/>
                <w:numId w:val="0"/>
              </w:numPr>
              <w:spacing w:before="0" w:after="120" w:line="240" w:lineRule="auto"/>
              <w:rPr>
                <w:sz w:val="22"/>
                <w:szCs w:val="22"/>
              </w:rPr>
            </w:pPr>
            <w:r w:rsidRPr="00D7574A">
              <w:rPr>
                <w:sz w:val="22"/>
                <w:szCs w:val="22"/>
              </w:rPr>
              <w:t>Requirement:</w:t>
            </w:r>
          </w:p>
          <w:p w14:paraId="09916A0E" w14:textId="77777777" w:rsidR="00D7574A" w:rsidRPr="00D7574A" w:rsidRDefault="00D7574A" w:rsidP="00D7574A">
            <w:pPr>
              <w:keepNext w:val="0"/>
              <w:spacing w:line="240" w:lineRule="auto"/>
              <w:rPr>
                <w:rFonts w:ascii="Arial" w:hAnsi="Arial" w:cs="Arial"/>
                <w:color w:val="000000"/>
                <w:sz w:val="22"/>
                <w:szCs w:val="22"/>
              </w:rPr>
            </w:pPr>
            <w:r w:rsidRPr="00D7574A">
              <w:rPr>
                <w:rFonts w:ascii="Arial" w:hAnsi="Arial" w:cs="Arial"/>
                <w:color w:val="000000"/>
                <w:sz w:val="22"/>
                <w:szCs w:val="22"/>
              </w:rPr>
              <w:t>Shall be no larger than 150x150mm</w:t>
            </w:r>
          </w:p>
          <w:p w14:paraId="67EAFE2D" w14:textId="166F5988" w:rsidR="009B3A96" w:rsidRPr="00D7574A" w:rsidRDefault="009B3A96" w:rsidP="00E009E6">
            <w:pPr>
              <w:keepNext w:val="0"/>
              <w:spacing w:line="240" w:lineRule="auto"/>
              <w:rPr>
                <w:rFonts w:ascii="Arial" w:hAnsi="Arial" w:cs="Arial"/>
                <w:color w:val="000000"/>
                <w:sz w:val="22"/>
                <w:szCs w:val="22"/>
              </w:rPr>
            </w:pPr>
          </w:p>
          <w:p w14:paraId="3D25EAB3" w14:textId="77777777" w:rsidR="009B3A96" w:rsidRPr="00D7574A" w:rsidRDefault="009B3A96" w:rsidP="00E009E6">
            <w:pPr>
              <w:pStyle w:val="Heading2"/>
              <w:numPr>
                <w:ilvl w:val="0"/>
                <w:numId w:val="0"/>
              </w:numPr>
              <w:spacing w:before="0" w:after="120" w:line="240" w:lineRule="auto"/>
              <w:rPr>
                <w:sz w:val="22"/>
                <w:szCs w:val="22"/>
              </w:rPr>
            </w:pPr>
          </w:p>
        </w:tc>
      </w:tr>
      <w:tr w:rsidR="009B3A96" w:rsidRPr="00D7574A" w14:paraId="37EE6CB0" w14:textId="77777777" w:rsidTr="00E009E6">
        <w:tc>
          <w:tcPr>
            <w:tcW w:w="9350" w:type="dxa"/>
            <w:gridSpan w:val="2"/>
          </w:tcPr>
          <w:p w14:paraId="7358844D" w14:textId="77777777" w:rsidR="009B3A96" w:rsidRPr="00D7574A" w:rsidRDefault="009B3A96" w:rsidP="00E009E6">
            <w:pPr>
              <w:pStyle w:val="Heading2"/>
              <w:numPr>
                <w:ilvl w:val="0"/>
                <w:numId w:val="0"/>
              </w:numPr>
              <w:spacing w:before="0" w:after="120" w:line="240" w:lineRule="auto"/>
              <w:rPr>
                <w:sz w:val="22"/>
                <w:szCs w:val="22"/>
              </w:rPr>
            </w:pPr>
            <w:r w:rsidRPr="00D7574A">
              <w:rPr>
                <w:sz w:val="22"/>
                <w:szCs w:val="22"/>
              </w:rPr>
              <w:t>Rationale:</w:t>
            </w:r>
          </w:p>
          <w:p w14:paraId="25D86467" w14:textId="37B88547" w:rsidR="009B3A96" w:rsidRPr="00D7574A" w:rsidRDefault="00D7574A" w:rsidP="00E009E6">
            <w:pPr>
              <w:pStyle w:val="BodyText"/>
              <w:rPr>
                <w:sz w:val="22"/>
                <w:szCs w:val="22"/>
              </w:rPr>
            </w:pPr>
            <w:r w:rsidRPr="00D7574A">
              <w:rPr>
                <w:sz w:val="22"/>
                <w:szCs w:val="22"/>
              </w:rPr>
              <w:t>This is both to keep costs low as well as allowing the ECU to fit into many OEM ECU locations</w:t>
            </w:r>
          </w:p>
          <w:p w14:paraId="79908294" w14:textId="77777777" w:rsidR="009B3A96" w:rsidRPr="00D7574A" w:rsidRDefault="009B3A96" w:rsidP="00E009E6">
            <w:pPr>
              <w:pStyle w:val="BodyText"/>
              <w:rPr>
                <w:sz w:val="22"/>
                <w:szCs w:val="22"/>
              </w:rPr>
            </w:pPr>
          </w:p>
        </w:tc>
      </w:tr>
      <w:tr w:rsidR="009B3A96" w:rsidRPr="00D7574A" w14:paraId="55547F02" w14:textId="77777777" w:rsidTr="00E009E6">
        <w:tc>
          <w:tcPr>
            <w:tcW w:w="9350" w:type="dxa"/>
            <w:gridSpan w:val="2"/>
          </w:tcPr>
          <w:p w14:paraId="50CC7EC4" w14:textId="77777777" w:rsidR="009B3A96" w:rsidRPr="00D7574A" w:rsidRDefault="009B3A96" w:rsidP="00E009E6">
            <w:pPr>
              <w:pStyle w:val="Heading2"/>
              <w:numPr>
                <w:ilvl w:val="0"/>
                <w:numId w:val="0"/>
              </w:numPr>
              <w:spacing w:before="0" w:after="120" w:line="240" w:lineRule="auto"/>
              <w:rPr>
                <w:sz w:val="22"/>
                <w:szCs w:val="22"/>
              </w:rPr>
            </w:pPr>
            <w:r w:rsidRPr="00D7574A">
              <w:rPr>
                <w:sz w:val="22"/>
                <w:szCs w:val="22"/>
              </w:rPr>
              <w:t>Model:</w:t>
            </w:r>
          </w:p>
          <w:p w14:paraId="50281572" w14:textId="77777777" w:rsidR="009B3A96" w:rsidRPr="00D7574A" w:rsidRDefault="009B3A96" w:rsidP="00E009E6">
            <w:pPr>
              <w:pStyle w:val="BodyText"/>
              <w:rPr>
                <w:sz w:val="22"/>
                <w:szCs w:val="22"/>
              </w:rPr>
            </w:pPr>
          </w:p>
          <w:p w14:paraId="2CCB9400" w14:textId="77777777" w:rsidR="009B3A96" w:rsidRPr="00D7574A" w:rsidRDefault="009B3A96" w:rsidP="00E009E6">
            <w:pPr>
              <w:pStyle w:val="BodyText"/>
              <w:rPr>
                <w:sz w:val="22"/>
                <w:szCs w:val="22"/>
              </w:rPr>
            </w:pPr>
          </w:p>
          <w:p w14:paraId="18F998D2" w14:textId="77777777" w:rsidR="009B3A96" w:rsidRPr="00D7574A" w:rsidRDefault="009B3A96" w:rsidP="00E009E6">
            <w:pPr>
              <w:pStyle w:val="BodyText"/>
              <w:rPr>
                <w:sz w:val="22"/>
                <w:szCs w:val="22"/>
              </w:rPr>
            </w:pPr>
          </w:p>
          <w:p w14:paraId="3A687B71" w14:textId="77777777" w:rsidR="009B3A96" w:rsidRPr="00D7574A" w:rsidRDefault="009B3A96" w:rsidP="00E009E6">
            <w:pPr>
              <w:pStyle w:val="BodyText"/>
              <w:rPr>
                <w:sz w:val="22"/>
                <w:szCs w:val="22"/>
              </w:rPr>
            </w:pPr>
          </w:p>
        </w:tc>
      </w:tr>
      <w:tr w:rsidR="009B3A96" w:rsidRPr="00D7574A" w14:paraId="3BAE8ACE" w14:textId="77777777" w:rsidTr="00E009E6">
        <w:tc>
          <w:tcPr>
            <w:tcW w:w="9350" w:type="dxa"/>
            <w:gridSpan w:val="2"/>
          </w:tcPr>
          <w:p w14:paraId="25994B37" w14:textId="77777777" w:rsidR="009B3A96" w:rsidRPr="00D7574A" w:rsidRDefault="009B3A96" w:rsidP="00E009E6">
            <w:pPr>
              <w:pStyle w:val="Heading2"/>
              <w:numPr>
                <w:ilvl w:val="0"/>
                <w:numId w:val="0"/>
              </w:numPr>
              <w:spacing w:before="0" w:after="120" w:line="240" w:lineRule="auto"/>
              <w:rPr>
                <w:sz w:val="22"/>
                <w:szCs w:val="22"/>
              </w:rPr>
            </w:pPr>
            <w:r w:rsidRPr="00D7574A">
              <w:rPr>
                <w:sz w:val="22"/>
                <w:szCs w:val="22"/>
              </w:rPr>
              <w:t>Verification Plan:</w:t>
            </w:r>
          </w:p>
          <w:p w14:paraId="04E74E82" w14:textId="77777777" w:rsidR="009B3A96" w:rsidRPr="00D7574A" w:rsidRDefault="009B3A96" w:rsidP="00E009E6">
            <w:pPr>
              <w:pStyle w:val="BodyText"/>
              <w:rPr>
                <w:b/>
                <w:bCs/>
                <w:sz w:val="22"/>
                <w:szCs w:val="22"/>
              </w:rPr>
            </w:pPr>
          </w:p>
          <w:p w14:paraId="38BB7651" w14:textId="77777777" w:rsidR="009B3A96" w:rsidRPr="00D7574A" w:rsidRDefault="009B3A96" w:rsidP="00E009E6">
            <w:pPr>
              <w:pStyle w:val="BodyText"/>
              <w:rPr>
                <w:sz w:val="22"/>
                <w:szCs w:val="22"/>
              </w:rPr>
            </w:pPr>
          </w:p>
          <w:p w14:paraId="0AB6D7E6" w14:textId="77777777" w:rsidR="009B3A96" w:rsidRPr="00D7574A" w:rsidRDefault="009B3A96" w:rsidP="00E009E6">
            <w:pPr>
              <w:pStyle w:val="BodyText"/>
              <w:rPr>
                <w:sz w:val="22"/>
                <w:szCs w:val="22"/>
              </w:rPr>
            </w:pPr>
          </w:p>
          <w:p w14:paraId="23853732" w14:textId="77777777" w:rsidR="009B3A96" w:rsidRPr="00D7574A" w:rsidRDefault="009B3A96" w:rsidP="00E009E6">
            <w:pPr>
              <w:pStyle w:val="BodyText"/>
              <w:rPr>
                <w:sz w:val="22"/>
                <w:szCs w:val="22"/>
              </w:rPr>
            </w:pPr>
          </w:p>
          <w:p w14:paraId="48A34C2F" w14:textId="77777777" w:rsidR="009B3A96" w:rsidRPr="00D7574A" w:rsidRDefault="009B3A96" w:rsidP="00E009E6">
            <w:pPr>
              <w:pStyle w:val="BodyText"/>
              <w:rPr>
                <w:sz w:val="22"/>
                <w:szCs w:val="22"/>
              </w:rPr>
            </w:pPr>
          </w:p>
        </w:tc>
      </w:tr>
      <w:tr w:rsidR="009B3A96" w:rsidRPr="00D7574A" w14:paraId="475C98AF" w14:textId="77777777" w:rsidTr="00E009E6">
        <w:tc>
          <w:tcPr>
            <w:tcW w:w="9350" w:type="dxa"/>
            <w:gridSpan w:val="2"/>
          </w:tcPr>
          <w:p w14:paraId="320FD19C" w14:textId="77777777" w:rsidR="009B3A96" w:rsidRPr="00D7574A" w:rsidRDefault="009B3A96" w:rsidP="00E009E6">
            <w:pPr>
              <w:pStyle w:val="Heading2"/>
              <w:numPr>
                <w:ilvl w:val="0"/>
                <w:numId w:val="0"/>
              </w:numPr>
              <w:spacing w:before="0" w:after="120" w:line="240" w:lineRule="auto"/>
              <w:rPr>
                <w:sz w:val="22"/>
                <w:szCs w:val="22"/>
              </w:rPr>
            </w:pPr>
            <w:r w:rsidRPr="00D7574A">
              <w:rPr>
                <w:sz w:val="22"/>
                <w:szCs w:val="22"/>
              </w:rPr>
              <w:t>Verification Data:</w:t>
            </w:r>
          </w:p>
          <w:p w14:paraId="23E9202C" w14:textId="77777777" w:rsidR="009B3A96" w:rsidRPr="00D7574A" w:rsidRDefault="009B3A96" w:rsidP="00E009E6">
            <w:pPr>
              <w:pStyle w:val="Heading2"/>
              <w:numPr>
                <w:ilvl w:val="0"/>
                <w:numId w:val="0"/>
              </w:numPr>
              <w:spacing w:before="0" w:after="120" w:line="240" w:lineRule="auto"/>
              <w:rPr>
                <w:sz w:val="22"/>
                <w:szCs w:val="22"/>
              </w:rPr>
            </w:pPr>
          </w:p>
          <w:p w14:paraId="4183EAF0" w14:textId="77777777" w:rsidR="009B3A96" w:rsidRPr="00D7574A" w:rsidRDefault="009B3A96" w:rsidP="00E009E6">
            <w:pPr>
              <w:pStyle w:val="BodyText"/>
              <w:rPr>
                <w:sz w:val="22"/>
                <w:szCs w:val="22"/>
              </w:rPr>
            </w:pPr>
          </w:p>
          <w:p w14:paraId="7CD8C071" w14:textId="77777777" w:rsidR="009B3A96" w:rsidRPr="00D7574A" w:rsidRDefault="009B3A96" w:rsidP="00E009E6">
            <w:pPr>
              <w:pStyle w:val="BodyText"/>
              <w:rPr>
                <w:sz w:val="22"/>
                <w:szCs w:val="22"/>
              </w:rPr>
            </w:pPr>
          </w:p>
          <w:p w14:paraId="225BA54A" w14:textId="77777777" w:rsidR="009B3A96" w:rsidRPr="00D7574A" w:rsidRDefault="009B3A96" w:rsidP="00E009E6">
            <w:pPr>
              <w:pStyle w:val="BodyText"/>
              <w:rPr>
                <w:sz w:val="22"/>
                <w:szCs w:val="22"/>
              </w:rPr>
            </w:pPr>
          </w:p>
          <w:p w14:paraId="30E0D3A3" w14:textId="77777777" w:rsidR="009B3A96" w:rsidRPr="00D7574A" w:rsidRDefault="009B3A96" w:rsidP="00E009E6">
            <w:pPr>
              <w:pStyle w:val="BodyText"/>
              <w:rPr>
                <w:sz w:val="22"/>
                <w:szCs w:val="22"/>
              </w:rPr>
            </w:pPr>
          </w:p>
          <w:p w14:paraId="3C23E031" w14:textId="77777777" w:rsidR="009B3A96" w:rsidRPr="00D7574A" w:rsidRDefault="009B3A96" w:rsidP="00E009E6">
            <w:pPr>
              <w:pStyle w:val="BodyText"/>
              <w:rPr>
                <w:sz w:val="22"/>
                <w:szCs w:val="22"/>
              </w:rPr>
            </w:pPr>
          </w:p>
        </w:tc>
      </w:tr>
    </w:tbl>
    <w:p w14:paraId="465A4618" w14:textId="77777777" w:rsidR="009B3A96" w:rsidRPr="00D7574A" w:rsidRDefault="009B3A96" w:rsidP="009B3A96">
      <w:pPr>
        <w:pStyle w:val="BodyText"/>
        <w:rPr>
          <w:sz w:val="22"/>
          <w:szCs w:val="22"/>
        </w:rPr>
      </w:pPr>
    </w:p>
    <w:p w14:paraId="3F9C73CC" w14:textId="32790E04" w:rsidR="009B3A96" w:rsidRPr="00D7574A" w:rsidRDefault="009B3A96" w:rsidP="00A36FBA">
      <w:pPr>
        <w:keepNext w:val="0"/>
        <w:spacing w:line="240" w:lineRule="auto"/>
        <w:rPr>
          <w:sz w:val="22"/>
          <w:szCs w:val="22"/>
        </w:rPr>
      </w:pPr>
    </w:p>
    <w:p w14:paraId="691B7BF4" w14:textId="5E6F2AF0" w:rsidR="009B3A96" w:rsidRPr="00D7574A" w:rsidRDefault="009B3A96" w:rsidP="00A36FBA">
      <w:pPr>
        <w:keepNext w:val="0"/>
        <w:spacing w:line="240" w:lineRule="auto"/>
        <w:rPr>
          <w:sz w:val="22"/>
          <w:szCs w:val="22"/>
        </w:rPr>
      </w:pPr>
    </w:p>
    <w:p w14:paraId="69CF1738" w14:textId="48BABDF9" w:rsidR="009B3A96" w:rsidRPr="00D7574A" w:rsidRDefault="009B3A96" w:rsidP="00A36FBA">
      <w:pPr>
        <w:keepNext w:val="0"/>
        <w:spacing w:line="240" w:lineRule="auto"/>
        <w:rPr>
          <w:sz w:val="22"/>
          <w:szCs w:val="22"/>
        </w:rPr>
      </w:pPr>
    </w:p>
    <w:p w14:paraId="3F16D23F" w14:textId="698C9E17" w:rsidR="009B3A96" w:rsidRPr="00D7574A" w:rsidRDefault="009B3A96" w:rsidP="00A36FBA">
      <w:pPr>
        <w:keepNext w:val="0"/>
        <w:spacing w:line="240" w:lineRule="auto"/>
        <w:rPr>
          <w:sz w:val="22"/>
          <w:szCs w:val="22"/>
        </w:rPr>
      </w:pPr>
    </w:p>
    <w:p w14:paraId="5299C513" w14:textId="702A593E" w:rsidR="009B3A96" w:rsidRPr="00D7574A" w:rsidRDefault="009B3A96" w:rsidP="00A36FBA">
      <w:pPr>
        <w:keepNext w:val="0"/>
        <w:spacing w:line="240" w:lineRule="auto"/>
        <w:rPr>
          <w:sz w:val="22"/>
          <w:szCs w:val="22"/>
        </w:rPr>
      </w:pPr>
    </w:p>
    <w:p w14:paraId="23AE9C95" w14:textId="7CB9B9BF" w:rsidR="009B3A96" w:rsidRPr="00D7574A" w:rsidRDefault="009B3A96" w:rsidP="00A36FBA">
      <w:pPr>
        <w:keepNext w:val="0"/>
        <w:spacing w:line="240" w:lineRule="auto"/>
        <w:rPr>
          <w:sz w:val="22"/>
          <w:szCs w:val="22"/>
        </w:rPr>
      </w:pPr>
    </w:p>
    <w:p w14:paraId="7C17C85F" w14:textId="376EEB9C" w:rsidR="009B3A96" w:rsidRPr="00D7574A" w:rsidRDefault="009B3A96" w:rsidP="00A36FBA">
      <w:pPr>
        <w:keepNext w:val="0"/>
        <w:spacing w:line="240" w:lineRule="auto"/>
        <w:rPr>
          <w:sz w:val="22"/>
          <w:szCs w:val="22"/>
        </w:rPr>
      </w:pPr>
    </w:p>
    <w:p w14:paraId="35518655" w14:textId="139B295F" w:rsidR="009B3A96" w:rsidRPr="00D7574A" w:rsidRDefault="009B3A96" w:rsidP="00A36FBA">
      <w:pPr>
        <w:keepNext w:val="0"/>
        <w:spacing w:line="240" w:lineRule="auto"/>
        <w:rPr>
          <w:sz w:val="22"/>
          <w:szCs w:val="22"/>
        </w:rPr>
      </w:pPr>
    </w:p>
    <w:p w14:paraId="428EE7B8" w14:textId="7F5C5F3F" w:rsidR="009B3A96" w:rsidRPr="00D7574A" w:rsidRDefault="009B3A96" w:rsidP="00A36FBA">
      <w:pPr>
        <w:keepNext w:val="0"/>
        <w:spacing w:line="240" w:lineRule="auto"/>
        <w:rPr>
          <w:sz w:val="22"/>
          <w:szCs w:val="22"/>
        </w:rPr>
      </w:pPr>
    </w:p>
    <w:p w14:paraId="15BEF930" w14:textId="5A6A5F4F" w:rsidR="009B3A96" w:rsidRPr="00D7574A" w:rsidRDefault="009B3A96" w:rsidP="00A36FBA">
      <w:pPr>
        <w:keepNext w:val="0"/>
        <w:spacing w:line="240" w:lineRule="auto"/>
        <w:rPr>
          <w:sz w:val="22"/>
          <w:szCs w:val="22"/>
        </w:rPr>
      </w:pPr>
    </w:p>
    <w:p w14:paraId="3DD72E5E" w14:textId="031AAFBB" w:rsidR="009B3A96" w:rsidRPr="00D7574A" w:rsidRDefault="009B3A96" w:rsidP="00A36FBA">
      <w:pPr>
        <w:keepNext w:val="0"/>
        <w:spacing w:line="240" w:lineRule="auto"/>
        <w:rPr>
          <w:sz w:val="22"/>
          <w:szCs w:val="22"/>
        </w:rPr>
      </w:pPr>
    </w:p>
    <w:p w14:paraId="31D45BC5" w14:textId="3AD16F4F" w:rsidR="009B3A96" w:rsidRPr="00D7574A" w:rsidRDefault="009B3A96" w:rsidP="00A36FBA">
      <w:pPr>
        <w:keepNext w:val="0"/>
        <w:spacing w:line="240" w:lineRule="auto"/>
        <w:rPr>
          <w:sz w:val="22"/>
          <w:szCs w:val="22"/>
        </w:rPr>
      </w:pPr>
    </w:p>
    <w:p w14:paraId="0FA7F2E8" w14:textId="391E7384" w:rsidR="009B3A96" w:rsidRPr="00D7574A" w:rsidRDefault="009B3A96" w:rsidP="00A36FBA">
      <w:pPr>
        <w:keepNext w:val="0"/>
        <w:spacing w:line="240" w:lineRule="auto"/>
        <w:rPr>
          <w:sz w:val="22"/>
          <w:szCs w:val="22"/>
        </w:rPr>
      </w:pPr>
    </w:p>
    <w:p w14:paraId="6042627F" w14:textId="6DC99047" w:rsidR="009B3A96" w:rsidRPr="00D7574A" w:rsidRDefault="009B3A96" w:rsidP="00A36FBA">
      <w:pPr>
        <w:keepNext w:val="0"/>
        <w:spacing w:line="240" w:lineRule="auto"/>
        <w:rPr>
          <w:sz w:val="22"/>
          <w:szCs w:val="22"/>
        </w:rPr>
      </w:pPr>
    </w:p>
    <w:p w14:paraId="68B0F471" w14:textId="679E8E9B" w:rsidR="009B3A96" w:rsidRPr="00D7574A" w:rsidRDefault="009B3A96" w:rsidP="00A36FBA">
      <w:pPr>
        <w:keepNext w:val="0"/>
        <w:spacing w:line="240" w:lineRule="auto"/>
        <w:rPr>
          <w:sz w:val="22"/>
          <w:szCs w:val="22"/>
        </w:rPr>
      </w:pPr>
    </w:p>
    <w:p w14:paraId="48D1BE4E" w14:textId="317E82B0" w:rsidR="009B3A96" w:rsidRPr="00D7574A" w:rsidRDefault="009B3A96" w:rsidP="00A36FBA">
      <w:pPr>
        <w:keepNext w:val="0"/>
        <w:spacing w:line="240" w:lineRule="auto"/>
        <w:rPr>
          <w:sz w:val="22"/>
          <w:szCs w:val="22"/>
        </w:rPr>
      </w:pPr>
    </w:p>
    <w:p w14:paraId="5D68774C" w14:textId="0BB584E4" w:rsidR="009B3A96" w:rsidRPr="00D7574A" w:rsidRDefault="009B3A96" w:rsidP="00A36FBA">
      <w:pPr>
        <w:keepNext w:val="0"/>
        <w:spacing w:line="240" w:lineRule="auto"/>
        <w:rPr>
          <w:sz w:val="22"/>
          <w:szCs w:val="22"/>
        </w:rPr>
      </w:pPr>
    </w:p>
    <w:p w14:paraId="4DB7CFFB" w14:textId="1FB2B005" w:rsidR="009B3A96" w:rsidRPr="00D7574A" w:rsidRDefault="009B3A96" w:rsidP="00A36FBA">
      <w:pPr>
        <w:keepNext w:val="0"/>
        <w:spacing w:line="240" w:lineRule="auto"/>
        <w:rPr>
          <w:sz w:val="22"/>
          <w:szCs w:val="22"/>
        </w:rPr>
      </w:pPr>
    </w:p>
    <w:p w14:paraId="75810813" w14:textId="72BE8683" w:rsidR="009B3A96" w:rsidRPr="00D7574A" w:rsidRDefault="009B3A96" w:rsidP="00A36FBA">
      <w:pPr>
        <w:keepNext w:val="0"/>
        <w:spacing w:line="240" w:lineRule="auto"/>
        <w:rPr>
          <w:sz w:val="22"/>
          <w:szCs w:val="22"/>
        </w:rPr>
      </w:pPr>
      <w:bookmarkStart w:id="0" w:name="_GoBack"/>
      <w:bookmarkEnd w:id="0"/>
    </w:p>
    <w:tbl>
      <w:tblPr>
        <w:tblStyle w:val="TableGrid"/>
        <w:tblW w:w="0" w:type="auto"/>
        <w:tblLook w:val="04A0" w:firstRow="1" w:lastRow="0" w:firstColumn="1" w:lastColumn="0" w:noHBand="0" w:noVBand="1"/>
      </w:tblPr>
      <w:tblGrid>
        <w:gridCol w:w="4675"/>
        <w:gridCol w:w="4675"/>
      </w:tblGrid>
      <w:tr w:rsidR="009B3A96" w:rsidRPr="00D7574A" w14:paraId="28A586C5" w14:textId="77777777" w:rsidTr="00E009E6">
        <w:tc>
          <w:tcPr>
            <w:tcW w:w="9350" w:type="dxa"/>
            <w:gridSpan w:val="2"/>
          </w:tcPr>
          <w:p w14:paraId="3F728D5A" w14:textId="77777777" w:rsidR="009B3A96" w:rsidRPr="00D7574A" w:rsidRDefault="009B3A96" w:rsidP="00E009E6">
            <w:pPr>
              <w:pStyle w:val="Heading2"/>
              <w:numPr>
                <w:ilvl w:val="0"/>
                <w:numId w:val="0"/>
              </w:numPr>
              <w:spacing w:before="0" w:after="120" w:line="240" w:lineRule="auto"/>
              <w:rPr>
                <w:sz w:val="22"/>
                <w:szCs w:val="22"/>
              </w:rPr>
            </w:pPr>
            <w:r w:rsidRPr="00D7574A">
              <w:rPr>
                <w:sz w:val="22"/>
                <w:szCs w:val="22"/>
              </w:rPr>
              <w:lastRenderedPageBreak/>
              <w:t>Project Name: Engine Control Unit</w:t>
            </w:r>
          </w:p>
        </w:tc>
      </w:tr>
      <w:tr w:rsidR="009B3A96" w:rsidRPr="00D7574A" w14:paraId="3196698E" w14:textId="77777777" w:rsidTr="00E009E6">
        <w:tc>
          <w:tcPr>
            <w:tcW w:w="4675" w:type="dxa"/>
          </w:tcPr>
          <w:p w14:paraId="712FFB92" w14:textId="12AFE4FC" w:rsidR="009B3A96" w:rsidRPr="00D7574A" w:rsidRDefault="009B3A96" w:rsidP="00E009E6">
            <w:pPr>
              <w:pStyle w:val="Heading2"/>
              <w:numPr>
                <w:ilvl w:val="0"/>
                <w:numId w:val="0"/>
              </w:numPr>
              <w:spacing w:before="0" w:after="120" w:line="240" w:lineRule="auto"/>
              <w:rPr>
                <w:sz w:val="22"/>
                <w:szCs w:val="22"/>
              </w:rPr>
            </w:pPr>
            <w:r w:rsidRPr="00D7574A">
              <w:rPr>
                <w:sz w:val="22"/>
                <w:szCs w:val="22"/>
              </w:rPr>
              <w:t xml:space="preserve">System Requirement Number: </w:t>
            </w:r>
            <w:r w:rsidRPr="00D7574A">
              <w:rPr>
                <w:sz w:val="22"/>
                <w:szCs w:val="22"/>
              </w:rPr>
              <w:t>10.2</w:t>
            </w:r>
          </w:p>
        </w:tc>
        <w:tc>
          <w:tcPr>
            <w:tcW w:w="4675" w:type="dxa"/>
          </w:tcPr>
          <w:p w14:paraId="58D2FF3B" w14:textId="77777777" w:rsidR="009B3A96" w:rsidRPr="00D7574A" w:rsidRDefault="009B3A96" w:rsidP="00E009E6">
            <w:pPr>
              <w:pStyle w:val="Heading2"/>
              <w:numPr>
                <w:ilvl w:val="0"/>
                <w:numId w:val="0"/>
              </w:numPr>
              <w:spacing w:before="0" w:after="120" w:line="240" w:lineRule="auto"/>
              <w:rPr>
                <w:sz w:val="22"/>
                <w:szCs w:val="22"/>
              </w:rPr>
            </w:pPr>
            <w:r w:rsidRPr="00D7574A">
              <w:rPr>
                <w:sz w:val="22"/>
                <w:szCs w:val="22"/>
              </w:rPr>
              <w:t>Version: 0</w:t>
            </w:r>
          </w:p>
        </w:tc>
      </w:tr>
      <w:tr w:rsidR="009B3A96" w:rsidRPr="00D7574A" w14:paraId="264E8AA1" w14:textId="77777777" w:rsidTr="00E009E6">
        <w:tc>
          <w:tcPr>
            <w:tcW w:w="4675" w:type="dxa"/>
          </w:tcPr>
          <w:p w14:paraId="725C2E5F" w14:textId="77777777" w:rsidR="009B3A96" w:rsidRPr="00D7574A" w:rsidRDefault="009B3A96" w:rsidP="00E009E6">
            <w:pPr>
              <w:pStyle w:val="Heading2"/>
              <w:numPr>
                <w:ilvl w:val="0"/>
                <w:numId w:val="0"/>
              </w:numPr>
              <w:spacing w:before="0" w:after="120" w:line="240" w:lineRule="auto"/>
              <w:rPr>
                <w:sz w:val="22"/>
                <w:szCs w:val="22"/>
              </w:rPr>
            </w:pPr>
            <w:r w:rsidRPr="00D7574A">
              <w:rPr>
                <w:sz w:val="22"/>
                <w:szCs w:val="22"/>
              </w:rPr>
              <w:t>Originator: David Tolsma</w:t>
            </w:r>
          </w:p>
        </w:tc>
        <w:tc>
          <w:tcPr>
            <w:tcW w:w="4675" w:type="dxa"/>
          </w:tcPr>
          <w:p w14:paraId="556BDEC8" w14:textId="77777777" w:rsidR="009B3A96" w:rsidRPr="00D7574A" w:rsidRDefault="009B3A96" w:rsidP="00E009E6">
            <w:pPr>
              <w:pStyle w:val="Heading2"/>
              <w:numPr>
                <w:ilvl w:val="0"/>
                <w:numId w:val="0"/>
              </w:numPr>
              <w:spacing w:before="0" w:after="120" w:line="240" w:lineRule="auto"/>
              <w:rPr>
                <w:sz w:val="22"/>
                <w:szCs w:val="22"/>
              </w:rPr>
            </w:pPr>
            <w:r w:rsidRPr="00D7574A">
              <w:rPr>
                <w:sz w:val="22"/>
                <w:szCs w:val="22"/>
              </w:rPr>
              <w:t>Approval:</w:t>
            </w:r>
          </w:p>
        </w:tc>
      </w:tr>
      <w:tr w:rsidR="009B3A96" w:rsidRPr="00D7574A" w14:paraId="0A81C5AF" w14:textId="77777777" w:rsidTr="00E009E6">
        <w:tc>
          <w:tcPr>
            <w:tcW w:w="9350" w:type="dxa"/>
            <w:gridSpan w:val="2"/>
          </w:tcPr>
          <w:p w14:paraId="2E291283" w14:textId="77777777" w:rsidR="009B3A96" w:rsidRPr="00D7574A" w:rsidRDefault="009B3A96" w:rsidP="00E009E6">
            <w:pPr>
              <w:pStyle w:val="Heading2"/>
              <w:numPr>
                <w:ilvl w:val="0"/>
                <w:numId w:val="0"/>
              </w:numPr>
              <w:spacing w:before="0" w:after="120" w:line="240" w:lineRule="auto"/>
              <w:rPr>
                <w:sz w:val="22"/>
                <w:szCs w:val="22"/>
              </w:rPr>
            </w:pPr>
            <w:r w:rsidRPr="00D7574A">
              <w:rPr>
                <w:sz w:val="22"/>
                <w:szCs w:val="22"/>
              </w:rPr>
              <w:t>Requirement:</w:t>
            </w:r>
          </w:p>
          <w:p w14:paraId="46A99F26" w14:textId="78ED3D04" w:rsidR="009B3A96" w:rsidRPr="00D7574A" w:rsidRDefault="00D7574A" w:rsidP="00E009E6">
            <w:pPr>
              <w:keepNext w:val="0"/>
              <w:spacing w:line="240" w:lineRule="auto"/>
              <w:rPr>
                <w:rFonts w:ascii="Arial" w:hAnsi="Arial" w:cs="Arial"/>
                <w:color w:val="000000"/>
                <w:sz w:val="22"/>
                <w:szCs w:val="22"/>
              </w:rPr>
            </w:pPr>
            <w:r w:rsidRPr="00D7574A">
              <w:rPr>
                <w:rFonts w:ascii="Arial" w:hAnsi="Arial" w:cs="Arial"/>
                <w:color w:val="000000"/>
                <w:sz w:val="22"/>
                <w:szCs w:val="22"/>
              </w:rPr>
              <w:t>Shall weigh less than 1 Kg</w:t>
            </w:r>
          </w:p>
          <w:p w14:paraId="744B5ED3" w14:textId="77777777" w:rsidR="009B3A96" w:rsidRPr="00D7574A" w:rsidRDefault="009B3A96" w:rsidP="00E009E6">
            <w:pPr>
              <w:pStyle w:val="Heading2"/>
              <w:numPr>
                <w:ilvl w:val="0"/>
                <w:numId w:val="0"/>
              </w:numPr>
              <w:spacing w:before="0" w:after="120" w:line="240" w:lineRule="auto"/>
              <w:rPr>
                <w:sz w:val="22"/>
                <w:szCs w:val="22"/>
              </w:rPr>
            </w:pPr>
          </w:p>
        </w:tc>
      </w:tr>
      <w:tr w:rsidR="009B3A96" w:rsidRPr="00D7574A" w14:paraId="4ADC03F4" w14:textId="77777777" w:rsidTr="00E009E6">
        <w:tc>
          <w:tcPr>
            <w:tcW w:w="9350" w:type="dxa"/>
            <w:gridSpan w:val="2"/>
          </w:tcPr>
          <w:p w14:paraId="2F8975F6" w14:textId="77777777" w:rsidR="009B3A96" w:rsidRPr="00D7574A" w:rsidRDefault="009B3A96" w:rsidP="00E009E6">
            <w:pPr>
              <w:pStyle w:val="Heading2"/>
              <w:numPr>
                <w:ilvl w:val="0"/>
                <w:numId w:val="0"/>
              </w:numPr>
              <w:spacing w:before="0" w:after="120" w:line="240" w:lineRule="auto"/>
              <w:rPr>
                <w:sz w:val="22"/>
                <w:szCs w:val="22"/>
              </w:rPr>
            </w:pPr>
            <w:r w:rsidRPr="00D7574A">
              <w:rPr>
                <w:sz w:val="22"/>
                <w:szCs w:val="22"/>
              </w:rPr>
              <w:t>Rationale:</w:t>
            </w:r>
          </w:p>
          <w:p w14:paraId="477F185D" w14:textId="59D7EA15" w:rsidR="009B3A96" w:rsidRPr="00D7574A" w:rsidRDefault="009B3A96" w:rsidP="00E009E6">
            <w:pPr>
              <w:pStyle w:val="BodyText"/>
              <w:rPr>
                <w:sz w:val="22"/>
                <w:szCs w:val="22"/>
              </w:rPr>
            </w:pPr>
          </w:p>
          <w:p w14:paraId="71D671E3" w14:textId="77777777" w:rsidR="009B3A96" w:rsidRPr="00D7574A" w:rsidRDefault="009B3A96" w:rsidP="00E009E6">
            <w:pPr>
              <w:pStyle w:val="BodyText"/>
              <w:rPr>
                <w:sz w:val="22"/>
                <w:szCs w:val="22"/>
              </w:rPr>
            </w:pPr>
          </w:p>
        </w:tc>
      </w:tr>
      <w:tr w:rsidR="009B3A96" w:rsidRPr="00D7574A" w14:paraId="464BB5D3" w14:textId="77777777" w:rsidTr="00E009E6">
        <w:tc>
          <w:tcPr>
            <w:tcW w:w="9350" w:type="dxa"/>
            <w:gridSpan w:val="2"/>
          </w:tcPr>
          <w:p w14:paraId="75909675" w14:textId="77777777" w:rsidR="009B3A96" w:rsidRPr="00D7574A" w:rsidRDefault="009B3A96" w:rsidP="00E009E6">
            <w:pPr>
              <w:pStyle w:val="Heading2"/>
              <w:numPr>
                <w:ilvl w:val="0"/>
                <w:numId w:val="0"/>
              </w:numPr>
              <w:spacing w:before="0" w:after="120" w:line="240" w:lineRule="auto"/>
              <w:rPr>
                <w:sz w:val="22"/>
                <w:szCs w:val="22"/>
              </w:rPr>
            </w:pPr>
            <w:r w:rsidRPr="00D7574A">
              <w:rPr>
                <w:sz w:val="22"/>
                <w:szCs w:val="22"/>
              </w:rPr>
              <w:t>Model:</w:t>
            </w:r>
          </w:p>
          <w:p w14:paraId="46E8F925" w14:textId="77777777" w:rsidR="009B3A96" w:rsidRPr="00D7574A" w:rsidRDefault="009B3A96" w:rsidP="00E009E6">
            <w:pPr>
              <w:pStyle w:val="BodyText"/>
              <w:rPr>
                <w:sz w:val="22"/>
                <w:szCs w:val="22"/>
              </w:rPr>
            </w:pPr>
          </w:p>
          <w:p w14:paraId="72AAD6FB" w14:textId="77777777" w:rsidR="009B3A96" w:rsidRPr="00D7574A" w:rsidRDefault="009B3A96" w:rsidP="00E009E6">
            <w:pPr>
              <w:pStyle w:val="BodyText"/>
              <w:rPr>
                <w:sz w:val="22"/>
                <w:szCs w:val="22"/>
              </w:rPr>
            </w:pPr>
          </w:p>
          <w:p w14:paraId="1F065385" w14:textId="77777777" w:rsidR="009B3A96" w:rsidRPr="00D7574A" w:rsidRDefault="009B3A96" w:rsidP="00E009E6">
            <w:pPr>
              <w:pStyle w:val="BodyText"/>
              <w:rPr>
                <w:sz w:val="22"/>
                <w:szCs w:val="22"/>
              </w:rPr>
            </w:pPr>
          </w:p>
          <w:p w14:paraId="50BEE45D" w14:textId="77777777" w:rsidR="009B3A96" w:rsidRPr="00D7574A" w:rsidRDefault="009B3A96" w:rsidP="00E009E6">
            <w:pPr>
              <w:pStyle w:val="BodyText"/>
              <w:rPr>
                <w:sz w:val="22"/>
                <w:szCs w:val="22"/>
              </w:rPr>
            </w:pPr>
          </w:p>
        </w:tc>
      </w:tr>
      <w:tr w:rsidR="009B3A96" w:rsidRPr="00D7574A" w14:paraId="188FA9B2" w14:textId="77777777" w:rsidTr="00E009E6">
        <w:tc>
          <w:tcPr>
            <w:tcW w:w="9350" w:type="dxa"/>
            <w:gridSpan w:val="2"/>
          </w:tcPr>
          <w:p w14:paraId="618B4B06" w14:textId="77777777" w:rsidR="009B3A96" w:rsidRPr="00D7574A" w:rsidRDefault="009B3A96" w:rsidP="00E009E6">
            <w:pPr>
              <w:pStyle w:val="Heading2"/>
              <w:numPr>
                <w:ilvl w:val="0"/>
                <w:numId w:val="0"/>
              </w:numPr>
              <w:spacing w:before="0" w:after="120" w:line="240" w:lineRule="auto"/>
              <w:rPr>
                <w:sz w:val="22"/>
                <w:szCs w:val="22"/>
              </w:rPr>
            </w:pPr>
            <w:r w:rsidRPr="00D7574A">
              <w:rPr>
                <w:sz w:val="22"/>
                <w:szCs w:val="22"/>
              </w:rPr>
              <w:t>Verification Plan:</w:t>
            </w:r>
          </w:p>
          <w:p w14:paraId="37CA0A2F" w14:textId="77777777" w:rsidR="009B3A96" w:rsidRPr="00D7574A" w:rsidRDefault="009B3A96" w:rsidP="00E009E6">
            <w:pPr>
              <w:pStyle w:val="BodyText"/>
              <w:rPr>
                <w:b/>
                <w:bCs/>
                <w:sz w:val="22"/>
                <w:szCs w:val="22"/>
              </w:rPr>
            </w:pPr>
          </w:p>
          <w:p w14:paraId="5CF58138" w14:textId="77777777" w:rsidR="009B3A96" w:rsidRPr="00D7574A" w:rsidRDefault="009B3A96" w:rsidP="00E009E6">
            <w:pPr>
              <w:pStyle w:val="BodyText"/>
              <w:rPr>
                <w:sz w:val="22"/>
                <w:szCs w:val="22"/>
              </w:rPr>
            </w:pPr>
          </w:p>
          <w:p w14:paraId="516B1A82" w14:textId="77777777" w:rsidR="009B3A96" w:rsidRPr="00D7574A" w:rsidRDefault="009B3A96" w:rsidP="00E009E6">
            <w:pPr>
              <w:pStyle w:val="BodyText"/>
              <w:rPr>
                <w:sz w:val="22"/>
                <w:szCs w:val="22"/>
              </w:rPr>
            </w:pPr>
          </w:p>
          <w:p w14:paraId="14E4CCEA" w14:textId="77777777" w:rsidR="009B3A96" w:rsidRPr="00D7574A" w:rsidRDefault="009B3A96" w:rsidP="00E009E6">
            <w:pPr>
              <w:pStyle w:val="BodyText"/>
              <w:rPr>
                <w:sz w:val="22"/>
                <w:szCs w:val="22"/>
              </w:rPr>
            </w:pPr>
          </w:p>
          <w:p w14:paraId="2895DEC3" w14:textId="77777777" w:rsidR="009B3A96" w:rsidRPr="00D7574A" w:rsidRDefault="009B3A96" w:rsidP="00E009E6">
            <w:pPr>
              <w:pStyle w:val="BodyText"/>
              <w:rPr>
                <w:sz w:val="22"/>
                <w:szCs w:val="22"/>
              </w:rPr>
            </w:pPr>
          </w:p>
        </w:tc>
      </w:tr>
      <w:tr w:rsidR="009B3A96" w:rsidRPr="00D7574A" w14:paraId="622B3249" w14:textId="77777777" w:rsidTr="00E009E6">
        <w:tc>
          <w:tcPr>
            <w:tcW w:w="9350" w:type="dxa"/>
            <w:gridSpan w:val="2"/>
          </w:tcPr>
          <w:p w14:paraId="5A6DD6BF" w14:textId="77777777" w:rsidR="009B3A96" w:rsidRPr="00D7574A" w:rsidRDefault="009B3A96" w:rsidP="00E009E6">
            <w:pPr>
              <w:pStyle w:val="Heading2"/>
              <w:numPr>
                <w:ilvl w:val="0"/>
                <w:numId w:val="0"/>
              </w:numPr>
              <w:spacing w:before="0" w:after="120" w:line="240" w:lineRule="auto"/>
              <w:rPr>
                <w:sz w:val="22"/>
                <w:szCs w:val="22"/>
              </w:rPr>
            </w:pPr>
            <w:r w:rsidRPr="00D7574A">
              <w:rPr>
                <w:sz w:val="22"/>
                <w:szCs w:val="22"/>
              </w:rPr>
              <w:t>Verification Data:</w:t>
            </w:r>
          </w:p>
          <w:p w14:paraId="42D4495C" w14:textId="77777777" w:rsidR="009B3A96" w:rsidRPr="00D7574A" w:rsidRDefault="009B3A96" w:rsidP="00E009E6">
            <w:pPr>
              <w:pStyle w:val="Heading2"/>
              <w:numPr>
                <w:ilvl w:val="0"/>
                <w:numId w:val="0"/>
              </w:numPr>
              <w:spacing w:before="0" w:after="120" w:line="240" w:lineRule="auto"/>
              <w:rPr>
                <w:sz w:val="22"/>
                <w:szCs w:val="22"/>
              </w:rPr>
            </w:pPr>
          </w:p>
          <w:p w14:paraId="650F1E71" w14:textId="77777777" w:rsidR="009B3A96" w:rsidRPr="00D7574A" w:rsidRDefault="009B3A96" w:rsidP="00E009E6">
            <w:pPr>
              <w:pStyle w:val="BodyText"/>
              <w:rPr>
                <w:sz w:val="22"/>
                <w:szCs w:val="22"/>
              </w:rPr>
            </w:pPr>
          </w:p>
          <w:p w14:paraId="100FD4F5" w14:textId="77777777" w:rsidR="009B3A96" w:rsidRPr="00D7574A" w:rsidRDefault="009B3A96" w:rsidP="00E009E6">
            <w:pPr>
              <w:pStyle w:val="BodyText"/>
              <w:rPr>
                <w:sz w:val="22"/>
                <w:szCs w:val="22"/>
              </w:rPr>
            </w:pPr>
          </w:p>
          <w:p w14:paraId="4A6970CD" w14:textId="77777777" w:rsidR="009B3A96" w:rsidRPr="00D7574A" w:rsidRDefault="009B3A96" w:rsidP="00E009E6">
            <w:pPr>
              <w:pStyle w:val="BodyText"/>
              <w:rPr>
                <w:sz w:val="22"/>
                <w:szCs w:val="22"/>
              </w:rPr>
            </w:pPr>
          </w:p>
          <w:p w14:paraId="4A195259" w14:textId="77777777" w:rsidR="009B3A96" w:rsidRPr="00D7574A" w:rsidRDefault="009B3A96" w:rsidP="00E009E6">
            <w:pPr>
              <w:pStyle w:val="BodyText"/>
              <w:rPr>
                <w:sz w:val="22"/>
                <w:szCs w:val="22"/>
              </w:rPr>
            </w:pPr>
          </w:p>
          <w:p w14:paraId="4878ED0F" w14:textId="77777777" w:rsidR="009B3A96" w:rsidRPr="00D7574A" w:rsidRDefault="009B3A96" w:rsidP="00E009E6">
            <w:pPr>
              <w:pStyle w:val="BodyText"/>
              <w:rPr>
                <w:sz w:val="22"/>
                <w:szCs w:val="22"/>
              </w:rPr>
            </w:pPr>
          </w:p>
        </w:tc>
      </w:tr>
    </w:tbl>
    <w:p w14:paraId="2E35128E" w14:textId="00F05DD5" w:rsidR="009B3A96" w:rsidRPr="00D7574A" w:rsidRDefault="009B3A96" w:rsidP="009B3A96">
      <w:pPr>
        <w:pStyle w:val="BodyText"/>
        <w:rPr>
          <w:sz w:val="22"/>
          <w:szCs w:val="22"/>
        </w:rPr>
      </w:pPr>
    </w:p>
    <w:p w14:paraId="204C7665" w14:textId="3066B525" w:rsidR="009B3A96" w:rsidRPr="00D7574A" w:rsidRDefault="009B3A96" w:rsidP="009B3A96">
      <w:pPr>
        <w:pStyle w:val="BodyText"/>
        <w:rPr>
          <w:sz w:val="22"/>
          <w:szCs w:val="22"/>
        </w:rPr>
      </w:pPr>
    </w:p>
    <w:p w14:paraId="6F40111C" w14:textId="07DD5E5E" w:rsidR="009B3A96" w:rsidRPr="00D7574A" w:rsidRDefault="009B3A96" w:rsidP="009B3A96">
      <w:pPr>
        <w:pStyle w:val="BodyText"/>
        <w:rPr>
          <w:sz w:val="22"/>
          <w:szCs w:val="22"/>
        </w:rPr>
      </w:pPr>
    </w:p>
    <w:p w14:paraId="5279E954" w14:textId="29F929A9" w:rsidR="009B3A96" w:rsidRPr="00D7574A" w:rsidRDefault="009B3A96" w:rsidP="009B3A96">
      <w:pPr>
        <w:pStyle w:val="BodyText"/>
        <w:rPr>
          <w:sz w:val="22"/>
          <w:szCs w:val="22"/>
        </w:rPr>
      </w:pPr>
    </w:p>
    <w:p w14:paraId="56C012AF" w14:textId="219998B2" w:rsidR="009B3A96" w:rsidRPr="00D7574A" w:rsidRDefault="009B3A96" w:rsidP="009B3A96">
      <w:pPr>
        <w:pStyle w:val="BodyText"/>
        <w:rPr>
          <w:sz w:val="22"/>
          <w:szCs w:val="22"/>
        </w:rPr>
      </w:pPr>
    </w:p>
    <w:p w14:paraId="1C83A554" w14:textId="016A57FE" w:rsidR="009B3A96" w:rsidRPr="00D7574A" w:rsidRDefault="009B3A96" w:rsidP="009B3A96">
      <w:pPr>
        <w:pStyle w:val="BodyText"/>
        <w:rPr>
          <w:sz w:val="22"/>
          <w:szCs w:val="22"/>
        </w:rPr>
      </w:pPr>
    </w:p>
    <w:p w14:paraId="67BE61E5" w14:textId="0DBE77FF" w:rsidR="009B3A96" w:rsidRPr="00D7574A" w:rsidRDefault="009B3A96" w:rsidP="009B3A96">
      <w:pPr>
        <w:pStyle w:val="BodyText"/>
        <w:rPr>
          <w:sz w:val="22"/>
          <w:szCs w:val="22"/>
        </w:rPr>
      </w:pPr>
    </w:p>
    <w:p w14:paraId="5F0E1C7E" w14:textId="3B680A14" w:rsidR="009B3A96" w:rsidRPr="00D7574A" w:rsidRDefault="009B3A96" w:rsidP="009B3A96">
      <w:pPr>
        <w:pStyle w:val="BodyText"/>
        <w:rPr>
          <w:sz w:val="22"/>
          <w:szCs w:val="22"/>
        </w:rPr>
      </w:pPr>
    </w:p>
    <w:p w14:paraId="21578838" w14:textId="361195D9" w:rsidR="009B3A96" w:rsidRPr="00D7574A" w:rsidRDefault="009B3A96" w:rsidP="009B3A96">
      <w:pPr>
        <w:pStyle w:val="BodyText"/>
        <w:rPr>
          <w:sz w:val="22"/>
          <w:szCs w:val="22"/>
        </w:rPr>
      </w:pPr>
    </w:p>
    <w:p w14:paraId="5BAE86F0" w14:textId="77777777" w:rsidR="009B3A96" w:rsidRPr="00D7574A" w:rsidRDefault="009B3A96" w:rsidP="009B3A96">
      <w:pPr>
        <w:pStyle w:val="BodyText"/>
        <w:rPr>
          <w:sz w:val="22"/>
          <w:szCs w:val="22"/>
        </w:rPr>
      </w:pPr>
    </w:p>
    <w:p w14:paraId="47205BE7" w14:textId="04976401" w:rsidR="009B3A96" w:rsidRPr="00D7574A" w:rsidRDefault="009B3A96" w:rsidP="00A36FBA">
      <w:pPr>
        <w:keepNext w:val="0"/>
        <w:spacing w:line="240" w:lineRule="auto"/>
        <w:rPr>
          <w:sz w:val="22"/>
          <w:szCs w:val="22"/>
        </w:rPr>
      </w:pPr>
    </w:p>
    <w:p w14:paraId="3EE41FAE" w14:textId="77777777" w:rsidR="00D7574A" w:rsidRPr="00D7574A" w:rsidRDefault="00D7574A" w:rsidP="00A36FBA">
      <w:pPr>
        <w:keepNext w:val="0"/>
        <w:spacing w:line="240" w:lineRule="auto"/>
        <w:rPr>
          <w:sz w:val="22"/>
          <w:szCs w:val="22"/>
        </w:rPr>
      </w:pPr>
    </w:p>
    <w:tbl>
      <w:tblPr>
        <w:tblStyle w:val="TableGrid"/>
        <w:tblW w:w="0" w:type="auto"/>
        <w:tblLook w:val="04A0" w:firstRow="1" w:lastRow="0" w:firstColumn="1" w:lastColumn="0" w:noHBand="0" w:noVBand="1"/>
      </w:tblPr>
      <w:tblGrid>
        <w:gridCol w:w="4675"/>
        <w:gridCol w:w="4675"/>
      </w:tblGrid>
      <w:tr w:rsidR="00A36FBA" w:rsidRPr="00D7574A" w14:paraId="05980A43" w14:textId="77777777" w:rsidTr="00A36FBA">
        <w:tc>
          <w:tcPr>
            <w:tcW w:w="9350" w:type="dxa"/>
            <w:gridSpan w:val="2"/>
          </w:tcPr>
          <w:p w14:paraId="49E587D0"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lastRenderedPageBreak/>
              <w:t>Project Name: Engine Control Unit</w:t>
            </w:r>
          </w:p>
        </w:tc>
      </w:tr>
      <w:tr w:rsidR="00A36FBA" w:rsidRPr="00D7574A" w14:paraId="096954FD" w14:textId="77777777" w:rsidTr="00A36FBA">
        <w:tc>
          <w:tcPr>
            <w:tcW w:w="4675" w:type="dxa"/>
          </w:tcPr>
          <w:p w14:paraId="34CE5BB2" w14:textId="7F027DA0"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 xml:space="preserve">User Requirement Number: </w:t>
            </w:r>
            <w:r w:rsidR="009B3A96" w:rsidRPr="00D7574A">
              <w:rPr>
                <w:sz w:val="22"/>
                <w:szCs w:val="22"/>
              </w:rPr>
              <w:t>11</w:t>
            </w:r>
          </w:p>
        </w:tc>
        <w:tc>
          <w:tcPr>
            <w:tcW w:w="4675" w:type="dxa"/>
          </w:tcPr>
          <w:p w14:paraId="6BA08DB5"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Version: 0</w:t>
            </w:r>
          </w:p>
        </w:tc>
      </w:tr>
      <w:tr w:rsidR="00A36FBA" w:rsidRPr="00D7574A" w14:paraId="4E6A996B" w14:textId="77777777" w:rsidTr="00A36FBA">
        <w:tc>
          <w:tcPr>
            <w:tcW w:w="4675" w:type="dxa"/>
          </w:tcPr>
          <w:p w14:paraId="28EE27AE"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Originator: David Tolsma</w:t>
            </w:r>
          </w:p>
        </w:tc>
        <w:tc>
          <w:tcPr>
            <w:tcW w:w="4675" w:type="dxa"/>
          </w:tcPr>
          <w:p w14:paraId="537519C6"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Approval:</w:t>
            </w:r>
          </w:p>
        </w:tc>
      </w:tr>
      <w:tr w:rsidR="00A36FBA" w:rsidRPr="00D7574A" w14:paraId="4572C7E3" w14:textId="77777777" w:rsidTr="00A36FBA">
        <w:tc>
          <w:tcPr>
            <w:tcW w:w="9350" w:type="dxa"/>
            <w:gridSpan w:val="2"/>
          </w:tcPr>
          <w:p w14:paraId="6A8C8B90"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 xml:space="preserve">Requirement: </w:t>
            </w:r>
          </w:p>
          <w:p w14:paraId="2CD31085" w14:textId="760DE43F" w:rsidR="00A36FBA" w:rsidRPr="00D7574A" w:rsidRDefault="00D7574A" w:rsidP="00A36FBA">
            <w:pPr>
              <w:keepNext w:val="0"/>
              <w:spacing w:line="240" w:lineRule="auto"/>
              <w:rPr>
                <w:rFonts w:ascii="Arial" w:hAnsi="Arial" w:cs="Arial"/>
                <w:color w:val="000000"/>
                <w:sz w:val="22"/>
                <w:szCs w:val="22"/>
              </w:rPr>
            </w:pPr>
            <w:r w:rsidRPr="00D7574A">
              <w:rPr>
                <w:rFonts w:ascii="Arial" w:hAnsi="Arial" w:cs="Arial"/>
                <w:color w:val="000000"/>
                <w:sz w:val="22"/>
                <w:szCs w:val="22"/>
              </w:rPr>
              <w:t>Shall have a BOM cost of less than $200</w:t>
            </w:r>
          </w:p>
          <w:p w14:paraId="382D85CC" w14:textId="77777777" w:rsidR="00A36FBA" w:rsidRPr="00D7574A" w:rsidRDefault="00A36FBA" w:rsidP="00A36FBA">
            <w:pPr>
              <w:pStyle w:val="Heading2"/>
              <w:numPr>
                <w:ilvl w:val="0"/>
                <w:numId w:val="0"/>
              </w:numPr>
              <w:spacing w:before="0" w:after="120" w:line="240" w:lineRule="auto"/>
              <w:rPr>
                <w:sz w:val="22"/>
                <w:szCs w:val="22"/>
              </w:rPr>
            </w:pPr>
          </w:p>
        </w:tc>
      </w:tr>
      <w:tr w:rsidR="00A36FBA" w:rsidRPr="00D7574A" w14:paraId="24A129F6" w14:textId="77777777" w:rsidTr="00A36FBA">
        <w:tc>
          <w:tcPr>
            <w:tcW w:w="9350" w:type="dxa"/>
            <w:gridSpan w:val="2"/>
          </w:tcPr>
          <w:p w14:paraId="5F6B3511" w14:textId="77777777" w:rsidR="00A36FBA" w:rsidRPr="00D7574A" w:rsidRDefault="00A36FBA" w:rsidP="00A36FBA">
            <w:pPr>
              <w:pStyle w:val="Heading2"/>
              <w:numPr>
                <w:ilvl w:val="0"/>
                <w:numId w:val="0"/>
              </w:numPr>
              <w:spacing w:before="0" w:after="120" w:line="240" w:lineRule="auto"/>
              <w:rPr>
                <w:sz w:val="22"/>
                <w:szCs w:val="22"/>
              </w:rPr>
            </w:pPr>
            <w:r w:rsidRPr="00D7574A">
              <w:rPr>
                <w:sz w:val="22"/>
                <w:szCs w:val="22"/>
              </w:rPr>
              <w:t>Rationale:</w:t>
            </w:r>
          </w:p>
          <w:p w14:paraId="2EDFB2B4" w14:textId="56C9538E" w:rsidR="00A36FBA" w:rsidRPr="00D7574A" w:rsidRDefault="00D7574A" w:rsidP="00A36FBA">
            <w:pPr>
              <w:pStyle w:val="BodyText"/>
              <w:rPr>
                <w:sz w:val="22"/>
                <w:szCs w:val="22"/>
              </w:rPr>
            </w:pPr>
            <w:r w:rsidRPr="00D7574A">
              <w:rPr>
                <w:sz w:val="22"/>
                <w:szCs w:val="22"/>
              </w:rPr>
              <w:t>This ECU should not cost significantly more than other existing aftermarket options</w:t>
            </w:r>
          </w:p>
          <w:p w14:paraId="56D781F3" w14:textId="77777777" w:rsidR="00A36FBA" w:rsidRPr="00D7574A" w:rsidRDefault="00A36FBA" w:rsidP="00A36FBA">
            <w:pPr>
              <w:pStyle w:val="BodyText"/>
              <w:rPr>
                <w:sz w:val="22"/>
                <w:szCs w:val="22"/>
              </w:rPr>
            </w:pPr>
          </w:p>
        </w:tc>
      </w:tr>
    </w:tbl>
    <w:p w14:paraId="55D37E4F" w14:textId="77777777" w:rsidR="00A36FBA" w:rsidRPr="00D7574A" w:rsidRDefault="00A36FBA" w:rsidP="00A36FBA">
      <w:pPr>
        <w:pStyle w:val="BodyText"/>
        <w:rPr>
          <w:sz w:val="22"/>
          <w:szCs w:val="22"/>
        </w:rPr>
      </w:pPr>
    </w:p>
    <w:p w14:paraId="01F1E2A3" w14:textId="4551D12A" w:rsidR="00A36FBA" w:rsidRPr="00D7574A" w:rsidRDefault="00A36FBA" w:rsidP="009B3A96">
      <w:pPr>
        <w:keepNext w:val="0"/>
        <w:spacing w:line="240" w:lineRule="auto"/>
        <w:rPr>
          <w:sz w:val="22"/>
          <w:szCs w:val="22"/>
        </w:rPr>
      </w:pPr>
    </w:p>
    <w:sectPr w:rsidR="00A36FBA" w:rsidRPr="00D7574A" w:rsidSect="00216888">
      <w:headerReference w:type="default" r:id="rId7"/>
      <w:footerReference w:type="default" r:id="rId8"/>
      <w:pgSz w:w="12240" w:h="15840"/>
      <w:pgMar w:top="1152"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0DB35E" w14:textId="77777777" w:rsidR="00A36FBA" w:rsidRDefault="00A36FBA">
      <w:r>
        <w:separator/>
      </w:r>
    </w:p>
  </w:endnote>
  <w:endnote w:type="continuationSeparator" w:id="0">
    <w:p w14:paraId="0EE253A3" w14:textId="77777777" w:rsidR="00A36FBA" w:rsidRDefault="00A36F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onotype.com">
    <w:altName w:val="Calibri"/>
    <w:charset w:val="00"/>
    <w:family w:val="modern"/>
    <w:pitch w:val="fixed"/>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5881515"/>
      <w:docPartObj>
        <w:docPartGallery w:val="Page Numbers (Bottom of Page)"/>
        <w:docPartUnique/>
      </w:docPartObj>
    </w:sdtPr>
    <w:sdtContent>
      <w:sdt>
        <w:sdtPr>
          <w:id w:val="1728636285"/>
          <w:docPartObj>
            <w:docPartGallery w:val="Page Numbers (Top of Page)"/>
            <w:docPartUnique/>
          </w:docPartObj>
        </w:sdtPr>
        <w:sdtContent>
          <w:p w14:paraId="02A66EED" w14:textId="77777777" w:rsidR="00A36FBA" w:rsidRDefault="00A36FBA" w:rsidP="004E5184">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E8D165" w14:textId="77777777" w:rsidR="00A36FBA" w:rsidRDefault="00A36FBA">
      <w:r>
        <w:separator/>
      </w:r>
    </w:p>
  </w:footnote>
  <w:footnote w:type="continuationSeparator" w:id="0">
    <w:p w14:paraId="2B756B64" w14:textId="77777777" w:rsidR="00A36FBA" w:rsidRDefault="00A36F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31FDF" w14:textId="77777777" w:rsidR="00A36FBA" w:rsidRDefault="00A36FBA">
    <w:pPr>
      <w:pStyle w:val="Header"/>
      <w:spacing w:line="240" w:lineRule="auto"/>
    </w:pPr>
    <w:r>
      <w:t>Requirement and Verification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304D3C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77E056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AC417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954C3E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A5A248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FECDD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37285E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7B625D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EEE3CD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D4EF38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94363B"/>
    <w:multiLevelType w:val="hybridMultilevel"/>
    <w:tmpl w:val="5C0A6FE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15:restartNumberingAfterBreak="0">
    <w:nsid w:val="0B85227F"/>
    <w:multiLevelType w:val="hybridMultilevel"/>
    <w:tmpl w:val="2FCCECBA"/>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 w15:restartNumberingAfterBreak="0">
    <w:nsid w:val="121E4E19"/>
    <w:multiLevelType w:val="hybridMultilevel"/>
    <w:tmpl w:val="C8FE593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974EED"/>
    <w:multiLevelType w:val="hybridMultilevel"/>
    <w:tmpl w:val="43CEC162"/>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9">
      <w:start w:val="1"/>
      <w:numFmt w:val="lowerLetter"/>
      <w:lvlText w:val="%3."/>
      <w:lvlJc w:val="lef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4" w15:restartNumberingAfterBreak="0">
    <w:nsid w:val="15F75392"/>
    <w:multiLevelType w:val="hybridMultilevel"/>
    <w:tmpl w:val="9842A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E74530"/>
    <w:multiLevelType w:val="hybridMultilevel"/>
    <w:tmpl w:val="E5544F1A"/>
    <w:lvl w:ilvl="0" w:tplc="04090019">
      <w:start w:val="1"/>
      <w:numFmt w:val="lowerLetter"/>
      <w:lvlText w:val="%1."/>
      <w:lvlJc w:val="left"/>
      <w:pPr>
        <w:ind w:left="1890" w:hanging="360"/>
      </w:pPr>
      <w:rPr>
        <w:rFonts w:hint="default"/>
        <w:b/>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6" w15:restartNumberingAfterBreak="0">
    <w:nsid w:val="200A567B"/>
    <w:multiLevelType w:val="hybridMultilevel"/>
    <w:tmpl w:val="0AA81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521B0A"/>
    <w:multiLevelType w:val="hybridMultilevel"/>
    <w:tmpl w:val="E48EC6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7383EBB"/>
    <w:multiLevelType w:val="hybridMultilevel"/>
    <w:tmpl w:val="8DA2FAE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9" w15:restartNumberingAfterBreak="0">
    <w:nsid w:val="28C71D2E"/>
    <w:multiLevelType w:val="hybridMultilevel"/>
    <w:tmpl w:val="4DE484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B51939"/>
    <w:multiLevelType w:val="hybridMultilevel"/>
    <w:tmpl w:val="675CC364"/>
    <w:lvl w:ilvl="0" w:tplc="04090019">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1" w15:restartNumberingAfterBreak="0">
    <w:nsid w:val="2D9C6ED1"/>
    <w:multiLevelType w:val="hybridMultilevel"/>
    <w:tmpl w:val="4A0C1D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DD3E7F"/>
    <w:multiLevelType w:val="hybridMultilevel"/>
    <w:tmpl w:val="AC3040C6"/>
    <w:lvl w:ilvl="0" w:tplc="04090019">
      <w:start w:val="1"/>
      <w:numFmt w:val="lowerLetter"/>
      <w:lvlText w:val="%1."/>
      <w:lvlJc w:val="left"/>
      <w:pPr>
        <w:ind w:left="1170" w:hanging="360"/>
      </w:p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3" w15:restartNumberingAfterBreak="0">
    <w:nsid w:val="2F7F4797"/>
    <w:multiLevelType w:val="hybridMultilevel"/>
    <w:tmpl w:val="47A87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1095066"/>
    <w:multiLevelType w:val="hybridMultilevel"/>
    <w:tmpl w:val="56CEB6D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231499F"/>
    <w:multiLevelType w:val="hybridMultilevel"/>
    <w:tmpl w:val="CC848046"/>
    <w:lvl w:ilvl="0" w:tplc="2A125ADE">
      <w:start w:val="1"/>
      <w:numFmt w:val="decimal"/>
      <w:lvlText w:val="%1)"/>
      <w:lvlJc w:val="left"/>
      <w:pPr>
        <w:ind w:left="720" w:hanging="360"/>
      </w:pPr>
    </w:lvl>
    <w:lvl w:ilvl="1" w:tplc="60A894D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769767D"/>
    <w:multiLevelType w:val="singleLevel"/>
    <w:tmpl w:val="B1082EBE"/>
    <w:lvl w:ilvl="0">
      <w:start w:val="1"/>
      <w:numFmt w:val="bullet"/>
      <w:pStyle w:val="Heading5"/>
      <w:lvlText w:val=""/>
      <w:lvlJc w:val="left"/>
      <w:pPr>
        <w:tabs>
          <w:tab w:val="num" w:pos="1800"/>
        </w:tabs>
        <w:ind w:left="1656" w:hanging="216"/>
      </w:pPr>
      <w:rPr>
        <w:rFonts w:ascii="Symbol" w:hAnsi="Symbol" w:hint="default"/>
        <w:sz w:val="18"/>
      </w:rPr>
    </w:lvl>
  </w:abstractNum>
  <w:abstractNum w:abstractNumId="27" w15:restartNumberingAfterBreak="0">
    <w:nsid w:val="3C263A44"/>
    <w:multiLevelType w:val="hybridMultilevel"/>
    <w:tmpl w:val="F552F3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3EC424DA"/>
    <w:multiLevelType w:val="hybridMultilevel"/>
    <w:tmpl w:val="08528E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56D24B0"/>
    <w:multiLevelType w:val="hybridMultilevel"/>
    <w:tmpl w:val="EA14C3F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3910E9"/>
    <w:multiLevelType w:val="hybridMultilevel"/>
    <w:tmpl w:val="B680F17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9976B67"/>
    <w:multiLevelType w:val="multilevel"/>
    <w:tmpl w:val="8AEE2F58"/>
    <w:lvl w:ilvl="0">
      <w:start w:val="1"/>
      <w:numFmt w:val="none"/>
      <w:lvlText w:val=""/>
      <w:lvlJc w:val="left"/>
      <w:pPr>
        <w:tabs>
          <w:tab w:val="num" w:pos="1080"/>
        </w:tabs>
        <w:ind w:left="1080" w:hanging="1080"/>
      </w:pPr>
    </w:lvl>
    <w:lvl w:ilvl="1">
      <w:start w:val="1"/>
      <w:numFmt w:val="decimal"/>
      <w:lvlRestart w:val="0"/>
      <w:pStyle w:val="Heading2"/>
      <w:lvlText w:val="%2"/>
      <w:lvlJc w:val="left"/>
      <w:pPr>
        <w:tabs>
          <w:tab w:val="num" w:pos="360"/>
        </w:tabs>
        <w:ind w:left="0" w:firstLine="0"/>
      </w:pPr>
      <w:rPr>
        <w:rFonts w:ascii="Arial" w:hAnsi="Arial" w:hint="default"/>
        <w:b/>
        <w:i w:val="0"/>
        <w:sz w:val="24"/>
      </w:rPr>
    </w:lvl>
    <w:lvl w:ilvl="2">
      <w:start w:val="1"/>
      <w:numFmt w:val="decimal"/>
      <w:pStyle w:val="Heading3"/>
      <w:lvlText w:val="%2.%3"/>
      <w:lvlJc w:val="left"/>
      <w:pPr>
        <w:tabs>
          <w:tab w:val="num" w:pos="720"/>
        </w:tabs>
        <w:ind w:left="720" w:hanging="360"/>
      </w:pPr>
      <w:rPr>
        <w:rFonts w:ascii="Times New Roman" w:hAnsi="Times New Roman" w:hint="default"/>
        <w:b/>
        <w:i w:val="0"/>
        <w:sz w:val="20"/>
        <w:u w:val="none"/>
      </w:rPr>
    </w:lvl>
    <w:lvl w:ilvl="3">
      <w:start w:val="1"/>
      <w:numFmt w:val="decimal"/>
      <w:pStyle w:val="Heading4"/>
      <w:lvlText w:val="%2.%3.%4"/>
      <w:lvlJc w:val="left"/>
      <w:pPr>
        <w:tabs>
          <w:tab w:val="num" w:pos="1224"/>
        </w:tabs>
        <w:ind w:left="1224" w:hanging="504"/>
      </w:pPr>
      <w:rPr>
        <w:rFonts w:ascii="Times New Roman" w:hAnsi="Times New Roman" w:hint="default"/>
        <w:b w:val="0"/>
        <w:i w:val="0"/>
        <w:sz w:val="20"/>
        <w:u w:val="none"/>
      </w:rPr>
    </w:lvl>
    <w:lvl w:ilvl="4">
      <w:start w:val="1"/>
      <w:numFmt w:val="none"/>
      <w:suff w:val="space"/>
      <w:lvlText w:val=""/>
      <w:lvlJc w:val="left"/>
      <w:pPr>
        <w:ind w:left="2232" w:hanging="792"/>
      </w:pPr>
    </w:lvl>
    <w:lvl w:ilvl="5">
      <w:start w:val="1"/>
      <w:numFmt w:val="none"/>
      <w:suff w:val="space"/>
      <w:lvlText w:val="%1.%2.%3.%4.%5.%6."/>
      <w:lvlJc w:val="left"/>
      <w:pPr>
        <w:ind w:left="2736" w:hanging="936"/>
      </w:pPr>
    </w:lvl>
    <w:lvl w:ilvl="6">
      <w:start w:val="1"/>
      <w:numFmt w:val="none"/>
      <w:suff w:val="space"/>
      <w:lvlText w:val="%1.%2.%3.%4.%5.%6.%7."/>
      <w:lvlJc w:val="left"/>
      <w:pPr>
        <w:ind w:left="3240" w:hanging="1080"/>
      </w:pPr>
    </w:lvl>
    <w:lvl w:ilvl="7">
      <w:start w:val="1"/>
      <w:numFmt w:val="none"/>
      <w:suff w:val="space"/>
      <w:lvlText w:val="%1.%2.%3.%4.%5.%6.%7.%8."/>
      <w:lvlJc w:val="left"/>
      <w:pPr>
        <w:ind w:left="3744" w:hanging="1224"/>
      </w:pPr>
    </w:lvl>
    <w:lvl w:ilvl="8">
      <w:start w:val="1"/>
      <w:numFmt w:val="none"/>
      <w:suff w:val="space"/>
      <w:lvlText w:val="%1.%2.%3.%4.%5.%6.%7.%8.%9."/>
      <w:lvlJc w:val="left"/>
      <w:pPr>
        <w:ind w:left="4320" w:hanging="1440"/>
      </w:pPr>
    </w:lvl>
  </w:abstractNum>
  <w:abstractNum w:abstractNumId="32" w15:restartNumberingAfterBreak="0">
    <w:nsid w:val="4D306957"/>
    <w:multiLevelType w:val="hybridMultilevel"/>
    <w:tmpl w:val="D9E0167C"/>
    <w:lvl w:ilvl="0" w:tplc="04090001">
      <w:start w:val="1"/>
      <w:numFmt w:val="bullet"/>
      <w:lvlText w:val=""/>
      <w:lvlJc w:val="left"/>
      <w:pPr>
        <w:ind w:left="3150" w:hanging="360"/>
      </w:pPr>
      <w:rPr>
        <w:rFonts w:ascii="Symbol" w:hAnsi="Symbol"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33" w15:restartNumberingAfterBreak="0">
    <w:nsid w:val="51142AFD"/>
    <w:multiLevelType w:val="hybridMultilevel"/>
    <w:tmpl w:val="EC82CF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B72A6A"/>
    <w:multiLevelType w:val="hybridMultilevel"/>
    <w:tmpl w:val="CA360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6C76303"/>
    <w:multiLevelType w:val="hybridMultilevel"/>
    <w:tmpl w:val="7B9ED7D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6" w15:restartNumberingAfterBreak="0">
    <w:nsid w:val="5A9D0796"/>
    <w:multiLevelType w:val="hybridMultilevel"/>
    <w:tmpl w:val="1BF86CC6"/>
    <w:lvl w:ilvl="0" w:tplc="04090001">
      <w:start w:val="1"/>
      <w:numFmt w:val="bullet"/>
      <w:lvlText w:val=""/>
      <w:lvlJc w:val="left"/>
      <w:pPr>
        <w:ind w:left="3150" w:hanging="360"/>
      </w:pPr>
      <w:rPr>
        <w:rFonts w:ascii="Symbol" w:hAnsi="Symbol"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37" w15:restartNumberingAfterBreak="0">
    <w:nsid w:val="5FE80885"/>
    <w:multiLevelType w:val="hybridMultilevel"/>
    <w:tmpl w:val="07DE2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50741B"/>
    <w:multiLevelType w:val="hybridMultilevel"/>
    <w:tmpl w:val="C7F0E75C"/>
    <w:lvl w:ilvl="0" w:tplc="04ACA83E">
      <w:start w:val="1"/>
      <mc:AlternateContent>
        <mc:Choice Requires="w14">
          <w:numFmt w:val="custom" w:format="001, 002, 003, ..."/>
        </mc:Choice>
        <mc:Fallback>
          <w:numFmt w:val="decimal"/>
        </mc:Fallback>
      </mc:AlternateContent>
      <w:pStyle w:val="Heading1"/>
      <w:lvlText w:val="REQ %1"/>
      <w:lvlJc w:val="left"/>
      <w:pPr>
        <w:ind w:left="1170" w:hanging="360"/>
      </w:pPr>
      <w:rPr>
        <w:rFonts w:hint="default"/>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9" w15:restartNumberingAfterBreak="0">
    <w:nsid w:val="6FD45F1D"/>
    <w:multiLevelType w:val="hybridMultilevel"/>
    <w:tmpl w:val="6E588326"/>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0" w15:restartNumberingAfterBreak="0">
    <w:nsid w:val="77165098"/>
    <w:multiLevelType w:val="hybridMultilevel"/>
    <w:tmpl w:val="1CF425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CC1925"/>
    <w:multiLevelType w:val="hybridMultilevel"/>
    <w:tmpl w:val="A33E0F72"/>
    <w:lvl w:ilvl="0" w:tplc="F01016C2">
      <w:start w:val="1"/>
      <w:numFmt w:val="decimal"/>
      <w:lvlText w:val="%1)"/>
      <w:lvlJc w:val="left"/>
      <w:pPr>
        <w:ind w:left="1170" w:hanging="360"/>
      </w:pPr>
      <w:rPr>
        <w:rFonts w:hint="default"/>
        <w:b/>
      </w:rPr>
    </w:lvl>
    <w:lvl w:ilvl="1" w:tplc="04090019">
      <w:start w:val="1"/>
      <w:numFmt w:val="lowerLetter"/>
      <w:lvlText w:val="%2."/>
      <w:lvlJc w:val="left"/>
      <w:pPr>
        <w:ind w:left="1890" w:hanging="360"/>
      </w:pPr>
    </w:lvl>
    <w:lvl w:ilvl="2" w:tplc="069AA460">
      <w:start w:val="3"/>
      <w:numFmt w:val="bullet"/>
      <w:lvlText w:val="•"/>
      <w:lvlJc w:val="left"/>
      <w:pPr>
        <w:ind w:left="2790" w:hanging="360"/>
      </w:pPr>
      <w:rPr>
        <w:rFonts w:ascii="Times New Roman" w:eastAsia="Times New Roman" w:hAnsi="Times New Roman" w:cs="Times New Roman" w:hint="default"/>
      </w:r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2" w15:restartNumberingAfterBreak="0">
    <w:nsid w:val="787314BC"/>
    <w:multiLevelType w:val="hybridMultilevel"/>
    <w:tmpl w:val="7A0CB7CA"/>
    <w:lvl w:ilvl="0" w:tplc="F01016C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0E6850"/>
    <w:multiLevelType w:val="hybridMultilevel"/>
    <w:tmpl w:val="01CE84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B077BA3"/>
    <w:multiLevelType w:val="hybridMultilevel"/>
    <w:tmpl w:val="F46695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D667776"/>
    <w:multiLevelType w:val="hybridMultilevel"/>
    <w:tmpl w:val="5EAC7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31"/>
  </w:num>
  <w:num w:numId="3">
    <w:abstractNumId w:val="31"/>
  </w:num>
  <w:num w:numId="4">
    <w:abstractNumId w:val="26"/>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42"/>
  </w:num>
  <w:num w:numId="16">
    <w:abstractNumId w:val="25"/>
  </w:num>
  <w:num w:numId="17">
    <w:abstractNumId w:val="41"/>
  </w:num>
  <w:num w:numId="18">
    <w:abstractNumId w:val="38"/>
  </w:num>
  <w:num w:numId="19">
    <w:abstractNumId w:val="22"/>
  </w:num>
  <w:num w:numId="20">
    <w:abstractNumId w:val="18"/>
  </w:num>
  <w:num w:numId="21">
    <w:abstractNumId w:val="27"/>
  </w:num>
  <w:num w:numId="22">
    <w:abstractNumId w:val="35"/>
  </w:num>
  <w:num w:numId="23">
    <w:abstractNumId w:val="12"/>
  </w:num>
  <w:num w:numId="24">
    <w:abstractNumId w:val="20"/>
  </w:num>
  <w:num w:numId="25">
    <w:abstractNumId w:val="16"/>
  </w:num>
  <w:num w:numId="26">
    <w:abstractNumId w:val="15"/>
  </w:num>
  <w:num w:numId="27">
    <w:abstractNumId w:val="34"/>
  </w:num>
  <w:num w:numId="28">
    <w:abstractNumId w:val="23"/>
  </w:num>
  <w:num w:numId="29">
    <w:abstractNumId w:val="21"/>
  </w:num>
  <w:num w:numId="30">
    <w:abstractNumId w:val="39"/>
  </w:num>
  <w:num w:numId="31">
    <w:abstractNumId w:val="13"/>
  </w:num>
  <w:num w:numId="32">
    <w:abstractNumId w:val="11"/>
  </w:num>
  <w:num w:numId="33">
    <w:abstractNumId w:val="29"/>
  </w:num>
  <w:num w:numId="34">
    <w:abstractNumId w:val="37"/>
  </w:num>
  <w:num w:numId="35">
    <w:abstractNumId w:val="24"/>
  </w:num>
  <w:num w:numId="36">
    <w:abstractNumId w:val="45"/>
  </w:num>
  <w:num w:numId="37">
    <w:abstractNumId w:val="33"/>
  </w:num>
  <w:num w:numId="38">
    <w:abstractNumId w:val="19"/>
  </w:num>
  <w:num w:numId="39">
    <w:abstractNumId w:val="14"/>
  </w:num>
  <w:num w:numId="40">
    <w:abstractNumId w:val="32"/>
  </w:num>
  <w:num w:numId="41">
    <w:abstractNumId w:val="28"/>
  </w:num>
  <w:num w:numId="42">
    <w:abstractNumId w:val="17"/>
  </w:num>
  <w:num w:numId="43">
    <w:abstractNumId w:val="43"/>
  </w:num>
  <w:num w:numId="44">
    <w:abstractNumId w:val="30"/>
  </w:num>
  <w:num w:numId="45">
    <w:abstractNumId w:val="44"/>
  </w:num>
  <w:num w:numId="46">
    <w:abstractNumId w:val="40"/>
  </w:num>
  <w:num w:numId="47">
    <w:abstractNumId w:val="10"/>
  </w:num>
  <w:num w:numId="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F40"/>
    <w:rsid w:val="000200BA"/>
    <w:rsid w:val="00032C92"/>
    <w:rsid w:val="000B0B63"/>
    <w:rsid w:val="00107AB5"/>
    <w:rsid w:val="00155FCE"/>
    <w:rsid w:val="00172B34"/>
    <w:rsid w:val="001E489F"/>
    <w:rsid w:val="00216888"/>
    <w:rsid w:val="00220B00"/>
    <w:rsid w:val="00260B88"/>
    <w:rsid w:val="00262E7B"/>
    <w:rsid w:val="002A6977"/>
    <w:rsid w:val="002D2CCB"/>
    <w:rsid w:val="003159E0"/>
    <w:rsid w:val="00355544"/>
    <w:rsid w:val="003B4E44"/>
    <w:rsid w:val="003C049B"/>
    <w:rsid w:val="00424A18"/>
    <w:rsid w:val="004E2A16"/>
    <w:rsid w:val="004E5184"/>
    <w:rsid w:val="00537B05"/>
    <w:rsid w:val="00556DE1"/>
    <w:rsid w:val="0057457D"/>
    <w:rsid w:val="00592CE4"/>
    <w:rsid w:val="0060728A"/>
    <w:rsid w:val="00623E4D"/>
    <w:rsid w:val="0066509B"/>
    <w:rsid w:val="00672989"/>
    <w:rsid w:val="006A22D9"/>
    <w:rsid w:val="007226FF"/>
    <w:rsid w:val="007A0339"/>
    <w:rsid w:val="007F1B25"/>
    <w:rsid w:val="00814FED"/>
    <w:rsid w:val="00815802"/>
    <w:rsid w:val="00827F37"/>
    <w:rsid w:val="0084759F"/>
    <w:rsid w:val="008E65DB"/>
    <w:rsid w:val="008F26DE"/>
    <w:rsid w:val="009B3A96"/>
    <w:rsid w:val="009E1D19"/>
    <w:rsid w:val="00A36FBA"/>
    <w:rsid w:val="00A440A9"/>
    <w:rsid w:val="00AA146E"/>
    <w:rsid w:val="00B026D3"/>
    <w:rsid w:val="00C051FD"/>
    <w:rsid w:val="00C3497A"/>
    <w:rsid w:val="00C7396C"/>
    <w:rsid w:val="00C9419F"/>
    <w:rsid w:val="00C971CA"/>
    <w:rsid w:val="00CA69D8"/>
    <w:rsid w:val="00CB373F"/>
    <w:rsid w:val="00CD5AED"/>
    <w:rsid w:val="00D7574A"/>
    <w:rsid w:val="00DD6BFF"/>
    <w:rsid w:val="00E2617A"/>
    <w:rsid w:val="00E2762D"/>
    <w:rsid w:val="00EE2A9C"/>
    <w:rsid w:val="00EE2F40"/>
    <w:rsid w:val="00F50D87"/>
    <w:rsid w:val="00F578A4"/>
    <w:rsid w:val="00F9277B"/>
    <w:rsid w:val="00FA1643"/>
    <w:rsid w:val="00FF0694"/>
    <w:rsid w:val="00FF0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DB5C60"/>
  <w15:docId w15:val="{21A0B75D-9686-4C91-A1F9-D5E9DC17C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6888"/>
    <w:pPr>
      <w:keepNext/>
      <w:spacing w:line="480" w:lineRule="auto"/>
    </w:pPr>
    <w:rPr>
      <w:rFonts w:ascii="Times New Roman" w:hAnsi="Times New Roman"/>
    </w:rPr>
  </w:style>
  <w:style w:type="paragraph" w:styleId="Heading1">
    <w:name w:val="heading 1"/>
    <w:basedOn w:val="Normal"/>
    <w:next w:val="Normal"/>
    <w:qFormat/>
    <w:rsid w:val="00AA146E"/>
    <w:pPr>
      <w:widowControl w:val="0"/>
      <w:numPr>
        <w:numId w:val="18"/>
      </w:numPr>
      <w:spacing w:after="120" w:line="240" w:lineRule="auto"/>
      <w:outlineLvl w:val="0"/>
    </w:pPr>
    <w:rPr>
      <w:b/>
      <w:kern w:val="28"/>
      <w:sz w:val="28"/>
    </w:rPr>
  </w:style>
  <w:style w:type="paragraph" w:styleId="Heading2">
    <w:name w:val="heading 2"/>
    <w:basedOn w:val="Normal"/>
    <w:next w:val="BodyText"/>
    <w:qFormat/>
    <w:rsid w:val="00216888"/>
    <w:pPr>
      <w:numPr>
        <w:ilvl w:val="1"/>
        <w:numId w:val="1"/>
      </w:numPr>
      <w:tabs>
        <w:tab w:val="left" w:pos="720"/>
      </w:tabs>
      <w:spacing w:before="240" w:after="240"/>
      <w:outlineLvl w:val="1"/>
    </w:pPr>
    <w:rPr>
      <w:rFonts w:ascii="Arial" w:hAnsi="Arial"/>
      <w:b/>
    </w:rPr>
  </w:style>
  <w:style w:type="paragraph" w:styleId="Heading3">
    <w:name w:val="heading 3"/>
    <w:basedOn w:val="Normal"/>
    <w:next w:val="Heading4"/>
    <w:qFormat/>
    <w:rsid w:val="00216888"/>
    <w:pPr>
      <w:numPr>
        <w:ilvl w:val="2"/>
        <w:numId w:val="2"/>
      </w:numPr>
      <w:spacing w:before="180" w:after="60"/>
      <w:outlineLvl w:val="2"/>
    </w:pPr>
    <w:rPr>
      <w:b/>
    </w:rPr>
  </w:style>
  <w:style w:type="paragraph" w:styleId="Heading4">
    <w:name w:val="heading 4"/>
    <w:basedOn w:val="Normal"/>
    <w:next w:val="Heading5"/>
    <w:qFormat/>
    <w:rsid w:val="00216888"/>
    <w:pPr>
      <w:keepLines/>
      <w:numPr>
        <w:ilvl w:val="3"/>
        <w:numId w:val="3"/>
      </w:numPr>
      <w:spacing w:before="60" w:after="60"/>
      <w:outlineLvl w:val="3"/>
    </w:pPr>
  </w:style>
  <w:style w:type="paragraph" w:styleId="Heading5">
    <w:name w:val="heading 5"/>
    <w:basedOn w:val="Normal"/>
    <w:next w:val="BodyText"/>
    <w:qFormat/>
    <w:rsid w:val="00216888"/>
    <w:pPr>
      <w:numPr>
        <w:numId w:val="4"/>
      </w:numPr>
      <w:tabs>
        <w:tab w:val="left" w:pos="1656"/>
      </w:tabs>
      <w:outlineLvl w:val="4"/>
    </w:pPr>
  </w:style>
  <w:style w:type="paragraph" w:styleId="Heading6">
    <w:name w:val="heading 6"/>
    <w:basedOn w:val="Normal"/>
    <w:next w:val="Normal"/>
    <w:qFormat/>
    <w:rsid w:val="00216888"/>
    <w:pPr>
      <w:spacing w:before="240" w:after="60"/>
      <w:outlineLvl w:val="5"/>
    </w:pPr>
    <w:rPr>
      <w:i/>
      <w:sz w:val="22"/>
    </w:rPr>
  </w:style>
  <w:style w:type="paragraph" w:styleId="Heading7">
    <w:name w:val="heading 7"/>
    <w:basedOn w:val="Normal"/>
    <w:next w:val="Normal"/>
    <w:qFormat/>
    <w:rsid w:val="00216888"/>
    <w:pPr>
      <w:spacing w:before="240" w:after="60"/>
      <w:outlineLvl w:val="6"/>
    </w:pPr>
    <w:rPr>
      <w:rFonts w:ascii="Arial" w:hAnsi="Arial"/>
    </w:rPr>
  </w:style>
  <w:style w:type="paragraph" w:styleId="Heading8">
    <w:name w:val="heading 8"/>
    <w:basedOn w:val="Normal"/>
    <w:next w:val="Normal"/>
    <w:qFormat/>
    <w:rsid w:val="00216888"/>
    <w:pPr>
      <w:spacing w:before="240" w:after="60"/>
      <w:outlineLvl w:val="7"/>
    </w:pPr>
    <w:rPr>
      <w:rFonts w:ascii="Arial" w:hAnsi="Arial"/>
      <w:i/>
    </w:rPr>
  </w:style>
  <w:style w:type="paragraph" w:styleId="Heading9">
    <w:name w:val="heading 9"/>
    <w:basedOn w:val="Normal"/>
    <w:next w:val="Normal"/>
    <w:qFormat/>
    <w:rsid w:val="00216888"/>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216888"/>
    <w:pPr>
      <w:shd w:val="clear" w:color="auto" w:fill="000080"/>
    </w:pPr>
    <w:rPr>
      <w:rFonts w:ascii="Tahoma" w:hAnsi="Tahoma"/>
    </w:rPr>
  </w:style>
  <w:style w:type="paragraph" w:styleId="BodyText">
    <w:name w:val="Body Text"/>
    <w:basedOn w:val="Normal"/>
    <w:rsid w:val="00216888"/>
    <w:pPr>
      <w:tabs>
        <w:tab w:val="left" w:pos="432"/>
      </w:tabs>
      <w:spacing w:line="240" w:lineRule="auto"/>
      <w:ind w:left="432" w:hanging="432"/>
    </w:pPr>
  </w:style>
  <w:style w:type="paragraph" w:styleId="Caption">
    <w:name w:val="caption"/>
    <w:basedOn w:val="BodyText"/>
    <w:next w:val="BodyText"/>
    <w:qFormat/>
    <w:rsid w:val="00216888"/>
    <w:pPr>
      <w:keepLines/>
      <w:widowControl w:val="0"/>
      <w:shd w:val="pct10" w:color="auto" w:fill="auto"/>
      <w:jc w:val="center"/>
    </w:pPr>
    <w:rPr>
      <w:b/>
    </w:rPr>
  </w:style>
  <w:style w:type="character" w:customStyle="1" w:styleId="Definition">
    <w:name w:val="Definition"/>
    <w:basedOn w:val="DefaultParagraphFont"/>
    <w:rsid w:val="00216888"/>
    <w:rPr>
      <w:i/>
      <w:color w:val="000000"/>
      <w:u w:val="none"/>
    </w:rPr>
  </w:style>
  <w:style w:type="character" w:styleId="Emphasis">
    <w:name w:val="Emphasis"/>
    <w:basedOn w:val="DefaultParagraphFont"/>
    <w:qFormat/>
    <w:rsid w:val="00216888"/>
    <w:rPr>
      <w:rFonts w:ascii="Times New Roman" w:hAnsi="Times New Roman"/>
      <w:b/>
      <w:dstrike w:val="0"/>
      <w:color w:val="auto"/>
      <w:sz w:val="22"/>
      <w:vertAlign w:val="baseline"/>
    </w:rPr>
  </w:style>
  <w:style w:type="paragraph" w:customStyle="1" w:styleId="ExampleText">
    <w:name w:val="Example Text"/>
    <w:basedOn w:val="BodyText"/>
    <w:rsid w:val="00216888"/>
    <w:pPr>
      <w:shd w:val="pct10" w:color="auto" w:fill="FFFFFF"/>
    </w:pPr>
  </w:style>
  <w:style w:type="character" w:styleId="FollowedHyperlink">
    <w:name w:val="FollowedHyperlink"/>
    <w:basedOn w:val="DefaultParagraphFont"/>
    <w:rsid w:val="00216888"/>
    <w:rPr>
      <w:color w:val="800080"/>
      <w:u w:val="none"/>
    </w:rPr>
  </w:style>
  <w:style w:type="character" w:styleId="FootnoteReference">
    <w:name w:val="footnote reference"/>
    <w:basedOn w:val="DefaultParagraphFont"/>
    <w:semiHidden/>
    <w:rsid w:val="00216888"/>
    <w:rPr>
      <w:vertAlign w:val="superscript"/>
    </w:rPr>
  </w:style>
  <w:style w:type="paragraph" w:styleId="FootnoteText">
    <w:name w:val="footnote text"/>
    <w:basedOn w:val="Normal"/>
    <w:semiHidden/>
    <w:rsid w:val="00216888"/>
    <w:rPr>
      <w:sz w:val="16"/>
    </w:rPr>
  </w:style>
  <w:style w:type="character" w:styleId="Hyperlink">
    <w:name w:val="Hyperlink"/>
    <w:basedOn w:val="DefaultParagraphFont"/>
    <w:rsid w:val="00216888"/>
    <w:rPr>
      <w:color w:val="0000FF"/>
      <w:u w:val="none"/>
    </w:rPr>
  </w:style>
  <w:style w:type="paragraph" w:customStyle="1" w:styleId="Listing">
    <w:name w:val="Listing"/>
    <w:autoRedefine/>
    <w:rsid w:val="00216888"/>
    <w:pPr>
      <w:keepNext/>
      <w:keepLines/>
      <w:shd w:val="pct10" w:color="auto" w:fill="FFFFFF"/>
      <w:tabs>
        <w:tab w:val="left" w:pos="1498"/>
        <w:tab w:val="left" w:pos="2261"/>
        <w:tab w:val="left" w:pos="3024"/>
        <w:tab w:val="left" w:pos="3802"/>
        <w:tab w:val="left" w:pos="4579"/>
        <w:tab w:val="left" w:pos="5342"/>
        <w:tab w:val="left" w:pos="6106"/>
        <w:tab w:val="left" w:pos="6869"/>
        <w:tab w:val="left" w:pos="7646"/>
        <w:tab w:val="left" w:pos="8410"/>
        <w:tab w:val="left" w:pos="9173"/>
      </w:tabs>
      <w:ind w:left="720"/>
    </w:pPr>
    <w:rPr>
      <w:rFonts w:ascii="Monotype.com" w:hAnsi="Monotype.com"/>
      <w:noProof/>
      <w:sz w:val="16"/>
    </w:rPr>
  </w:style>
  <w:style w:type="paragraph" w:customStyle="1" w:styleId="InLineCode">
    <w:name w:val="InLineCode"/>
    <w:basedOn w:val="Listing"/>
    <w:rsid w:val="00216888"/>
    <w:pPr>
      <w:shd w:val="clear" w:color="auto" w:fill="auto"/>
    </w:pPr>
  </w:style>
  <w:style w:type="paragraph" w:styleId="List2">
    <w:name w:val="List 2"/>
    <w:basedOn w:val="Normal"/>
    <w:rsid w:val="00216888"/>
    <w:pPr>
      <w:ind w:left="720" w:hanging="360"/>
    </w:pPr>
  </w:style>
  <w:style w:type="character" w:styleId="PageNumber">
    <w:name w:val="page number"/>
    <w:basedOn w:val="DefaultParagraphFont"/>
    <w:rsid w:val="00216888"/>
  </w:style>
  <w:style w:type="character" w:customStyle="1" w:styleId="ParaHeading">
    <w:name w:val="ParaHeading"/>
    <w:basedOn w:val="DefaultParagraphFont"/>
    <w:rsid w:val="00216888"/>
    <w:rPr>
      <w:b/>
    </w:rPr>
  </w:style>
  <w:style w:type="paragraph" w:customStyle="1" w:styleId="ProgramEmbed">
    <w:name w:val="Program_Embed"/>
    <w:basedOn w:val="Normal"/>
    <w:rsid w:val="00216888"/>
    <w:rPr>
      <w:b/>
    </w:rPr>
  </w:style>
  <w:style w:type="character" w:customStyle="1" w:styleId="ProgramEmbed0">
    <w:name w:val="ProgramEmbed"/>
    <w:basedOn w:val="DefaultParagraphFont"/>
    <w:rsid w:val="00216888"/>
    <w:rPr>
      <w:rFonts w:ascii="Times New Roman" w:hAnsi="Times New Roman"/>
      <w:b/>
      <w:i/>
      <w:sz w:val="20"/>
    </w:rPr>
  </w:style>
  <w:style w:type="paragraph" w:customStyle="1" w:styleId="TableText">
    <w:name w:val="TableText"/>
    <w:basedOn w:val="BodyText"/>
    <w:rsid w:val="00216888"/>
    <w:pPr>
      <w:keepNext w:val="0"/>
      <w:ind w:left="0"/>
    </w:pPr>
  </w:style>
  <w:style w:type="paragraph" w:styleId="BlockText">
    <w:name w:val="Block Text"/>
    <w:basedOn w:val="Normal"/>
    <w:rsid w:val="00216888"/>
    <w:pPr>
      <w:spacing w:after="120"/>
      <w:ind w:left="1440" w:right="1440"/>
    </w:pPr>
  </w:style>
  <w:style w:type="paragraph" w:styleId="Footer">
    <w:name w:val="footer"/>
    <w:basedOn w:val="Normal"/>
    <w:link w:val="FooterChar"/>
    <w:uiPriority w:val="99"/>
    <w:rsid w:val="00216888"/>
    <w:pPr>
      <w:pBdr>
        <w:top w:val="single" w:sz="4" w:space="1" w:color="auto"/>
      </w:pBdr>
      <w:tabs>
        <w:tab w:val="center" w:pos="4320"/>
        <w:tab w:val="right" w:pos="8640"/>
      </w:tabs>
    </w:pPr>
    <w:rPr>
      <w:snapToGrid w:val="0"/>
      <w:sz w:val="16"/>
    </w:rPr>
  </w:style>
  <w:style w:type="paragraph" w:styleId="Header">
    <w:name w:val="header"/>
    <w:basedOn w:val="Normal"/>
    <w:rsid w:val="00216888"/>
    <w:pPr>
      <w:pBdr>
        <w:bottom w:val="single" w:sz="4" w:space="1" w:color="auto"/>
      </w:pBdr>
      <w:tabs>
        <w:tab w:val="right" w:pos="8640"/>
      </w:tabs>
    </w:pPr>
    <w:rPr>
      <w:rFonts w:ascii="Arial" w:hAnsi="Arial"/>
      <w:b/>
    </w:rPr>
  </w:style>
  <w:style w:type="paragraph" w:styleId="BodyText2">
    <w:name w:val="Body Text 2"/>
    <w:basedOn w:val="Normal"/>
    <w:rsid w:val="00216888"/>
    <w:pPr>
      <w:spacing w:after="120"/>
    </w:pPr>
  </w:style>
  <w:style w:type="paragraph" w:styleId="BodyText3">
    <w:name w:val="Body Text 3"/>
    <w:basedOn w:val="Normal"/>
    <w:rsid w:val="00216888"/>
    <w:pPr>
      <w:spacing w:after="120"/>
    </w:pPr>
    <w:rPr>
      <w:sz w:val="16"/>
    </w:rPr>
  </w:style>
  <w:style w:type="paragraph" w:styleId="BodyTextFirstIndent">
    <w:name w:val="Body Text First Indent"/>
    <w:basedOn w:val="BodyText"/>
    <w:rsid w:val="00216888"/>
    <w:pPr>
      <w:tabs>
        <w:tab w:val="clear" w:pos="432"/>
      </w:tabs>
      <w:spacing w:after="120" w:line="480" w:lineRule="auto"/>
      <w:ind w:left="0" w:firstLine="210"/>
    </w:pPr>
  </w:style>
  <w:style w:type="paragraph" w:styleId="BodyTextIndent">
    <w:name w:val="Body Text Indent"/>
    <w:basedOn w:val="Normal"/>
    <w:rsid w:val="00216888"/>
    <w:pPr>
      <w:spacing w:after="120"/>
      <w:ind w:left="360"/>
    </w:pPr>
  </w:style>
  <w:style w:type="paragraph" w:styleId="BodyTextFirstIndent2">
    <w:name w:val="Body Text First Indent 2"/>
    <w:basedOn w:val="BodyTextIndent"/>
    <w:rsid w:val="00216888"/>
    <w:pPr>
      <w:ind w:firstLine="210"/>
    </w:pPr>
  </w:style>
  <w:style w:type="paragraph" w:styleId="BodyTextIndent2">
    <w:name w:val="Body Text Indent 2"/>
    <w:basedOn w:val="Normal"/>
    <w:rsid w:val="00216888"/>
    <w:pPr>
      <w:spacing w:after="120"/>
      <w:ind w:left="360"/>
    </w:pPr>
  </w:style>
  <w:style w:type="paragraph" w:styleId="BodyTextIndent3">
    <w:name w:val="Body Text Indent 3"/>
    <w:basedOn w:val="Normal"/>
    <w:rsid w:val="00216888"/>
    <w:pPr>
      <w:spacing w:after="120"/>
      <w:ind w:left="360"/>
    </w:pPr>
    <w:rPr>
      <w:sz w:val="16"/>
    </w:rPr>
  </w:style>
  <w:style w:type="paragraph" w:styleId="Closing">
    <w:name w:val="Closing"/>
    <w:basedOn w:val="Normal"/>
    <w:rsid w:val="00216888"/>
    <w:pPr>
      <w:ind w:left="4320"/>
    </w:pPr>
  </w:style>
  <w:style w:type="paragraph" w:styleId="CommentText">
    <w:name w:val="annotation text"/>
    <w:basedOn w:val="Normal"/>
    <w:semiHidden/>
    <w:rsid w:val="00216888"/>
  </w:style>
  <w:style w:type="paragraph" w:styleId="Date">
    <w:name w:val="Date"/>
    <w:basedOn w:val="Normal"/>
    <w:next w:val="Normal"/>
    <w:rsid w:val="00216888"/>
  </w:style>
  <w:style w:type="paragraph" w:styleId="EndnoteText">
    <w:name w:val="endnote text"/>
    <w:basedOn w:val="Normal"/>
    <w:semiHidden/>
    <w:rsid w:val="00216888"/>
  </w:style>
  <w:style w:type="paragraph" w:styleId="EnvelopeAddress">
    <w:name w:val="envelope address"/>
    <w:basedOn w:val="Normal"/>
    <w:rsid w:val="00216888"/>
    <w:pPr>
      <w:framePr w:w="7920" w:h="1980" w:hRule="exact" w:hSpace="180" w:wrap="auto" w:hAnchor="page" w:xAlign="center" w:yAlign="bottom"/>
      <w:ind w:left="2880"/>
    </w:pPr>
    <w:rPr>
      <w:rFonts w:ascii="Arial" w:hAnsi="Arial"/>
      <w:sz w:val="24"/>
    </w:rPr>
  </w:style>
  <w:style w:type="paragraph" w:styleId="EnvelopeReturn">
    <w:name w:val="envelope return"/>
    <w:basedOn w:val="Normal"/>
    <w:rsid w:val="00216888"/>
    <w:rPr>
      <w:rFonts w:ascii="Arial" w:hAnsi="Arial"/>
    </w:rPr>
  </w:style>
  <w:style w:type="paragraph" w:styleId="Index1">
    <w:name w:val="index 1"/>
    <w:basedOn w:val="Normal"/>
    <w:next w:val="Normal"/>
    <w:autoRedefine/>
    <w:semiHidden/>
    <w:rsid w:val="00216888"/>
    <w:pPr>
      <w:ind w:left="200" w:hanging="200"/>
    </w:pPr>
  </w:style>
  <w:style w:type="paragraph" w:styleId="Index2">
    <w:name w:val="index 2"/>
    <w:basedOn w:val="Normal"/>
    <w:next w:val="Normal"/>
    <w:autoRedefine/>
    <w:semiHidden/>
    <w:rsid w:val="00216888"/>
    <w:pPr>
      <w:ind w:left="400" w:hanging="200"/>
    </w:pPr>
  </w:style>
  <w:style w:type="paragraph" w:styleId="Index3">
    <w:name w:val="index 3"/>
    <w:basedOn w:val="Normal"/>
    <w:next w:val="Normal"/>
    <w:autoRedefine/>
    <w:semiHidden/>
    <w:rsid w:val="00216888"/>
    <w:pPr>
      <w:ind w:left="600" w:hanging="200"/>
    </w:pPr>
  </w:style>
  <w:style w:type="paragraph" w:styleId="Index4">
    <w:name w:val="index 4"/>
    <w:basedOn w:val="Normal"/>
    <w:next w:val="Normal"/>
    <w:autoRedefine/>
    <w:semiHidden/>
    <w:rsid w:val="00216888"/>
    <w:pPr>
      <w:ind w:left="800" w:hanging="200"/>
    </w:pPr>
  </w:style>
  <w:style w:type="paragraph" w:styleId="Index5">
    <w:name w:val="index 5"/>
    <w:basedOn w:val="Normal"/>
    <w:next w:val="Normal"/>
    <w:autoRedefine/>
    <w:semiHidden/>
    <w:rsid w:val="00216888"/>
    <w:pPr>
      <w:ind w:left="1000" w:hanging="200"/>
    </w:pPr>
  </w:style>
  <w:style w:type="paragraph" w:styleId="Index6">
    <w:name w:val="index 6"/>
    <w:basedOn w:val="Normal"/>
    <w:next w:val="Normal"/>
    <w:autoRedefine/>
    <w:semiHidden/>
    <w:rsid w:val="00216888"/>
    <w:pPr>
      <w:ind w:left="1200" w:hanging="200"/>
    </w:pPr>
  </w:style>
  <w:style w:type="paragraph" w:styleId="Index7">
    <w:name w:val="index 7"/>
    <w:basedOn w:val="Normal"/>
    <w:next w:val="Normal"/>
    <w:autoRedefine/>
    <w:semiHidden/>
    <w:rsid w:val="00216888"/>
    <w:pPr>
      <w:ind w:left="1400" w:hanging="200"/>
    </w:pPr>
  </w:style>
  <w:style w:type="paragraph" w:styleId="Index8">
    <w:name w:val="index 8"/>
    <w:basedOn w:val="Normal"/>
    <w:next w:val="Normal"/>
    <w:autoRedefine/>
    <w:semiHidden/>
    <w:rsid w:val="00216888"/>
    <w:pPr>
      <w:ind w:left="1600" w:hanging="200"/>
    </w:pPr>
  </w:style>
  <w:style w:type="paragraph" w:styleId="Index9">
    <w:name w:val="index 9"/>
    <w:basedOn w:val="Normal"/>
    <w:next w:val="Normal"/>
    <w:autoRedefine/>
    <w:semiHidden/>
    <w:rsid w:val="00216888"/>
    <w:pPr>
      <w:ind w:left="1800" w:hanging="200"/>
    </w:pPr>
  </w:style>
  <w:style w:type="paragraph" w:styleId="IndexHeading">
    <w:name w:val="index heading"/>
    <w:basedOn w:val="Normal"/>
    <w:next w:val="Index1"/>
    <w:semiHidden/>
    <w:rsid w:val="00216888"/>
    <w:rPr>
      <w:rFonts w:ascii="Arial" w:hAnsi="Arial"/>
      <w:b/>
    </w:rPr>
  </w:style>
  <w:style w:type="paragraph" w:styleId="List">
    <w:name w:val="List"/>
    <w:basedOn w:val="Normal"/>
    <w:rsid w:val="00216888"/>
    <w:pPr>
      <w:ind w:left="360" w:hanging="360"/>
    </w:pPr>
  </w:style>
  <w:style w:type="paragraph" w:styleId="List3">
    <w:name w:val="List 3"/>
    <w:basedOn w:val="Normal"/>
    <w:rsid w:val="00216888"/>
    <w:pPr>
      <w:ind w:left="1080" w:hanging="360"/>
    </w:pPr>
  </w:style>
  <w:style w:type="paragraph" w:styleId="List4">
    <w:name w:val="List 4"/>
    <w:basedOn w:val="Normal"/>
    <w:rsid w:val="00216888"/>
    <w:pPr>
      <w:ind w:left="1440" w:hanging="360"/>
    </w:pPr>
  </w:style>
  <w:style w:type="paragraph" w:styleId="List5">
    <w:name w:val="List 5"/>
    <w:basedOn w:val="Normal"/>
    <w:rsid w:val="00216888"/>
    <w:pPr>
      <w:ind w:left="1800" w:hanging="360"/>
    </w:pPr>
  </w:style>
  <w:style w:type="paragraph" w:styleId="ListBullet">
    <w:name w:val="List Bullet"/>
    <w:basedOn w:val="Normal"/>
    <w:autoRedefine/>
    <w:rsid w:val="00216888"/>
    <w:pPr>
      <w:numPr>
        <w:numId w:val="5"/>
      </w:numPr>
    </w:pPr>
  </w:style>
  <w:style w:type="paragraph" w:styleId="ListBullet2">
    <w:name w:val="List Bullet 2"/>
    <w:basedOn w:val="Normal"/>
    <w:autoRedefine/>
    <w:rsid w:val="00216888"/>
    <w:pPr>
      <w:numPr>
        <w:numId w:val="6"/>
      </w:numPr>
    </w:pPr>
  </w:style>
  <w:style w:type="paragraph" w:styleId="ListBullet3">
    <w:name w:val="List Bullet 3"/>
    <w:basedOn w:val="Normal"/>
    <w:autoRedefine/>
    <w:rsid w:val="00216888"/>
    <w:pPr>
      <w:numPr>
        <w:numId w:val="7"/>
      </w:numPr>
    </w:pPr>
  </w:style>
  <w:style w:type="paragraph" w:styleId="ListBullet4">
    <w:name w:val="List Bullet 4"/>
    <w:basedOn w:val="Normal"/>
    <w:autoRedefine/>
    <w:rsid w:val="00216888"/>
    <w:pPr>
      <w:numPr>
        <w:numId w:val="8"/>
      </w:numPr>
    </w:pPr>
  </w:style>
  <w:style w:type="paragraph" w:styleId="ListBullet5">
    <w:name w:val="List Bullet 5"/>
    <w:basedOn w:val="Normal"/>
    <w:autoRedefine/>
    <w:rsid w:val="00216888"/>
    <w:pPr>
      <w:numPr>
        <w:numId w:val="9"/>
      </w:numPr>
    </w:pPr>
  </w:style>
  <w:style w:type="paragraph" w:styleId="ListContinue">
    <w:name w:val="List Continue"/>
    <w:basedOn w:val="Normal"/>
    <w:rsid w:val="00216888"/>
    <w:pPr>
      <w:spacing w:after="120"/>
      <w:ind w:left="360"/>
    </w:pPr>
  </w:style>
  <w:style w:type="paragraph" w:styleId="ListContinue2">
    <w:name w:val="List Continue 2"/>
    <w:basedOn w:val="Normal"/>
    <w:rsid w:val="00216888"/>
    <w:pPr>
      <w:spacing w:after="120"/>
      <w:ind w:left="720"/>
    </w:pPr>
  </w:style>
  <w:style w:type="paragraph" w:styleId="ListContinue3">
    <w:name w:val="List Continue 3"/>
    <w:basedOn w:val="Normal"/>
    <w:rsid w:val="00216888"/>
    <w:pPr>
      <w:spacing w:after="120"/>
      <w:ind w:left="1080"/>
    </w:pPr>
  </w:style>
  <w:style w:type="paragraph" w:styleId="ListContinue4">
    <w:name w:val="List Continue 4"/>
    <w:basedOn w:val="Normal"/>
    <w:rsid w:val="00216888"/>
    <w:pPr>
      <w:spacing w:after="120"/>
      <w:ind w:left="1440"/>
    </w:pPr>
  </w:style>
  <w:style w:type="paragraph" w:styleId="ListContinue5">
    <w:name w:val="List Continue 5"/>
    <w:basedOn w:val="Normal"/>
    <w:rsid w:val="00216888"/>
    <w:pPr>
      <w:spacing w:after="120"/>
      <w:ind w:left="1800"/>
    </w:pPr>
  </w:style>
  <w:style w:type="paragraph" w:styleId="ListNumber">
    <w:name w:val="List Number"/>
    <w:basedOn w:val="Normal"/>
    <w:rsid w:val="00216888"/>
    <w:pPr>
      <w:numPr>
        <w:numId w:val="10"/>
      </w:numPr>
    </w:pPr>
  </w:style>
  <w:style w:type="paragraph" w:styleId="ListNumber2">
    <w:name w:val="List Number 2"/>
    <w:basedOn w:val="Normal"/>
    <w:rsid w:val="00216888"/>
    <w:pPr>
      <w:numPr>
        <w:numId w:val="11"/>
      </w:numPr>
    </w:pPr>
  </w:style>
  <w:style w:type="paragraph" w:styleId="ListNumber3">
    <w:name w:val="List Number 3"/>
    <w:basedOn w:val="Normal"/>
    <w:rsid w:val="00216888"/>
    <w:pPr>
      <w:numPr>
        <w:numId w:val="12"/>
      </w:numPr>
    </w:pPr>
  </w:style>
  <w:style w:type="paragraph" w:styleId="ListNumber4">
    <w:name w:val="List Number 4"/>
    <w:basedOn w:val="Normal"/>
    <w:rsid w:val="00216888"/>
    <w:pPr>
      <w:numPr>
        <w:numId w:val="13"/>
      </w:numPr>
    </w:pPr>
  </w:style>
  <w:style w:type="paragraph" w:styleId="ListNumber5">
    <w:name w:val="List Number 5"/>
    <w:basedOn w:val="Normal"/>
    <w:rsid w:val="00216888"/>
    <w:pPr>
      <w:numPr>
        <w:numId w:val="14"/>
      </w:numPr>
    </w:pPr>
  </w:style>
  <w:style w:type="paragraph" w:styleId="MacroText">
    <w:name w:val="macro"/>
    <w:semiHidden/>
    <w:rsid w:val="00216888"/>
    <w:pPr>
      <w:keepNext/>
      <w:tabs>
        <w:tab w:val="left" w:pos="480"/>
        <w:tab w:val="left" w:pos="960"/>
        <w:tab w:val="left" w:pos="1440"/>
        <w:tab w:val="left" w:pos="1920"/>
        <w:tab w:val="left" w:pos="2400"/>
        <w:tab w:val="left" w:pos="2880"/>
        <w:tab w:val="left" w:pos="3360"/>
        <w:tab w:val="left" w:pos="3840"/>
        <w:tab w:val="left" w:pos="4320"/>
      </w:tabs>
      <w:spacing w:line="480" w:lineRule="auto"/>
    </w:pPr>
    <w:rPr>
      <w:rFonts w:ascii="Courier New" w:hAnsi="Courier New"/>
    </w:rPr>
  </w:style>
  <w:style w:type="paragraph" w:styleId="MessageHeader">
    <w:name w:val="Message Header"/>
    <w:basedOn w:val="Normal"/>
    <w:rsid w:val="0021688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4"/>
    </w:rPr>
  </w:style>
  <w:style w:type="paragraph" w:styleId="NormalIndent">
    <w:name w:val="Normal Indent"/>
    <w:basedOn w:val="Normal"/>
    <w:rsid w:val="00216888"/>
    <w:pPr>
      <w:ind w:left="720"/>
    </w:pPr>
  </w:style>
  <w:style w:type="paragraph" w:styleId="NoteHeading">
    <w:name w:val="Note Heading"/>
    <w:basedOn w:val="Normal"/>
    <w:next w:val="Normal"/>
    <w:rsid w:val="00216888"/>
  </w:style>
  <w:style w:type="paragraph" w:styleId="PlainText">
    <w:name w:val="Plain Text"/>
    <w:basedOn w:val="Normal"/>
    <w:rsid w:val="00216888"/>
    <w:rPr>
      <w:rFonts w:ascii="Courier New" w:hAnsi="Courier New"/>
    </w:rPr>
  </w:style>
  <w:style w:type="paragraph" w:styleId="Salutation">
    <w:name w:val="Salutation"/>
    <w:basedOn w:val="Normal"/>
    <w:next w:val="Normal"/>
    <w:rsid w:val="00216888"/>
  </w:style>
  <w:style w:type="paragraph" w:styleId="Signature">
    <w:name w:val="Signature"/>
    <w:basedOn w:val="Normal"/>
    <w:rsid w:val="00216888"/>
    <w:pPr>
      <w:ind w:left="4320"/>
    </w:pPr>
  </w:style>
  <w:style w:type="paragraph" w:styleId="Subtitle">
    <w:name w:val="Subtitle"/>
    <w:basedOn w:val="Normal"/>
    <w:qFormat/>
    <w:rsid w:val="00216888"/>
    <w:pPr>
      <w:spacing w:after="60"/>
      <w:jc w:val="center"/>
      <w:outlineLvl w:val="1"/>
    </w:pPr>
    <w:rPr>
      <w:rFonts w:ascii="Arial" w:hAnsi="Arial"/>
      <w:sz w:val="24"/>
    </w:rPr>
  </w:style>
  <w:style w:type="paragraph" w:styleId="TableofAuthorities">
    <w:name w:val="table of authorities"/>
    <w:basedOn w:val="Normal"/>
    <w:next w:val="Normal"/>
    <w:semiHidden/>
    <w:rsid w:val="00216888"/>
    <w:pPr>
      <w:ind w:left="200" w:hanging="200"/>
    </w:pPr>
  </w:style>
  <w:style w:type="paragraph" w:styleId="TableofFigures">
    <w:name w:val="table of figures"/>
    <w:basedOn w:val="Normal"/>
    <w:next w:val="Normal"/>
    <w:semiHidden/>
    <w:rsid w:val="00216888"/>
    <w:pPr>
      <w:ind w:left="400" w:hanging="400"/>
    </w:pPr>
  </w:style>
  <w:style w:type="paragraph" w:styleId="Title">
    <w:name w:val="Title"/>
    <w:basedOn w:val="Normal"/>
    <w:qFormat/>
    <w:rsid w:val="00216888"/>
    <w:pPr>
      <w:spacing w:before="240" w:after="60"/>
      <w:jc w:val="center"/>
      <w:outlineLvl w:val="0"/>
    </w:pPr>
    <w:rPr>
      <w:rFonts w:ascii="Arial" w:hAnsi="Arial"/>
      <w:b/>
      <w:kern w:val="28"/>
      <w:sz w:val="32"/>
    </w:rPr>
  </w:style>
  <w:style w:type="paragraph" w:styleId="TOAHeading">
    <w:name w:val="toa heading"/>
    <w:basedOn w:val="Normal"/>
    <w:next w:val="Normal"/>
    <w:semiHidden/>
    <w:rsid w:val="00216888"/>
    <w:pPr>
      <w:spacing w:before="120"/>
    </w:pPr>
    <w:rPr>
      <w:rFonts w:ascii="Arial" w:hAnsi="Arial"/>
      <w:b/>
      <w:sz w:val="24"/>
    </w:rPr>
  </w:style>
  <w:style w:type="paragraph" w:styleId="TOC1">
    <w:name w:val="toc 1"/>
    <w:basedOn w:val="Normal"/>
    <w:next w:val="Normal"/>
    <w:autoRedefine/>
    <w:semiHidden/>
    <w:rsid w:val="00216888"/>
  </w:style>
  <w:style w:type="paragraph" w:styleId="TOC2">
    <w:name w:val="toc 2"/>
    <w:basedOn w:val="Normal"/>
    <w:next w:val="Normal"/>
    <w:autoRedefine/>
    <w:semiHidden/>
    <w:rsid w:val="00216888"/>
    <w:pPr>
      <w:ind w:left="200"/>
    </w:pPr>
  </w:style>
  <w:style w:type="paragraph" w:styleId="TOC3">
    <w:name w:val="toc 3"/>
    <w:basedOn w:val="Normal"/>
    <w:next w:val="Normal"/>
    <w:autoRedefine/>
    <w:semiHidden/>
    <w:rsid w:val="00216888"/>
    <w:pPr>
      <w:ind w:left="400"/>
    </w:pPr>
  </w:style>
  <w:style w:type="paragraph" w:styleId="TOC4">
    <w:name w:val="toc 4"/>
    <w:basedOn w:val="Normal"/>
    <w:next w:val="Normal"/>
    <w:autoRedefine/>
    <w:semiHidden/>
    <w:rsid w:val="00216888"/>
    <w:pPr>
      <w:ind w:left="600"/>
    </w:pPr>
  </w:style>
  <w:style w:type="paragraph" w:styleId="TOC5">
    <w:name w:val="toc 5"/>
    <w:basedOn w:val="Normal"/>
    <w:next w:val="Normal"/>
    <w:autoRedefine/>
    <w:semiHidden/>
    <w:rsid w:val="00216888"/>
    <w:pPr>
      <w:ind w:left="800"/>
    </w:pPr>
  </w:style>
  <w:style w:type="paragraph" w:styleId="TOC6">
    <w:name w:val="toc 6"/>
    <w:basedOn w:val="Normal"/>
    <w:next w:val="Normal"/>
    <w:autoRedefine/>
    <w:semiHidden/>
    <w:rsid w:val="00216888"/>
    <w:pPr>
      <w:ind w:left="1000"/>
    </w:pPr>
  </w:style>
  <w:style w:type="paragraph" w:styleId="TOC7">
    <w:name w:val="toc 7"/>
    <w:basedOn w:val="Normal"/>
    <w:next w:val="Normal"/>
    <w:autoRedefine/>
    <w:semiHidden/>
    <w:rsid w:val="00216888"/>
    <w:pPr>
      <w:ind w:left="1200"/>
    </w:pPr>
  </w:style>
  <w:style w:type="paragraph" w:styleId="TOC8">
    <w:name w:val="toc 8"/>
    <w:basedOn w:val="Normal"/>
    <w:next w:val="Normal"/>
    <w:autoRedefine/>
    <w:semiHidden/>
    <w:rsid w:val="00216888"/>
    <w:pPr>
      <w:ind w:left="1400"/>
    </w:pPr>
  </w:style>
  <w:style w:type="paragraph" w:styleId="TOC9">
    <w:name w:val="toc 9"/>
    <w:basedOn w:val="Normal"/>
    <w:next w:val="Normal"/>
    <w:autoRedefine/>
    <w:semiHidden/>
    <w:rsid w:val="00216888"/>
    <w:pPr>
      <w:ind w:left="1600"/>
    </w:pPr>
  </w:style>
  <w:style w:type="paragraph" w:styleId="BalloonText">
    <w:name w:val="Balloon Text"/>
    <w:basedOn w:val="Normal"/>
    <w:link w:val="BalloonTextChar"/>
    <w:rsid w:val="00CA69D8"/>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CA69D8"/>
    <w:rPr>
      <w:rFonts w:ascii="Tahoma" w:hAnsi="Tahoma" w:cs="Tahoma"/>
      <w:sz w:val="16"/>
      <w:szCs w:val="16"/>
    </w:rPr>
  </w:style>
  <w:style w:type="character" w:customStyle="1" w:styleId="StyleParaHeadingBodyCalibri14ptKernat14pt">
    <w:name w:val="Style ParaHeading + +Body (Calibri) 14 pt Kern at 14 pt"/>
    <w:basedOn w:val="ParaHeading"/>
    <w:rsid w:val="00355544"/>
    <w:rPr>
      <w:rFonts w:asciiTheme="minorHAnsi" w:hAnsiTheme="minorHAnsi"/>
      <w:b/>
      <w:bCs/>
      <w:kern w:val="28"/>
      <w:sz w:val="28"/>
    </w:rPr>
  </w:style>
  <w:style w:type="table" w:styleId="TableGrid">
    <w:name w:val="Table Grid"/>
    <w:basedOn w:val="TableNormal"/>
    <w:rsid w:val="00556D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4E5184"/>
    <w:rPr>
      <w:rFonts w:ascii="Times New Roman" w:hAnsi="Times New Roman"/>
      <w:snapToGrid w:val="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68954">
      <w:bodyDiv w:val="1"/>
      <w:marLeft w:val="0"/>
      <w:marRight w:val="0"/>
      <w:marTop w:val="0"/>
      <w:marBottom w:val="0"/>
      <w:divBdr>
        <w:top w:val="none" w:sz="0" w:space="0" w:color="auto"/>
        <w:left w:val="none" w:sz="0" w:space="0" w:color="auto"/>
        <w:bottom w:val="none" w:sz="0" w:space="0" w:color="auto"/>
        <w:right w:val="none" w:sz="0" w:space="0" w:color="auto"/>
      </w:divBdr>
    </w:div>
    <w:div w:id="100296969">
      <w:bodyDiv w:val="1"/>
      <w:marLeft w:val="0"/>
      <w:marRight w:val="0"/>
      <w:marTop w:val="0"/>
      <w:marBottom w:val="0"/>
      <w:divBdr>
        <w:top w:val="none" w:sz="0" w:space="0" w:color="auto"/>
        <w:left w:val="none" w:sz="0" w:space="0" w:color="auto"/>
        <w:bottom w:val="none" w:sz="0" w:space="0" w:color="auto"/>
        <w:right w:val="none" w:sz="0" w:space="0" w:color="auto"/>
      </w:divBdr>
    </w:div>
    <w:div w:id="139542329">
      <w:bodyDiv w:val="1"/>
      <w:marLeft w:val="0"/>
      <w:marRight w:val="0"/>
      <w:marTop w:val="0"/>
      <w:marBottom w:val="0"/>
      <w:divBdr>
        <w:top w:val="none" w:sz="0" w:space="0" w:color="auto"/>
        <w:left w:val="none" w:sz="0" w:space="0" w:color="auto"/>
        <w:bottom w:val="none" w:sz="0" w:space="0" w:color="auto"/>
        <w:right w:val="none" w:sz="0" w:space="0" w:color="auto"/>
      </w:divBdr>
    </w:div>
    <w:div w:id="202599036">
      <w:bodyDiv w:val="1"/>
      <w:marLeft w:val="0"/>
      <w:marRight w:val="0"/>
      <w:marTop w:val="0"/>
      <w:marBottom w:val="0"/>
      <w:divBdr>
        <w:top w:val="none" w:sz="0" w:space="0" w:color="auto"/>
        <w:left w:val="none" w:sz="0" w:space="0" w:color="auto"/>
        <w:bottom w:val="none" w:sz="0" w:space="0" w:color="auto"/>
        <w:right w:val="none" w:sz="0" w:space="0" w:color="auto"/>
      </w:divBdr>
    </w:div>
    <w:div w:id="245960610">
      <w:bodyDiv w:val="1"/>
      <w:marLeft w:val="0"/>
      <w:marRight w:val="0"/>
      <w:marTop w:val="0"/>
      <w:marBottom w:val="0"/>
      <w:divBdr>
        <w:top w:val="none" w:sz="0" w:space="0" w:color="auto"/>
        <w:left w:val="none" w:sz="0" w:space="0" w:color="auto"/>
        <w:bottom w:val="none" w:sz="0" w:space="0" w:color="auto"/>
        <w:right w:val="none" w:sz="0" w:space="0" w:color="auto"/>
      </w:divBdr>
    </w:div>
    <w:div w:id="278921540">
      <w:bodyDiv w:val="1"/>
      <w:marLeft w:val="0"/>
      <w:marRight w:val="0"/>
      <w:marTop w:val="0"/>
      <w:marBottom w:val="0"/>
      <w:divBdr>
        <w:top w:val="none" w:sz="0" w:space="0" w:color="auto"/>
        <w:left w:val="none" w:sz="0" w:space="0" w:color="auto"/>
        <w:bottom w:val="none" w:sz="0" w:space="0" w:color="auto"/>
        <w:right w:val="none" w:sz="0" w:space="0" w:color="auto"/>
      </w:divBdr>
    </w:div>
    <w:div w:id="285703694">
      <w:bodyDiv w:val="1"/>
      <w:marLeft w:val="0"/>
      <w:marRight w:val="0"/>
      <w:marTop w:val="0"/>
      <w:marBottom w:val="0"/>
      <w:divBdr>
        <w:top w:val="none" w:sz="0" w:space="0" w:color="auto"/>
        <w:left w:val="none" w:sz="0" w:space="0" w:color="auto"/>
        <w:bottom w:val="none" w:sz="0" w:space="0" w:color="auto"/>
        <w:right w:val="none" w:sz="0" w:space="0" w:color="auto"/>
      </w:divBdr>
    </w:div>
    <w:div w:id="389959676">
      <w:bodyDiv w:val="1"/>
      <w:marLeft w:val="0"/>
      <w:marRight w:val="0"/>
      <w:marTop w:val="0"/>
      <w:marBottom w:val="0"/>
      <w:divBdr>
        <w:top w:val="none" w:sz="0" w:space="0" w:color="auto"/>
        <w:left w:val="none" w:sz="0" w:space="0" w:color="auto"/>
        <w:bottom w:val="none" w:sz="0" w:space="0" w:color="auto"/>
        <w:right w:val="none" w:sz="0" w:space="0" w:color="auto"/>
      </w:divBdr>
    </w:div>
    <w:div w:id="430978530">
      <w:bodyDiv w:val="1"/>
      <w:marLeft w:val="0"/>
      <w:marRight w:val="0"/>
      <w:marTop w:val="0"/>
      <w:marBottom w:val="0"/>
      <w:divBdr>
        <w:top w:val="none" w:sz="0" w:space="0" w:color="auto"/>
        <w:left w:val="none" w:sz="0" w:space="0" w:color="auto"/>
        <w:bottom w:val="none" w:sz="0" w:space="0" w:color="auto"/>
        <w:right w:val="none" w:sz="0" w:space="0" w:color="auto"/>
      </w:divBdr>
    </w:div>
    <w:div w:id="463278398">
      <w:bodyDiv w:val="1"/>
      <w:marLeft w:val="0"/>
      <w:marRight w:val="0"/>
      <w:marTop w:val="0"/>
      <w:marBottom w:val="0"/>
      <w:divBdr>
        <w:top w:val="none" w:sz="0" w:space="0" w:color="auto"/>
        <w:left w:val="none" w:sz="0" w:space="0" w:color="auto"/>
        <w:bottom w:val="none" w:sz="0" w:space="0" w:color="auto"/>
        <w:right w:val="none" w:sz="0" w:space="0" w:color="auto"/>
      </w:divBdr>
    </w:div>
    <w:div w:id="482238905">
      <w:bodyDiv w:val="1"/>
      <w:marLeft w:val="0"/>
      <w:marRight w:val="0"/>
      <w:marTop w:val="0"/>
      <w:marBottom w:val="0"/>
      <w:divBdr>
        <w:top w:val="none" w:sz="0" w:space="0" w:color="auto"/>
        <w:left w:val="none" w:sz="0" w:space="0" w:color="auto"/>
        <w:bottom w:val="none" w:sz="0" w:space="0" w:color="auto"/>
        <w:right w:val="none" w:sz="0" w:space="0" w:color="auto"/>
      </w:divBdr>
    </w:div>
    <w:div w:id="502472746">
      <w:bodyDiv w:val="1"/>
      <w:marLeft w:val="0"/>
      <w:marRight w:val="0"/>
      <w:marTop w:val="0"/>
      <w:marBottom w:val="0"/>
      <w:divBdr>
        <w:top w:val="none" w:sz="0" w:space="0" w:color="auto"/>
        <w:left w:val="none" w:sz="0" w:space="0" w:color="auto"/>
        <w:bottom w:val="none" w:sz="0" w:space="0" w:color="auto"/>
        <w:right w:val="none" w:sz="0" w:space="0" w:color="auto"/>
      </w:divBdr>
    </w:div>
    <w:div w:id="511651557">
      <w:bodyDiv w:val="1"/>
      <w:marLeft w:val="0"/>
      <w:marRight w:val="0"/>
      <w:marTop w:val="0"/>
      <w:marBottom w:val="0"/>
      <w:divBdr>
        <w:top w:val="none" w:sz="0" w:space="0" w:color="auto"/>
        <w:left w:val="none" w:sz="0" w:space="0" w:color="auto"/>
        <w:bottom w:val="none" w:sz="0" w:space="0" w:color="auto"/>
        <w:right w:val="none" w:sz="0" w:space="0" w:color="auto"/>
      </w:divBdr>
    </w:div>
    <w:div w:id="536043307">
      <w:bodyDiv w:val="1"/>
      <w:marLeft w:val="0"/>
      <w:marRight w:val="0"/>
      <w:marTop w:val="0"/>
      <w:marBottom w:val="0"/>
      <w:divBdr>
        <w:top w:val="none" w:sz="0" w:space="0" w:color="auto"/>
        <w:left w:val="none" w:sz="0" w:space="0" w:color="auto"/>
        <w:bottom w:val="none" w:sz="0" w:space="0" w:color="auto"/>
        <w:right w:val="none" w:sz="0" w:space="0" w:color="auto"/>
      </w:divBdr>
    </w:div>
    <w:div w:id="679116196">
      <w:bodyDiv w:val="1"/>
      <w:marLeft w:val="0"/>
      <w:marRight w:val="0"/>
      <w:marTop w:val="0"/>
      <w:marBottom w:val="0"/>
      <w:divBdr>
        <w:top w:val="none" w:sz="0" w:space="0" w:color="auto"/>
        <w:left w:val="none" w:sz="0" w:space="0" w:color="auto"/>
        <w:bottom w:val="none" w:sz="0" w:space="0" w:color="auto"/>
        <w:right w:val="none" w:sz="0" w:space="0" w:color="auto"/>
      </w:divBdr>
    </w:div>
    <w:div w:id="711999148">
      <w:bodyDiv w:val="1"/>
      <w:marLeft w:val="0"/>
      <w:marRight w:val="0"/>
      <w:marTop w:val="0"/>
      <w:marBottom w:val="0"/>
      <w:divBdr>
        <w:top w:val="none" w:sz="0" w:space="0" w:color="auto"/>
        <w:left w:val="none" w:sz="0" w:space="0" w:color="auto"/>
        <w:bottom w:val="none" w:sz="0" w:space="0" w:color="auto"/>
        <w:right w:val="none" w:sz="0" w:space="0" w:color="auto"/>
      </w:divBdr>
    </w:div>
    <w:div w:id="767847023">
      <w:bodyDiv w:val="1"/>
      <w:marLeft w:val="0"/>
      <w:marRight w:val="0"/>
      <w:marTop w:val="0"/>
      <w:marBottom w:val="0"/>
      <w:divBdr>
        <w:top w:val="none" w:sz="0" w:space="0" w:color="auto"/>
        <w:left w:val="none" w:sz="0" w:space="0" w:color="auto"/>
        <w:bottom w:val="none" w:sz="0" w:space="0" w:color="auto"/>
        <w:right w:val="none" w:sz="0" w:space="0" w:color="auto"/>
      </w:divBdr>
    </w:div>
    <w:div w:id="768550209">
      <w:bodyDiv w:val="1"/>
      <w:marLeft w:val="0"/>
      <w:marRight w:val="0"/>
      <w:marTop w:val="0"/>
      <w:marBottom w:val="0"/>
      <w:divBdr>
        <w:top w:val="none" w:sz="0" w:space="0" w:color="auto"/>
        <w:left w:val="none" w:sz="0" w:space="0" w:color="auto"/>
        <w:bottom w:val="none" w:sz="0" w:space="0" w:color="auto"/>
        <w:right w:val="none" w:sz="0" w:space="0" w:color="auto"/>
      </w:divBdr>
    </w:div>
    <w:div w:id="814250960">
      <w:bodyDiv w:val="1"/>
      <w:marLeft w:val="0"/>
      <w:marRight w:val="0"/>
      <w:marTop w:val="0"/>
      <w:marBottom w:val="0"/>
      <w:divBdr>
        <w:top w:val="none" w:sz="0" w:space="0" w:color="auto"/>
        <w:left w:val="none" w:sz="0" w:space="0" w:color="auto"/>
        <w:bottom w:val="none" w:sz="0" w:space="0" w:color="auto"/>
        <w:right w:val="none" w:sz="0" w:space="0" w:color="auto"/>
      </w:divBdr>
    </w:div>
    <w:div w:id="973097945">
      <w:bodyDiv w:val="1"/>
      <w:marLeft w:val="0"/>
      <w:marRight w:val="0"/>
      <w:marTop w:val="0"/>
      <w:marBottom w:val="0"/>
      <w:divBdr>
        <w:top w:val="none" w:sz="0" w:space="0" w:color="auto"/>
        <w:left w:val="none" w:sz="0" w:space="0" w:color="auto"/>
        <w:bottom w:val="none" w:sz="0" w:space="0" w:color="auto"/>
        <w:right w:val="none" w:sz="0" w:space="0" w:color="auto"/>
      </w:divBdr>
    </w:div>
    <w:div w:id="983583464">
      <w:bodyDiv w:val="1"/>
      <w:marLeft w:val="0"/>
      <w:marRight w:val="0"/>
      <w:marTop w:val="0"/>
      <w:marBottom w:val="0"/>
      <w:divBdr>
        <w:top w:val="none" w:sz="0" w:space="0" w:color="auto"/>
        <w:left w:val="none" w:sz="0" w:space="0" w:color="auto"/>
        <w:bottom w:val="none" w:sz="0" w:space="0" w:color="auto"/>
        <w:right w:val="none" w:sz="0" w:space="0" w:color="auto"/>
      </w:divBdr>
    </w:div>
    <w:div w:id="1034771270">
      <w:bodyDiv w:val="1"/>
      <w:marLeft w:val="0"/>
      <w:marRight w:val="0"/>
      <w:marTop w:val="0"/>
      <w:marBottom w:val="0"/>
      <w:divBdr>
        <w:top w:val="none" w:sz="0" w:space="0" w:color="auto"/>
        <w:left w:val="none" w:sz="0" w:space="0" w:color="auto"/>
        <w:bottom w:val="none" w:sz="0" w:space="0" w:color="auto"/>
        <w:right w:val="none" w:sz="0" w:space="0" w:color="auto"/>
      </w:divBdr>
    </w:div>
    <w:div w:id="1115175941">
      <w:bodyDiv w:val="1"/>
      <w:marLeft w:val="0"/>
      <w:marRight w:val="0"/>
      <w:marTop w:val="0"/>
      <w:marBottom w:val="0"/>
      <w:divBdr>
        <w:top w:val="none" w:sz="0" w:space="0" w:color="auto"/>
        <w:left w:val="none" w:sz="0" w:space="0" w:color="auto"/>
        <w:bottom w:val="none" w:sz="0" w:space="0" w:color="auto"/>
        <w:right w:val="none" w:sz="0" w:space="0" w:color="auto"/>
      </w:divBdr>
    </w:div>
    <w:div w:id="1125582114">
      <w:bodyDiv w:val="1"/>
      <w:marLeft w:val="0"/>
      <w:marRight w:val="0"/>
      <w:marTop w:val="0"/>
      <w:marBottom w:val="0"/>
      <w:divBdr>
        <w:top w:val="none" w:sz="0" w:space="0" w:color="auto"/>
        <w:left w:val="none" w:sz="0" w:space="0" w:color="auto"/>
        <w:bottom w:val="none" w:sz="0" w:space="0" w:color="auto"/>
        <w:right w:val="none" w:sz="0" w:space="0" w:color="auto"/>
      </w:divBdr>
    </w:div>
    <w:div w:id="1172528077">
      <w:bodyDiv w:val="1"/>
      <w:marLeft w:val="0"/>
      <w:marRight w:val="0"/>
      <w:marTop w:val="0"/>
      <w:marBottom w:val="0"/>
      <w:divBdr>
        <w:top w:val="none" w:sz="0" w:space="0" w:color="auto"/>
        <w:left w:val="none" w:sz="0" w:space="0" w:color="auto"/>
        <w:bottom w:val="none" w:sz="0" w:space="0" w:color="auto"/>
        <w:right w:val="none" w:sz="0" w:space="0" w:color="auto"/>
      </w:divBdr>
    </w:div>
    <w:div w:id="1176000199">
      <w:bodyDiv w:val="1"/>
      <w:marLeft w:val="0"/>
      <w:marRight w:val="0"/>
      <w:marTop w:val="0"/>
      <w:marBottom w:val="0"/>
      <w:divBdr>
        <w:top w:val="none" w:sz="0" w:space="0" w:color="auto"/>
        <w:left w:val="none" w:sz="0" w:space="0" w:color="auto"/>
        <w:bottom w:val="none" w:sz="0" w:space="0" w:color="auto"/>
        <w:right w:val="none" w:sz="0" w:space="0" w:color="auto"/>
      </w:divBdr>
    </w:div>
    <w:div w:id="1187211512">
      <w:bodyDiv w:val="1"/>
      <w:marLeft w:val="0"/>
      <w:marRight w:val="0"/>
      <w:marTop w:val="0"/>
      <w:marBottom w:val="0"/>
      <w:divBdr>
        <w:top w:val="none" w:sz="0" w:space="0" w:color="auto"/>
        <w:left w:val="none" w:sz="0" w:space="0" w:color="auto"/>
        <w:bottom w:val="none" w:sz="0" w:space="0" w:color="auto"/>
        <w:right w:val="none" w:sz="0" w:space="0" w:color="auto"/>
      </w:divBdr>
    </w:div>
    <w:div w:id="1318805578">
      <w:bodyDiv w:val="1"/>
      <w:marLeft w:val="0"/>
      <w:marRight w:val="0"/>
      <w:marTop w:val="0"/>
      <w:marBottom w:val="0"/>
      <w:divBdr>
        <w:top w:val="none" w:sz="0" w:space="0" w:color="auto"/>
        <w:left w:val="none" w:sz="0" w:space="0" w:color="auto"/>
        <w:bottom w:val="none" w:sz="0" w:space="0" w:color="auto"/>
        <w:right w:val="none" w:sz="0" w:space="0" w:color="auto"/>
      </w:divBdr>
    </w:div>
    <w:div w:id="1379237062">
      <w:bodyDiv w:val="1"/>
      <w:marLeft w:val="0"/>
      <w:marRight w:val="0"/>
      <w:marTop w:val="0"/>
      <w:marBottom w:val="0"/>
      <w:divBdr>
        <w:top w:val="none" w:sz="0" w:space="0" w:color="auto"/>
        <w:left w:val="none" w:sz="0" w:space="0" w:color="auto"/>
        <w:bottom w:val="none" w:sz="0" w:space="0" w:color="auto"/>
        <w:right w:val="none" w:sz="0" w:space="0" w:color="auto"/>
      </w:divBdr>
    </w:div>
    <w:div w:id="1385105554">
      <w:bodyDiv w:val="1"/>
      <w:marLeft w:val="0"/>
      <w:marRight w:val="0"/>
      <w:marTop w:val="0"/>
      <w:marBottom w:val="0"/>
      <w:divBdr>
        <w:top w:val="none" w:sz="0" w:space="0" w:color="auto"/>
        <w:left w:val="none" w:sz="0" w:space="0" w:color="auto"/>
        <w:bottom w:val="none" w:sz="0" w:space="0" w:color="auto"/>
        <w:right w:val="none" w:sz="0" w:space="0" w:color="auto"/>
      </w:divBdr>
    </w:div>
    <w:div w:id="1485583978">
      <w:bodyDiv w:val="1"/>
      <w:marLeft w:val="0"/>
      <w:marRight w:val="0"/>
      <w:marTop w:val="0"/>
      <w:marBottom w:val="0"/>
      <w:divBdr>
        <w:top w:val="none" w:sz="0" w:space="0" w:color="auto"/>
        <w:left w:val="none" w:sz="0" w:space="0" w:color="auto"/>
        <w:bottom w:val="none" w:sz="0" w:space="0" w:color="auto"/>
        <w:right w:val="none" w:sz="0" w:space="0" w:color="auto"/>
      </w:divBdr>
    </w:div>
    <w:div w:id="1488472775">
      <w:bodyDiv w:val="1"/>
      <w:marLeft w:val="0"/>
      <w:marRight w:val="0"/>
      <w:marTop w:val="0"/>
      <w:marBottom w:val="0"/>
      <w:divBdr>
        <w:top w:val="none" w:sz="0" w:space="0" w:color="auto"/>
        <w:left w:val="none" w:sz="0" w:space="0" w:color="auto"/>
        <w:bottom w:val="none" w:sz="0" w:space="0" w:color="auto"/>
        <w:right w:val="none" w:sz="0" w:space="0" w:color="auto"/>
      </w:divBdr>
    </w:div>
    <w:div w:id="1501238070">
      <w:bodyDiv w:val="1"/>
      <w:marLeft w:val="0"/>
      <w:marRight w:val="0"/>
      <w:marTop w:val="0"/>
      <w:marBottom w:val="0"/>
      <w:divBdr>
        <w:top w:val="none" w:sz="0" w:space="0" w:color="auto"/>
        <w:left w:val="none" w:sz="0" w:space="0" w:color="auto"/>
        <w:bottom w:val="none" w:sz="0" w:space="0" w:color="auto"/>
        <w:right w:val="none" w:sz="0" w:space="0" w:color="auto"/>
      </w:divBdr>
    </w:div>
    <w:div w:id="1514807992">
      <w:bodyDiv w:val="1"/>
      <w:marLeft w:val="0"/>
      <w:marRight w:val="0"/>
      <w:marTop w:val="0"/>
      <w:marBottom w:val="0"/>
      <w:divBdr>
        <w:top w:val="none" w:sz="0" w:space="0" w:color="auto"/>
        <w:left w:val="none" w:sz="0" w:space="0" w:color="auto"/>
        <w:bottom w:val="none" w:sz="0" w:space="0" w:color="auto"/>
        <w:right w:val="none" w:sz="0" w:space="0" w:color="auto"/>
      </w:divBdr>
    </w:div>
    <w:div w:id="1545369633">
      <w:bodyDiv w:val="1"/>
      <w:marLeft w:val="0"/>
      <w:marRight w:val="0"/>
      <w:marTop w:val="0"/>
      <w:marBottom w:val="0"/>
      <w:divBdr>
        <w:top w:val="none" w:sz="0" w:space="0" w:color="auto"/>
        <w:left w:val="none" w:sz="0" w:space="0" w:color="auto"/>
        <w:bottom w:val="none" w:sz="0" w:space="0" w:color="auto"/>
        <w:right w:val="none" w:sz="0" w:space="0" w:color="auto"/>
      </w:divBdr>
    </w:div>
    <w:div w:id="1546528200">
      <w:bodyDiv w:val="1"/>
      <w:marLeft w:val="0"/>
      <w:marRight w:val="0"/>
      <w:marTop w:val="0"/>
      <w:marBottom w:val="0"/>
      <w:divBdr>
        <w:top w:val="none" w:sz="0" w:space="0" w:color="auto"/>
        <w:left w:val="none" w:sz="0" w:space="0" w:color="auto"/>
        <w:bottom w:val="none" w:sz="0" w:space="0" w:color="auto"/>
        <w:right w:val="none" w:sz="0" w:space="0" w:color="auto"/>
      </w:divBdr>
    </w:div>
    <w:div w:id="1770076358">
      <w:bodyDiv w:val="1"/>
      <w:marLeft w:val="0"/>
      <w:marRight w:val="0"/>
      <w:marTop w:val="0"/>
      <w:marBottom w:val="0"/>
      <w:divBdr>
        <w:top w:val="none" w:sz="0" w:space="0" w:color="auto"/>
        <w:left w:val="none" w:sz="0" w:space="0" w:color="auto"/>
        <w:bottom w:val="none" w:sz="0" w:space="0" w:color="auto"/>
        <w:right w:val="none" w:sz="0" w:space="0" w:color="auto"/>
      </w:divBdr>
    </w:div>
    <w:div w:id="1802646377">
      <w:bodyDiv w:val="1"/>
      <w:marLeft w:val="0"/>
      <w:marRight w:val="0"/>
      <w:marTop w:val="0"/>
      <w:marBottom w:val="0"/>
      <w:divBdr>
        <w:top w:val="none" w:sz="0" w:space="0" w:color="auto"/>
        <w:left w:val="none" w:sz="0" w:space="0" w:color="auto"/>
        <w:bottom w:val="none" w:sz="0" w:space="0" w:color="auto"/>
        <w:right w:val="none" w:sz="0" w:space="0" w:color="auto"/>
      </w:divBdr>
    </w:div>
    <w:div w:id="1811049609">
      <w:bodyDiv w:val="1"/>
      <w:marLeft w:val="0"/>
      <w:marRight w:val="0"/>
      <w:marTop w:val="0"/>
      <w:marBottom w:val="0"/>
      <w:divBdr>
        <w:top w:val="none" w:sz="0" w:space="0" w:color="auto"/>
        <w:left w:val="none" w:sz="0" w:space="0" w:color="auto"/>
        <w:bottom w:val="none" w:sz="0" w:space="0" w:color="auto"/>
        <w:right w:val="none" w:sz="0" w:space="0" w:color="auto"/>
      </w:divBdr>
    </w:div>
    <w:div w:id="1853452858">
      <w:bodyDiv w:val="1"/>
      <w:marLeft w:val="0"/>
      <w:marRight w:val="0"/>
      <w:marTop w:val="0"/>
      <w:marBottom w:val="0"/>
      <w:divBdr>
        <w:top w:val="none" w:sz="0" w:space="0" w:color="auto"/>
        <w:left w:val="none" w:sz="0" w:space="0" w:color="auto"/>
        <w:bottom w:val="none" w:sz="0" w:space="0" w:color="auto"/>
        <w:right w:val="none" w:sz="0" w:space="0" w:color="auto"/>
      </w:divBdr>
    </w:div>
    <w:div w:id="1892881897">
      <w:bodyDiv w:val="1"/>
      <w:marLeft w:val="0"/>
      <w:marRight w:val="0"/>
      <w:marTop w:val="0"/>
      <w:marBottom w:val="0"/>
      <w:divBdr>
        <w:top w:val="none" w:sz="0" w:space="0" w:color="auto"/>
        <w:left w:val="none" w:sz="0" w:space="0" w:color="auto"/>
        <w:bottom w:val="none" w:sz="0" w:space="0" w:color="auto"/>
        <w:right w:val="none" w:sz="0" w:space="0" w:color="auto"/>
      </w:divBdr>
    </w:div>
    <w:div w:id="2075816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My%20Templates\lab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labs</Template>
  <TotalTime>1</TotalTime>
  <Pages>41</Pages>
  <Words>2192</Words>
  <Characters>13669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Western Washington University</Company>
  <LinksUpToDate>false</LinksUpToDate>
  <CharactersWithSpaces>15830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Morton</dc:creator>
  <cp:keywords/>
  <dc:description/>
  <cp:lastModifiedBy>David Tolsma</cp:lastModifiedBy>
  <cp:revision>2</cp:revision>
  <cp:lastPrinted>2005-10-20T21:26:00Z</cp:lastPrinted>
  <dcterms:created xsi:type="dcterms:W3CDTF">2019-12-13T09:34:00Z</dcterms:created>
  <dcterms:modified xsi:type="dcterms:W3CDTF">2019-12-13T09:34:00Z</dcterms:modified>
</cp:coreProperties>
</file>